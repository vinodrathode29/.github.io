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7AC6643E" w14:textId="77777777" w:rsidTr="54C05A07">
        <w:tc>
          <w:tcPr>
            <w:tcW w:w="714" w:type="pct"/>
            <w:vMerge w:val="restart"/>
            <w:shd w:val="clear" w:color="auto" w:fill="auto"/>
          </w:tcPr>
          <w:p w14:paraId="672A6659" w14:textId="24C3BBC9" w:rsidR="002A47BB" w:rsidRPr="00D33F4C" w:rsidRDefault="001B4558" w:rsidP="00A52DE1">
            <w:pPr>
              <w:spacing w:before="0" w:after="0" w:line="240" w:lineRule="auto"/>
            </w:pPr>
            <w:bookmarkStart w:id="0" w:name="_Toc524172415"/>
            <w:bookmarkStart w:id="1" w:name="_Toc524172378"/>
            <w:bookmarkStart w:id="2" w:name="_Toc524180333"/>
            <w:r w:rsidRPr="00F26624">
              <w:rPr>
                <w:noProof/>
              </w:rPr>
              <w:drawing>
                <wp:inline distT="0" distB="0" distL="0" distR="0" wp14:anchorId="1087C5DB"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C1382E" w:rsidP="00DF4E80">
            <w:pPr>
              <w:spacing w:before="0" w:after="0" w:line="240" w:lineRule="auto"/>
              <w:jc w:val="center"/>
              <w:rPr>
                <w:rFonts w:cs="Arial"/>
                <w:b/>
                <w:color w:val="EFA800"/>
                <w:sz w:val="44"/>
                <w:szCs w:val="48"/>
              </w:rPr>
            </w:pPr>
            <w:r>
              <w:rPr>
                <w:rFonts w:cs="Arial"/>
                <w:b/>
                <w:color w:val="EFA800"/>
                <w:sz w:val="44"/>
                <w:szCs w:val="48"/>
              </w:rPr>
              <w:t>truYum</w:t>
            </w:r>
          </w:p>
          <w:p w14:paraId="5A39BBE3" w14:textId="77777777" w:rsidR="00E0550A" w:rsidRPr="00E0550A" w:rsidRDefault="00E0550A" w:rsidP="00DF4E80">
            <w:pPr>
              <w:spacing w:before="0" w:after="0" w:line="240" w:lineRule="auto"/>
              <w:jc w:val="center"/>
              <w:rPr>
                <w:rFonts w:cs="Arial"/>
                <w:b/>
                <w:color w:val="EFA800"/>
                <w:sz w:val="44"/>
                <w:szCs w:val="48"/>
              </w:rPr>
            </w:pPr>
          </w:p>
          <w:p w14:paraId="3A2CEA9B" w14:textId="77777777" w:rsidR="00E0550A" w:rsidRDefault="0052010A" w:rsidP="00DF4E80">
            <w:pPr>
              <w:spacing w:before="0" w:after="0" w:line="240" w:lineRule="auto"/>
              <w:jc w:val="center"/>
              <w:rPr>
                <w:rFonts w:cs="Arial"/>
                <w:b/>
                <w:color w:val="EFA800"/>
                <w:sz w:val="44"/>
                <w:szCs w:val="48"/>
              </w:rPr>
            </w:pPr>
            <w:r>
              <w:rPr>
                <w:rFonts w:cs="Arial"/>
                <w:b/>
                <w:color w:val="EFA800"/>
                <w:sz w:val="44"/>
                <w:szCs w:val="48"/>
              </w:rPr>
              <w:t>Java</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4F19E84" w14:textId="77777777" w:rsidTr="54C05A07">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0CF7C3ED"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1F992EB0" w14:textId="77777777" w:rsidR="002A47BB" w:rsidRPr="00A548A7" w:rsidRDefault="008A51C2" w:rsidP="00DF4E80">
                  <w:pPr>
                    <w:spacing w:before="0" w:after="0" w:line="240" w:lineRule="auto"/>
                    <w:jc w:val="center"/>
                    <w:rPr>
                      <w:rFonts w:cs="Arial"/>
                    </w:rPr>
                  </w:pPr>
                  <w:r>
                    <w:rPr>
                      <w:rFonts w:cs="Arial"/>
                    </w:rPr>
                    <w:t>21 May 2019</w:t>
                  </w:r>
                </w:p>
              </w:tc>
              <w:tc>
                <w:tcPr>
                  <w:tcW w:w="2520" w:type="dxa"/>
                  <w:vAlign w:val="center"/>
                </w:tcPr>
                <w:p w14:paraId="2E7F1B0D" w14:textId="77777777" w:rsidR="002A47BB" w:rsidRPr="00A548A7" w:rsidRDefault="001A1290" w:rsidP="00DF4E80">
                  <w:pPr>
                    <w:spacing w:before="0" w:after="0" w:line="240" w:lineRule="auto"/>
                    <w:jc w:val="center"/>
                    <w:rPr>
                      <w:rFonts w:cs="Arial"/>
                    </w:rPr>
                  </w:pPr>
                  <w:r>
                    <w:rPr>
                      <w:rFonts w:cs="Arial"/>
                    </w:rPr>
                    <w:t>23 May 2019</w:t>
                  </w:r>
                </w:p>
              </w:tc>
              <w:tc>
                <w:tcPr>
                  <w:tcW w:w="2520" w:type="dxa"/>
                  <w:vAlign w:val="center"/>
                </w:tcPr>
                <w:p w14:paraId="3A1ACC02" w14:textId="77777777" w:rsidR="002A47BB" w:rsidRPr="00A548A7" w:rsidRDefault="00420DBE" w:rsidP="00DF4E80">
                  <w:pPr>
                    <w:spacing w:before="0" w:after="0" w:line="240" w:lineRule="auto"/>
                    <w:jc w:val="center"/>
                    <w:rPr>
                      <w:rFonts w:cs="Arial"/>
                    </w:rPr>
                  </w:pPr>
                  <w:r>
                    <w:rPr>
                      <w:rFonts w:cs="Arial"/>
                    </w:rPr>
                    <w:t>17 Jun 2019</w:t>
                  </w:r>
                </w:p>
              </w:tc>
            </w:tr>
          </w:tbl>
          <w:p w14:paraId="3DEEC669" w14:textId="77777777" w:rsidR="002A47BB" w:rsidRPr="00D33F4C" w:rsidRDefault="002A47BB" w:rsidP="00DF4E80">
            <w:pPr>
              <w:spacing w:before="0" w:after="0" w:line="240" w:lineRule="auto"/>
            </w:pPr>
          </w:p>
        </w:tc>
      </w:tr>
      <w:tr w:rsidR="002A47BB" w:rsidRPr="00D33F4C" w14:paraId="3656B9AB" w14:textId="77777777" w:rsidTr="54C05A07">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1A3B9950" w14:textId="1D740CA7" w:rsidR="00A52DE1"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21638735" w:history="1">
        <w:r w:rsidR="00A52DE1" w:rsidRPr="00123E45">
          <w:rPr>
            <w:rStyle w:val="Hyperlink"/>
            <w:noProof/>
          </w:rPr>
          <w:t>1.0</w:t>
        </w:r>
        <w:r w:rsidR="00A52DE1">
          <w:rPr>
            <w:rFonts w:asciiTheme="minorHAnsi" w:eastAsiaTheme="minorEastAsia" w:hAnsiTheme="minorHAnsi" w:cstheme="minorBidi"/>
            <w:b w:val="0"/>
            <w:noProof/>
            <w:szCs w:val="22"/>
          </w:rPr>
          <w:tab/>
        </w:r>
        <w:r w:rsidR="00A52DE1" w:rsidRPr="00123E45">
          <w:rPr>
            <w:rStyle w:val="Hyperlink"/>
            <w:noProof/>
          </w:rPr>
          <w:t>Introduction</w:t>
        </w:r>
        <w:r w:rsidR="00A52DE1">
          <w:rPr>
            <w:noProof/>
            <w:webHidden/>
          </w:rPr>
          <w:tab/>
        </w:r>
        <w:r w:rsidR="00A52DE1">
          <w:rPr>
            <w:noProof/>
            <w:webHidden/>
          </w:rPr>
          <w:fldChar w:fldCharType="begin"/>
        </w:r>
        <w:r w:rsidR="00A52DE1">
          <w:rPr>
            <w:noProof/>
            <w:webHidden/>
          </w:rPr>
          <w:instrText xml:space="preserve"> PAGEREF _Toc21638735 \h </w:instrText>
        </w:r>
        <w:r w:rsidR="00A52DE1">
          <w:rPr>
            <w:noProof/>
            <w:webHidden/>
          </w:rPr>
        </w:r>
        <w:r w:rsidR="00A52DE1">
          <w:rPr>
            <w:noProof/>
            <w:webHidden/>
          </w:rPr>
          <w:fldChar w:fldCharType="separate"/>
        </w:r>
        <w:r w:rsidR="00A52DE1">
          <w:rPr>
            <w:noProof/>
            <w:webHidden/>
          </w:rPr>
          <w:t>4</w:t>
        </w:r>
        <w:r w:rsidR="00A52DE1">
          <w:rPr>
            <w:noProof/>
            <w:webHidden/>
          </w:rPr>
          <w:fldChar w:fldCharType="end"/>
        </w:r>
      </w:hyperlink>
    </w:p>
    <w:p w14:paraId="7B755CB0" w14:textId="49B2630C" w:rsidR="00A52DE1" w:rsidRDefault="00A52DE1">
      <w:pPr>
        <w:pStyle w:val="TOC2"/>
        <w:rPr>
          <w:rFonts w:asciiTheme="minorHAnsi" w:eastAsiaTheme="minorEastAsia" w:hAnsiTheme="minorHAnsi" w:cstheme="minorBidi"/>
          <w:b w:val="0"/>
          <w:sz w:val="22"/>
          <w:szCs w:val="22"/>
        </w:rPr>
      </w:pPr>
      <w:hyperlink w:anchor="_Toc21638736" w:history="1">
        <w:r w:rsidRPr="00123E45">
          <w:rPr>
            <w:rStyle w:val="Hyperlink"/>
          </w:rPr>
          <w:t>1.1</w:t>
        </w:r>
        <w:r>
          <w:rPr>
            <w:rFonts w:asciiTheme="minorHAnsi" w:eastAsiaTheme="minorEastAsia" w:hAnsiTheme="minorHAnsi" w:cstheme="minorBidi"/>
            <w:b w:val="0"/>
            <w:sz w:val="22"/>
            <w:szCs w:val="22"/>
          </w:rPr>
          <w:tab/>
        </w:r>
        <w:r w:rsidRPr="00123E45">
          <w:rPr>
            <w:rStyle w:val="Hyperlink"/>
          </w:rPr>
          <w:t>Purpose of this document</w:t>
        </w:r>
        <w:r>
          <w:rPr>
            <w:webHidden/>
          </w:rPr>
          <w:tab/>
        </w:r>
        <w:r>
          <w:rPr>
            <w:webHidden/>
          </w:rPr>
          <w:fldChar w:fldCharType="begin"/>
        </w:r>
        <w:r>
          <w:rPr>
            <w:webHidden/>
          </w:rPr>
          <w:instrText xml:space="preserve"> PAGEREF _Toc21638736 \h </w:instrText>
        </w:r>
        <w:r>
          <w:rPr>
            <w:webHidden/>
          </w:rPr>
        </w:r>
        <w:r>
          <w:rPr>
            <w:webHidden/>
          </w:rPr>
          <w:fldChar w:fldCharType="separate"/>
        </w:r>
        <w:r>
          <w:rPr>
            <w:webHidden/>
          </w:rPr>
          <w:t>4</w:t>
        </w:r>
        <w:r>
          <w:rPr>
            <w:webHidden/>
          </w:rPr>
          <w:fldChar w:fldCharType="end"/>
        </w:r>
      </w:hyperlink>
    </w:p>
    <w:p w14:paraId="6071C8D7" w14:textId="46D2266C" w:rsidR="00A52DE1" w:rsidRDefault="00A52DE1">
      <w:pPr>
        <w:pStyle w:val="TOC2"/>
        <w:rPr>
          <w:rFonts w:asciiTheme="minorHAnsi" w:eastAsiaTheme="minorEastAsia" w:hAnsiTheme="minorHAnsi" w:cstheme="minorBidi"/>
          <w:b w:val="0"/>
          <w:sz w:val="22"/>
          <w:szCs w:val="22"/>
        </w:rPr>
      </w:pPr>
      <w:hyperlink w:anchor="_Toc21638737" w:history="1">
        <w:r w:rsidRPr="00123E45">
          <w:rPr>
            <w:rStyle w:val="Hyperlink"/>
          </w:rPr>
          <w:t>1.2</w:t>
        </w:r>
        <w:r>
          <w:rPr>
            <w:rFonts w:asciiTheme="minorHAnsi" w:eastAsiaTheme="minorEastAsia" w:hAnsiTheme="minorHAnsi" w:cstheme="minorBidi"/>
            <w:b w:val="0"/>
            <w:sz w:val="22"/>
            <w:szCs w:val="22"/>
          </w:rPr>
          <w:tab/>
        </w:r>
        <w:r w:rsidRPr="00123E45">
          <w:rPr>
            <w:rStyle w:val="Hyperlink"/>
          </w:rPr>
          <w:t>Definitions &amp; Acronyms</w:t>
        </w:r>
        <w:r>
          <w:rPr>
            <w:webHidden/>
          </w:rPr>
          <w:tab/>
        </w:r>
        <w:r>
          <w:rPr>
            <w:webHidden/>
          </w:rPr>
          <w:fldChar w:fldCharType="begin"/>
        </w:r>
        <w:r>
          <w:rPr>
            <w:webHidden/>
          </w:rPr>
          <w:instrText xml:space="preserve"> PAGEREF _Toc21638737 \h </w:instrText>
        </w:r>
        <w:r>
          <w:rPr>
            <w:webHidden/>
          </w:rPr>
        </w:r>
        <w:r>
          <w:rPr>
            <w:webHidden/>
          </w:rPr>
          <w:fldChar w:fldCharType="separate"/>
        </w:r>
        <w:r>
          <w:rPr>
            <w:webHidden/>
          </w:rPr>
          <w:t>4</w:t>
        </w:r>
        <w:r>
          <w:rPr>
            <w:webHidden/>
          </w:rPr>
          <w:fldChar w:fldCharType="end"/>
        </w:r>
      </w:hyperlink>
    </w:p>
    <w:p w14:paraId="0832D885" w14:textId="043ECE85" w:rsidR="00A52DE1" w:rsidRDefault="00A52DE1">
      <w:pPr>
        <w:pStyle w:val="TOC2"/>
        <w:rPr>
          <w:rFonts w:asciiTheme="minorHAnsi" w:eastAsiaTheme="minorEastAsia" w:hAnsiTheme="minorHAnsi" w:cstheme="minorBidi"/>
          <w:b w:val="0"/>
          <w:sz w:val="22"/>
          <w:szCs w:val="22"/>
        </w:rPr>
      </w:pPr>
      <w:hyperlink w:anchor="_Toc21638738" w:history="1">
        <w:r w:rsidRPr="00123E45">
          <w:rPr>
            <w:rStyle w:val="Hyperlink"/>
          </w:rPr>
          <w:t>1.3</w:t>
        </w:r>
        <w:r>
          <w:rPr>
            <w:rFonts w:asciiTheme="minorHAnsi" w:eastAsiaTheme="minorEastAsia" w:hAnsiTheme="minorHAnsi" w:cstheme="minorBidi"/>
            <w:b w:val="0"/>
            <w:sz w:val="22"/>
            <w:szCs w:val="22"/>
          </w:rPr>
          <w:tab/>
        </w:r>
        <w:r w:rsidRPr="00123E45">
          <w:rPr>
            <w:rStyle w:val="Hyperlink"/>
          </w:rPr>
          <w:t>Project Overview</w:t>
        </w:r>
        <w:r>
          <w:rPr>
            <w:webHidden/>
          </w:rPr>
          <w:tab/>
        </w:r>
        <w:r>
          <w:rPr>
            <w:webHidden/>
          </w:rPr>
          <w:fldChar w:fldCharType="begin"/>
        </w:r>
        <w:r>
          <w:rPr>
            <w:webHidden/>
          </w:rPr>
          <w:instrText xml:space="preserve"> PAGEREF _Toc21638738 \h </w:instrText>
        </w:r>
        <w:r>
          <w:rPr>
            <w:webHidden/>
          </w:rPr>
        </w:r>
        <w:r>
          <w:rPr>
            <w:webHidden/>
          </w:rPr>
          <w:fldChar w:fldCharType="separate"/>
        </w:r>
        <w:r>
          <w:rPr>
            <w:webHidden/>
          </w:rPr>
          <w:t>4</w:t>
        </w:r>
        <w:r>
          <w:rPr>
            <w:webHidden/>
          </w:rPr>
          <w:fldChar w:fldCharType="end"/>
        </w:r>
      </w:hyperlink>
    </w:p>
    <w:p w14:paraId="21A915D3" w14:textId="08629A81" w:rsidR="00A52DE1" w:rsidRDefault="00A52DE1">
      <w:pPr>
        <w:pStyle w:val="TOC2"/>
        <w:rPr>
          <w:rFonts w:asciiTheme="minorHAnsi" w:eastAsiaTheme="minorEastAsia" w:hAnsiTheme="minorHAnsi" w:cstheme="minorBidi"/>
          <w:b w:val="0"/>
          <w:sz w:val="22"/>
          <w:szCs w:val="22"/>
        </w:rPr>
      </w:pPr>
      <w:hyperlink w:anchor="_Toc21638739" w:history="1">
        <w:r w:rsidRPr="00123E45">
          <w:rPr>
            <w:rStyle w:val="Hyperlink"/>
          </w:rPr>
          <w:t>1.4</w:t>
        </w:r>
        <w:r>
          <w:rPr>
            <w:rFonts w:asciiTheme="minorHAnsi" w:eastAsiaTheme="minorEastAsia" w:hAnsiTheme="minorHAnsi" w:cstheme="minorBidi"/>
            <w:b w:val="0"/>
            <w:sz w:val="22"/>
            <w:szCs w:val="22"/>
          </w:rPr>
          <w:tab/>
        </w:r>
        <w:r w:rsidRPr="00123E45">
          <w:rPr>
            <w:rStyle w:val="Hyperlink"/>
          </w:rPr>
          <w:t>Scope</w:t>
        </w:r>
        <w:r>
          <w:rPr>
            <w:webHidden/>
          </w:rPr>
          <w:tab/>
        </w:r>
        <w:r>
          <w:rPr>
            <w:webHidden/>
          </w:rPr>
          <w:fldChar w:fldCharType="begin"/>
        </w:r>
        <w:r>
          <w:rPr>
            <w:webHidden/>
          </w:rPr>
          <w:instrText xml:space="preserve"> PAGEREF _Toc21638739 \h </w:instrText>
        </w:r>
        <w:r>
          <w:rPr>
            <w:webHidden/>
          </w:rPr>
        </w:r>
        <w:r>
          <w:rPr>
            <w:webHidden/>
          </w:rPr>
          <w:fldChar w:fldCharType="separate"/>
        </w:r>
        <w:r>
          <w:rPr>
            <w:webHidden/>
          </w:rPr>
          <w:t>4</w:t>
        </w:r>
        <w:r>
          <w:rPr>
            <w:webHidden/>
          </w:rPr>
          <w:fldChar w:fldCharType="end"/>
        </w:r>
      </w:hyperlink>
    </w:p>
    <w:p w14:paraId="6EB6F945" w14:textId="287FF1C9" w:rsidR="00A52DE1" w:rsidRDefault="00A52DE1">
      <w:pPr>
        <w:pStyle w:val="TOC2"/>
        <w:rPr>
          <w:rFonts w:asciiTheme="minorHAnsi" w:eastAsiaTheme="minorEastAsia" w:hAnsiTheme="minorHAnsi" w:cstheme="minorBidi"/>
          <w:b w:val="0"/>
          <w:sz w:val="22"/>
          <w:szCs w:val="22"/>
        </w:rPr>
      </w:pPr>
      <w:hyperlink w:anchor="_Toc21638740" w:history="1">
        <w:r w:rsidRPr="00123E45">
          <w:rPr>
            <w:rStyle w:val="Hyperlink"/>
          </w:rPr>
          <w:t>1.5</w:t>
        </w:r>
        <w:r>
          <w:rPr>
            <w:rFonts w:asciiTheme="minorHAnsi" w:eastAsiaTheme="minorEastAsia" w:hAnsiTheme="minorHAnsi" w:cstheme="minorBidi"/>
            <w:b w:val="0"/>
            <w:sz w:val="22"/>
            <w:szCs w:val="22"/>
          </w:rPr>
          <w:tab/>
        </w:r>
        <w:r w:rsidRPr="00123E45">
          <w:rPr>
            <w:rStyle w:val="Hyperlink"/>
          </w:rPr>
          <w:t>Intended Audience</w:t>
        </w:r>
        <w:r>
          <w:rPr>
            <w:webHidden/>
          </w:rPr>
          <w:tab/>
        </w:r>
        <w:r>
          <w:rPr>
            <w:webHidden/>
          </w:rPr>
          <w:fldChar w:fldCharType="begin"/>
        </w:r>
        <w:r>
          <w:rPr>
            <w:webHidden/>
          </w:rPr>
          <w:instrText xml:space="preserve"> PAGEREF _Toc21638740 \h </w:instrText>
        </w:r>
        <w:r>
          <w:rPr>
            <w:webHidden/>
          </w:rPr>
        </w:r>
        <w:r>
          <w:rPr>
            <w:webHidden/>
          </w:rPr>
          <w:fldChar w:fldCharType="separate"/>
        </w:r>
        <w:r>
          <w:rPr>
            <w:webHidden/>
          </w:rPr>
          <w:t>4</w:t>
        </w:r>
        <w:r>
          <w:rPr>
            <w:webHidden/>
          </w:rPr>
          <w:fldChar w:fldCharType="end"/>
        </w:r>
      </w:hyperlink>
    </w:p>
    <w:p w14:paraId="7C85C00D" w14:textId="70C40262" w:rsidR="00A52DE1" w:rsidRDefault="00A52DE1">
      <w:pPr>
        <w:pStyle w:val="TOC2"/>
        <w:rPr>
          <w:rFonts w:asciiTheme="minorHAnsi" w:eastAsiaTheme="minorEastAsia" w:hAnsiTheme="minorHAnsi" w:cstheme="minorBidi"/>
          <w:b w:val="0"/>
          <w:sz w:val="22"/>
          <w:szCs w:val="22"/>
        </w:rPr>
      </w:pPr>
      <w:hyperlink w:anchor="_Toc21638741" w:history="1">
        <w:r w:rsidRPr="00123E45">
          <w:rPr>
            <w:rStyle w:val="Hyperlink"/>
          </w:rPr>
          <w:t>1.6</w:t>
        </w:r>
        <w:r>
          <w:rPr>
            <w:rFonts w:asciiTheme="minorHAnsi" w:eastAsiaTheme="minorEastAsia" w:hAnsiTheme="minorHAnsi" w:cstheme="minorBidi"/>
            <w:b w:val="0"/>
            <w:sz w:val="22"/>
            <w:szCs w:val="22"/>
          </w:rPr>
          <w:tab/>
        </w:r>
        <w:r w:rsidRPr="00123E45">
          <w:rPr>
            <w:rStyle w:val="Hyperlink"/>
          </w:rPr>
          <w:t>Hardware and Software Requirement</w:t>
        </w:r>
        <w:r>
          <w:rPr>
            <w:webHidden/>
          </w:rPr>
          <w:tab/>
        </w:r>
        <w:r>
          <w:rPr>
            <w:webHidden/>
          </w:rPr>
          <w:fldChar w:fldCharType="begin"/>
        </w:r>
        <w:r>
          <w:rPr>
            <w:webHidden/>
          </w:rPr>
          <w:instrText xml:space="preserve"> PAGEREF _Toc21638741 \h </w:instrText>
        </w:r>
        <w:r>
          <w:rPr>
            <w:webHidden/>
          </w:rPr>
        </w:r>
        <w:r>
          <w:rPr>
            <w:webHidden/>
          </w:rPr>
          <w:fldChar w:fldCharType="separate"/>
        </w:r>
        <w:r>
          <w:rPr>
            <w:webHidden/>
          </w:rPr>
          <w:t>4</w:t>
        </w:r>
        <w:r>
          <w:rPr>
            <w:webHidden/>
          </w:rPr>
          <w:fldChar w:fldCharType="end"/>
        </w:r>
      </w:hyperlink>
    </w:p>
    <w:p w14:paraId="3225B9D2" w14:textId="1A11177E" w:rsidR="00A52DE1" w:rsidRDefault="00A52DE1">
      <w:pPr>
        <w:pStyle w:val="TOC2"/>
        <w:rPr>
          <w:rFonts w:asciiTheme="minorHAnsi" w:eastAsiaTheme="minorEastAsia" w:hAnsiTheme="minorHAnsi" w:cstheme="minorBidi"/>
          <w:b w:val="0"/>
          <w:sz w:val="22"/>
          <w:szCs w:val="22"/>
        </w:rPr>
      </w:pPr>
      <w:hyperlink w:anchor="_Toc21638742" w:history="1">
        <w:r w:rsidRPr="00123E45">
          <w:rPr>
            <w:rStyle w:val="Hyperlink"/>
          </w:rPr>
          <w:t>1.7</w:t>
        </w:r>
        <w:r>
          <w:rPr>
            <w:rFonts w:asciiTheme="minorHAnsi" w:eastAsiaTheme="minorEastAsia" w:hAnsiTheme="minorHAnsi" w:cstheme="minorBidi"/>
            <w:b w:val="0"/>
            <w:sz w:val="22"/>
            <w:szCs w:val="22"/>
          </w:rPr>
          <w:tab/>
        </w:r>
        <w:r w:rsidRPr="00123E45">
          <w:rPr>
            <w:rStyle w:val="Hyperlink"/>
          </w:rPr>
          <w:t>Eclipse Project Configuration</w:t>
        </w:r>
        <w:r>
          <w:rPr>
            <w:webHidden/>
          </w:rPr>
          <w:tab/>
        </w:r>
        <w:r>
          <w:rPr>
            <w:webHidden/>
          </w:rPr>
          <w:fldChar w:fldCharType="begin"/>
        </w:r>
        <w:r>
          <w:rPr>
            <w:webHidden/>
          </w:rPr>
          <w:instrText xml:space="preserve"> PAGEREF _Toc21638742 \h </w:instrText>
        </w:r>
        <w:r>
          <w:rPr>
            <w:webHidden/>
          </w:rPr>
        </w:r>
        <w:r>
          <w:rPr>
            <w:webHidden/>
          </w:rPr>
          <w:fldChar w:fldCharType="separate"/>
        </w:r>
        <w:r>
          <w:rPr>
            <w:webHidden/>
          </w:rPr>
          <w:t>5</w:t>
        </w:r>
        <w:r>
          <w:rPr>
            <w:webHidden/>
          </w:rPr>
          <w:fldChar w:fldCharType="end"/>
        </w:r>
      </w:hyperlink>
    </w:p>
    <w:p w14:paraId="6C5673F2" w14:textId="650F0FC9" w:rsidR="00A52DE1" w:rsidRDefault="00A52DE1">
      <w:pPr>
        <w:pStyle w:val="TOC1"/>
        <w:rPr>
          <w:rFonts w:asciiTheme="minorHAnsi" w:eastAsiaTheme="minorEastAsia" w:hAnsiTheme="minorHAnsi" w:cstheme="minorBidi"/>
          <w:b w:val="0"/>
          <w:noProof/>
          <w:szCs w:val="22"/>
        </w:rPr>
      </w:pPr>
      <w:hyperlink w:anchor="_Toc21638743" w:history="1">
        <w:r w:rsidRPr="00123E45">
          <w:rPr>
            <w:rStyle w:val="Hyperlink"/>
            <w:noProof/>
          </w:rPr>
          <w:t>2.0</w:t>
        </w:r>
        <w:r>
          <w:rPr>
            <w:rFonts w:asciiTheme="minorHAnsi" w:eastAsiaTheme="minorEastAsia" w:hAnsiTheme="minorHAnsi" w:cstheme="minorBidi"/>
            <w:b w:val="0"/>
            <w:noProof/>
            <w:szCs w:val="22"/>
          </w:rPr>
          <w:tab/>
        </w:r>
        <w:r w:rsidRPr="00123E45">
          <w:rPr>
            <w:rStyle w:val="Hyperlink"/>
            <w:noProof/>
          </w:rPr>
          <w:t>Class Diagram</w:t>
        </w:r>
        <w:r>
          <w:rPr>
            <w:noProof/>
            <w:webHidden/>
          </w:rPr>
          <w:tab/>
        </w:r>
        <w:r>
          <w:rPr>
            <w:noProof/>
            <w:webHidden/>
          </w:rPr>
          <w:fldChar w:fldCharType="begin"/>
        </w:r>
        <w:r>
          <w:rPr>
            <w:noProof/>
            <w:webHidden/>
          </w:rPr>
          <w:instrText xml:space="preserve"> PAGEREF _Toc21638743 \h </w:instrText>
        </w:r>
        <w:r>
          <w:rPr>
            <w:noProof/>
            <w:webHidden/>
          </w:rPr>
        </w:r>
        <w:r>
          <w:rPr>
            <w:noProof/>
            <w:webHidden/>
          </w:rPr>
          <w:fldChar w:fldCharType="separate"/>
        </w:r>
        <w:r>
          <w:rPr>
            <w:noProof/>
            <w:webHidden/>
          </w:rPr>
          <w:t>5</w:t>
        </w:r>
        <w:r>
          <w:rPr>
            <w:noProof/>
            <w:webHidden/>
          </w:rPr>
          <w:fldChar w:fldCharType="end"/>
        </w:r>
      </w:hyperlink>
    </w:p>
    <w:p w14:paraId="4BAAEFC4" w14:textId="45D72F13" w:rsidR="00A52DE1" w:rsidRDefault="00A52DE1">
      <w:pPr>
        <w:pStyle w:val="TOC2"/>
        <w:rPr>
          <w:rFonts w:asciiTheme="minorHAnsi" w:eastAsiaTheme="minorEastAsia" w:hAnsiTheme="minorHAnsi" w:cstheme="minorBidi"/>
          <w:b w:val="0"/>
          <w:sz w:val="22"/>
          <w:szCs w:val="22"/>
        </w:rPr>
      </w:pPr>
      <w:hyperlink w:anchor="_Toc21638744" w:history="1">
        <w:r w:rsidRPr="00123E45">
          <w:rPr>
            <w:rStyle w:val="Hyperlink"/>
          </w:rPr>
          <w:t>2.1</w:t>
        </w:r>
        <w:r>
          <w:rPr>
            <w:rFonts w:asciiTheme="minorHAnsi" w:eastAsiaTheme="minorEastAsia" w:hAnsiTheme="minorHAnsi" w:cstheme="minorBidi"/>
            <w:b w:val="0"/>
            <w:sz w:val="22"/>
            <w:szCs w:val="22"/>
          </w:rPr>
          <w:tab/>
        </w:r>
        <w:r w:rsidRPr="00123E45">
          <w:rPr>
            <w:rStyle w:val="Hyperlink"/>
          </w:rPr>
          <w:t>Model package</w:t>
        </w:r>
        <w:r>
          <w:rPr>
            <w:webHidden/>
          </w:rPr>
          <w:tab/>
        </w:r>
        <w:r>
          <w:rPr>
            <w:webHidden/>
          </w:rPr>
          <w:fldChar w:fldCharType="begin"/>
        </w:r>
        <w:r>
          <w:rPr>
            <w:webHidden/>
          </w:rPr>
          <w:instrText xml:space="preserve"> PAGEREF _Toc21638744 \h </w:instrText>
        </w:r>
        <w:r>
          <w:rPr>
            <w:webHidden/>
          </w:rPr>
        </w:r>
        <w:r>
          <w:rPr>
            <w:webHidden/>
          </w:rPr>
          <w:fldChar w:fldCharType="separate"/>
        </w:r>
        <w:r>
          <w:rPr>
            <w:webHidden/>
          </w:rPr>
          <w:t>5</w:t>
        </w:r>
        <w:r>
          <w:rPr>
            <w:webHidden/>
          </w:rPr>
          <w:fldChar w:fldCharType="end"/>
        </w:r>
      </w:hyperlink>
    </w:p>
    <w:p w14:paraId="77BD1EEC" w14:textId="7681D714" w:rsidR="00A52DE1" w:rsidRDefault="00A52DE1">
      <w:pPr>
        <w:pStyle w:val="TOC2"/>
        <w:rPr>
          <w:rFonts w:asciiTheme="minorHAnsi" w:eastAsiaTheme="minorEastAsia" w:hAnsiTheme="minorHAnsi" w:cstheme="minorBidi"/>
          <w:b w:val="0"/>
          <w:sz w:val="22"/>
          <w:szCs w:val="22"/>
        </w:rPr>
      </w:pPr>
      <w:hyperlink w:anchor="_Toc21638745" w:history="1">
        <w:r w:rsidRPr="00123E45">
          <w:rPr>
            <w:rStyle w:val="Hyperlink"/>
          </w:rPr>
          <w:t>2.2</w:t>
        </w:r>
        <w:r>
          <w:rPr>
            <w:rFonts w:asciiTheme="minorHAnsi" w:eastAsiaTheme="minorEastAsia" w:hAnsiTheme="minorHAnsi" w:cstheme="minorBidi"/>
            <w:b w:val="0"/>
            <w:sz w:val="22"/>
            <w:szCs w:val="22"/>
          </w:rPr>
          <w:tab/>
        </w:r>
        <w:r w:rsidRPr="00123E45">
          <w:rPr>
            <w:rStyle w:val="Hyperlink"/>
          </w:rPr>
          <w:t>Util Package</w:t>
        </w:r>
        <w:r>
          <w:rPr>
            <w:webHidden/>
          </w:rPr>
          <w:tab/>
        </w:r>
        <w:r>
          <w:rPr>
            <w:webHidden/>
          </w:rPr>
          <w:fldChar w:fldCharType="begin"/>
        </w:r>
        <w:r>
          <w:rPr>
            <w:webHidden/>
          </w:rPr>
          <w:instrText xml:space="preserve"> PAGEREF _Toc21638745 \h </w:instrText>
        </w:r>
        <w:r>
          <w:rPr>
            <w:webHidden/>
          </w:rPr>
        </w:r>
        <w:r>
          <w:rPr>
            <w:webHidden/>
          </w:rPr>
          <w:fldChar w:fldCharType="separate"/>
        </w:r>
        <w:r>
          <w:rPr>
            <w:webHidden/>
          </w:rPr>
          <w:t>6</w:t>
        </w:r>
        <w:r>
          <w:rPr>
            <w:webHidden/>
          </w:rPr>
          <w:fldChar w:fldCharType="end"/>
        </w:r>
      </w:hyperlink>
    </w:p>
    <w:p w14:paraId="2D583314" w14:textId="72E26B74" w:rsidR="00A52DE1" w:rsidRDefault="00A52DE1">
      <w:pPr>
        <w:pStyle w:val="TOC3"/>
        <w:tabs>
          <w:tab w:val="left" w:pos="1200"/>
        </w:tabs>
        <w:rPr>
          <w:rFonts w:asciiTheme="minorHAnsi" w:eastAsiaTheme="minorEastAsia" w:hAnsiTheme="minorHAnsi" w:cstheme="minorBidi"/>
          <w:noProof/>
          <w:sz w:val="22"/>
          <w:szCs w:val="22"/>
        </w:rPr>
      </w:pPr>
      <w:hyperlink w:anchor="_Toc21638746" w:history="1">
        <w:r w:rsidRPr="00123E45">
          <w:rPr>
            <w:rStyle w:val="Hyperlink"/>
            <w:noProof/>
          </w:rPr>
          <w:t>2.2.1</w:t>
        </w:r>
        <w:r>
          <w:rPr>
            <w:rFonts w:asciiTheme="minorHAnsi" w:eastAsiaTheme="minorEastAsia" w:hAnsiTheme="minorHAnsi" w:cstheme="minorBidi"/>
            <w:noProof/>
            <w:sz w:val="22"/>
            <w:szCs w:val="22"/>
          </w:rPr>
          <w:tab/>
        </w:r>
        <w:r w:rsidRPr="00123E45">
          <w:rPr>
            <w:rStyle w:val="Hyperlink"/>
            <w:noProof/>
          </w:rPr>
          <w:t>DateUtil.java</w:t>
        </w:r>
        <w:r>
          <w:rPr>
            <w:noProof/>
            <w:webHidden/>
          </w:rPr>
          <w:tab/>
        </w:r>
        <w:r>
          <w:rPr>
            <w:noProof/>
            <w:webHidden/>
          </w:rPr>
          <w:fldChar w:fldCharType="begin"/>
        </w:r>
        <w:r>
          <w:rPr>
            <w:noProof/>
            <w:webHidden/>
          </w:rPr>
          <w:instrText xml:space="preserve"> PAGEREF _Toc21638746 \h </w:instrText>
        </w:r>
        <w:r>
          <w:rPr>
            <w:noProof/>
            <w:webHidden/>
          </w:rPr>
        </w:r>
        <w:r>
          <w:rPr>
            <w:noProof/>
            <w:webHidden/>
          </w:rPr>
          <w:fldChar w:fldCharType="separate"/>
        </w:r>
        <w:r>
          <w:rPr>
            <w:noProof/>
            <w:webHidden/>
          </w:rPr>
          <w:t>7</w:t>
        </w:r>
        <w:r>
          <w:rPr>
            <w:noProof/>
            <w:webHidden/>
          </w:rPr>
          <w:fldChar w:fldCharType="end"/>
        </w:r>
      </w:hyperlink>
    </w:p>
    <w:p w14:paraId="2BAC5D1C" w14:textId="3CBF1AB9" w:rsidR="00A52DE1" w:rsidRDefault="00A52DE1">
      <w:pPr>
        <w:pStyle w:val="TOC2"/>
        <w:rPr>
          <w:rFonts w:asciiTheme="minorHAnsi" w:eastAsiaTheme="minorEastAsia" w:hAnsiTheme="minorHAnsi" w:cstheme="minorBidi"/>
          <w:b w:val="0"/>
          <w:sz w:val="22"/>
          <w:szCs w:val="22"/>
        </w:rPr>
      </w:pPr>
      <w:hyperlink w:anchor="_Toc21638747" w:history="1">
        <w:r w:rsidRPr="00123E45">
          <w:rPr>
            <w:rStyle w:val="Hyperlink"/>
          </w:rPr>
          <w:t>2.3</w:t>
        </w:r>
        <w:r>
          <w:rPr>
            <w:rFonts w:asciiTheme="minorHAnsi" w:eastAsiaTheme="minorEastAsia" w:hAnsiTheme="minorHAnsi" w:cstheme="minorBidi"/>
            <w:b w:val="0"/>
            <w:sz w:val="22"/>
            <w:szCs w:val="22"/>
          </w:rPr>
          <w:tab/>
        </w:r>
        <w:r w:rsidRPr="00123E45">
          <w:rPr>
            <w:rStyle w:val="Hyperlink"/>
          </w:rPr>
          <w:t>Dao package</w:t>
        </w:r>
        <w:r>
          <w:rPr>
            <w:webHidden/>
          </w:rPr>
          <w:tab/>
        </w:r>
        <w:r>
          <w:rPr>
            <w:webHidden/>
          </w:rPr>
          <w:fldChar w:fldCharType="begin"/>
        </w:r>
        <w:r>
          <w:rPr>
            <w:webHidden/>
          </w:rPr>
          <w:instrText xml:space="preserve"> PAGEREF _Toc21638747 \h </w:instrText>
        </w:r>
        <w:r>
          <w:rPr>
            <w:webHidden/>
          </w:rPr>
        </w:r>
        <w:r>
          <w:rPr>
            <w:webHidden/>
          </w:rPr>
          <w:fldChar w:fldCharType="separate"/>
        </w:r>
        <w:r>
          <w:rPr>
            <w:webHidden/>
          </w:rPr>
          <w:t>7</w:t>
        </w:r>
        <w:r>
          <w:rPr>
            <w:webHidden/>
          </w:rPr>
          <w:fldChar w:fldCharType="end"/>
        </w:r>
      </w:hyperlink>
    </w:p>
    <w:p w14:paraId="0E7CC2A8" w14:textId="3F5C3548" w:rsidR="00A52DE1" w:rsidRDefault="00A52DE1">
      <w:pPr>
        <w:pStyle w:val="TOC1"/>
        <w:rPr>
          <w:rFonts w:asciiTheme="minorHAnsi" w:eastAsiaTheme="minorEastAsia" w:hAnsiTheme="minorHAnsi" w:cstheme="minorBidi"/>
          <w:b w:val="0"/>
          <w:noProof/>
          <w:szCs w:val="22"/>
        </w:rPr>
      </w:pPr>
      <w:hyperlink w:anchor="_Toc21638748" w:history="1">
        <w:r w:rsidRPr="00123E45">
          <w:rPr>
            <w:rStyle w:val="Hyperlink"/>
            <w:noProof/>
          </w:rPr>
          <w:t>3.0</w:t>
        </w:r>
        <w:r>
          <w:rPr>
            <w:rFonts w:asciiTheme="minorHAnsi" w:eastAsiaTheme="minorEastAsia" w:hAnsiTheme="minorHAnsi" w:cstheme="minorBidi"/>
            <w:b w:val="0"/>
            <w:noProof/>
            <w:szCs w:val="22"/>
          </w:rPr>
          <w:tab/>
        </w:r>
        <w:r w:rsidRPr="00123E45">
          <w:rPr>
            <w:rStyle w:val="Hyperlink"/>
            <w:noProof/>
          </w:rPr>
          <w:t>Design for View Menu Item List Admin (TYUC001)</w:t>
        </w:r>
        <w:r>
          <w:rPr>
            <w:noProof/>
            <w:webHidden/>
          </w:rPr>
          <w:tab/>
        </w:r>
        <w:r>
          <w:rPr>
            <w:noProof/>
            <w:webHidden/>
          </w:rPr>
          <w:fldChar w:fldCharType="begin"/>
        </w:r>
        <w:r>
          <w:rPr>
            <w:noProof/>
            <w:webHidden/>
          </w:rPr>
          <w:instrText xml:space="preserve"> PAGEREF _Toc21638748 \h </w:instrText>
        </w:r>
        <w:r>
          <w:rPr>
            <w:noProof/>
            <w:webHidden/>
          </w:rPr>
        </w:r>
        <w:r>
          <w:rPr>
            <w:noProof/>
            <w:webHidden/>
          </w:rPr>
          <w:fldChar w:fldCharType="separate"/>
        </w:r>
        <w:r>
          <w:rPr>
            <w:noProof/>
            <w:webHidden/>
          </w:rPr>
          <w:t>9</w:t>
        </w:r>
        <w:r>
          <w:rPr>
            <w:noProof/>
            <w:webHidden/>
          </w:rPr>
          <w:fldChar w:fldCharType="end"/>
        </w:r>
      </w:hyperlink>
    </w:p>
    <w:p w14:paraId="63446572" w14:textId="3E4AF80D" w:rsidR="00A52DE1" w:rsidRDefault="00A52DE1">
      <w:pPr>
        <w:pStyle w:val="TOC2"/>
        <w:rPr>
          <w:rFonts w:asciiTheme="minorHAnsi" w:eastAsiaTheme="minorEastAsia" w:hAnsiTheme="minorHAnsi" w:cstheme="minorBidi"/>
          <w:b w:val="0"/>
          <w:sz w:val="22"/>
          <w:szCs w:val="22"/>
        </w:rPr>
      </w:pPr>
      <w:hyperlink w:anchor="_Toc21638749" w:history="1">
        <w:r w:rsidRPr="00123E45">
          <w:rPr>
            <w:rStyle w:val="Hyperlink"/>
          </w:rPr>
          <w:t>3.1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_Toc21638749 \h </w:instrText>
        </w:r>
        <w:r>
          <w:rPr>
            <w:webHidden/>
          </w:rPr>
        </w:r>
        <w:r>
          <w:rPr>
            <w:webHidden/>
          </w:rPr>
          <w:fldChar w:fldCharType="separate"/>
        </w:r>
        <w:r>
          <w:rPr>
            <w:webHidden/>
          </w:rPr>
          <w:t>9</w:t>
        </w:r>
        <w:r>
          <w:rPr>
            <w:webHidden/>
          </w:rPr>
          <w:fldChar w:fldCharType="end"/>
        </w:r>
      </w:hyperlink>
    </w:p>
    <w:p w14:paraId="51F4AC04" w14:textId="65CBB207" w:rsidR="00A52DE1" w:rsidRDefault="00A52DE1">
      <w:pPr>
        <w:pStyle w:val="TOC2"/>
        <w:rPr>
          <w:rFonts w:asciiTheme="minorHAnsi" w:eastAsiaTheme="minorEastAsia" w:hAnsiTheme="minorHAnsi" w:cstheme="minorBidi"/>
          <w:b w:val="0"/>
          <w:sz w:val="22"/>
          <w:szCs w:val="22"/>
        </w:rPr>
      </w:pPr>
      <w:hyperlink w:anchor="_Toc21638750" w:history="1">
        <w:r w:rsidRPr="00123E45">
          <w:rPr>
            <w:rStyle w:val="Hyperlink"/>
          </w:rPr>
          <w:t>3.2</w:t>
        </w:r>
        <w:r>
          <w:rPr>
            <w:rFonts w:asciiTheme="minorHAnsi" w:eastAsiaTheme="minorEastAsia" w:hAnsiTheme="minorHAnsi" w:cstheme="minorBidi"/>
            <w:b w:val="0"/>
            <w:sz w:val="22"/>
            <w:szCs w:val="22"/>
          </w:rPr>
          <w:tab/>
        </w:r>
        <w:r w:rsidRPr="00123E45">
          <w:rPr>
            <w:rStyle w:val="Hyperlink"/>
          </w:rPr>
          <w:t>MenuItemDao.java</w:t>
        </w:r>
        <w:r>
          <w:rPr>
            <w:webHidden/>
          </w:rPr>
          <w:tab/>
        </w:r>
        <w:r>
          <w:rPr>
            <w:webHidden/>
          </w:rPr>
          <w:fldChar w:fldCharType="begin"/>
        </w:r>
        <w:r>
          <w:rPr>
            <w:webHidden/>
          </w:rPr>
          <w:instrText xml:space="preserve"> PAGEREF _Toc21638750 \h </w:instrText>
        </w:r>
        <w:r>
          <w:rPr>
            <w:webHidden/>
          </w:rPr>
        </w:r>
        <w:r>
          <w:rPr>
            <w:webHidden/>
          </w:rPr>
          <w:fldChar w:fldCharType="separate"/>
        </w:r>
        <w:r>
          <w:rPr>
            <w:webHidden/>
          </w:rPr>
          <w:t>9</w:t>
        </w:r>
        <w:r>
          <w:rPr>
            <w:webHidden/>
          </w:rPr>
          <w:fldChar w:fldCharType="end"/>
        </w:r>
      </w:hyperlink>
    </w:p>
    <w:p w14:paraId="3277FAFB" w14:textId="0F85689B" w:rsidR="00A52DE1" w:rsidRDefault="00A52DE1">
      <w:pPr>
        <w:pStyle w:val="TOC2"/>
        <w:rPr>
          <w:rFonts w:asciiTheme="minorHAnsi" w:eastAsiaTheme="minorEastAsia" w:hAnsiTheme="minorHAnsi" w:cstheme="minorBidi"/>
          <w:b w:val="0"/>
          <w:sz w:val="22"/>
          <w:szCs w:val="22"/>
        </w:rPr>
      </w:pPr>
      <w:hyperlink w:anchor="_Toc21638751" w:history="1">
        <w:r w:rsidRPr="00123E45">
          <w:rPr>
            <w:rStyle w:val="Hyperlink"/>
          </w:rPr>
          <w:t>3.3</w:t>
        </w:r>
        <w:r>
          <w:rPr>
            <w:rFonts w:asciiTheme="minorHAnsi" w:eastAsiaTheme="minorEastAsia" w:hAnsiTheme="minorHAnsi" w:cstheme="minorBidi"/>
            <w:b w:val="0"/>
            <w:sz w:val="22"/>
            <w:szCs w:val="22"/>
          </w:rPr>
          <w:tab/>
        </w:r>
        <w:r w:rsidRPr="00123E45">
          <w:rPr>
            <w:rStyle w:val="Hyperlink"/>
          </w:rPr>
          <w:t>MenuItemDaoCollectionImpl.java</w:t>
        </w:r>
        <w:r>
          <w:rPr>
            <w:webHidden/>
          </w:rPr>
          <w:tab/>
        </w:r>
        <w:r>
          <w:rPr>
            <w:webHidden/>
          </w:rPr>
          <w:fldChar w:fldCharType="begin"/>
        </w:r>
        <w:r>
          <w:rPr>
            <w:webHidden/>
          </w:rPr>
          <w:instrText xml:space="preserve"> PAGEREF _Toc21638751 \h </w:instrText>
        </w:r>
        <w:r>
          <w:rPr>
            <w:webHidden/>
          </w:rPr>
        </w:r>
        <w:r>
          <w:rPr>
            <w:webHidden/>
          </w:rPr>
          <w:fldChar w:fldCharType="separate"/>
        </w:r>
        <w:r>
          <w:rPr>
            <w:webHidden/>
          </w:rPr>
          <w:t>10</w:t>
        </w:r>
        <w:r>
          <w:rPr>
            <w:webHidden/>
          </w:rPr>
          <w:fldChar w:fldCharType="end"/>
        </w:r>
      </w:hyperlink>
    </w:p>
    <w:p w14:paraId="3FE44DBE" w14:textId="36E4FC14" w:rsidR="00A52DE1" w:rsidRDefault="00A52DE1">
      <w:pPr>
        <w:pStyle w:val="TOC2"/>
        <w:rPr>
          <w:rFonts w:asciiTheme="minorHAnsi" w:eastAsiaTheme="minorEastAsia" w:hAnsiTheme="minorHAnsi" w:cstheme="minorBidi"/>
          <w:b w:val="0"/>
          <w:sz w:val="22"/>
          <w:szCs w:val="22"/>
        </w:rPr>
      </w:pPr>
      <w:hyperlink w:anchor="_Toc21638752" w:history="1">
        <w:r w:rsidRPr="00123E45">
          <w:rPr>
            <w:rStyle w:val="Hyperlink"/>
          </w:rPr>
          <w:t>3.4</w:t>
        </w:r>
        <w:r>
          <w:rPr>
            <w:rFonts w:asciiTheme="minorHAnsi" w:eastAsiaTheme="minorEastAsia" w:hAnsiTheme="minorHAnsi" w:cstheme="minorBidi"/>
            <w:b w:val="0"/>
            <w:sz w:val="22"/>
            <w:szCs w:val="22"/>
          </w:rPr>
          <w:tab/>
        </w:r>
        <w:r w:rsidRPr="00123E45">
          <w:rPr>
            <w:rStyle w:val="Hyperlink"/>
          </w:rPr>
          <w:t>MenuItemDaoCollectionImplTest.java</w:t>
        </w:r>
        <w:r>
          <w:rPr>
            <w:webHidden/>
          </w:rPr>
          <w:tab/>
        </w:r>
        <w:r>
          <w:rPr>
            <w:webHidden/>
          </w:rPr>
          <w:fldChar w:fldCharType="begin"/>
        </w:r>
        <w:r>
          <w:rPr>
            <w:webHidden/>
          </w:rPr>
          <w:instrText xml:space="preserve"> PAGEREF _Toc21638752 \h </w:instrText>
        </w:r>
        <w:r>
          <w:rPr>
            <w:webHidden/>
          </w:rPr>
        </w:r>
        <w:r>
          <w:rPr>
            <w:webHidden/>
          </w:rPr>
          <w:fldChar w:fldCharType="separate"/>
        </w:r>
        <w:r>
          <w:rPr>
            <w:webHidden/>
          </w:rPr>
          <w:t>10</w:t>
        </w:r>
        <w:r>
          <w:rPr>
            <w:webHidden/>
          </w:rPr>
          <w:fldChar w:fldCharType="end"/>
        </w:r>
      </w:hyperlink>
    </w:p>
    <w:p w14:paraId="348754B4" w14:textId="0B6CEFDB" w:rsidR="00A52DE1" w:rsidRDefault="00A52DE1">
      <w:pPr>
        <w:pStyle w:val="TOC1"/>
        <w:rPr>
          <w:rFonts w:asciiTheme="minorHAnsi" w:eastAsiaTheme="minorEastAsia" w:hAnsiTheme="minorHAnsi" w:cstheme="minorBidi"/>
          <w:b w:val="0"/>
          <w:noProof/>
          <w:szCs w:val="22"/>
        </w:rPr>
      </w:pPr>
      <w:hyperlink w:anchor="_Toc21638753" w:history="1">
        <w:r w:rsidRPr="00123E45">
          <w:rPr>
            <w:rStyle w:val="Hyperlink"/>
            <w:noProof/>
          </w:rPr>
          <w:t>4.0</w:t>
        </w:r>
        <w:r>
          <w:rPr>
            <w:rFonts w:asciiTheme="minorHAnsi" w:eastAsiaTheme="minorEastAsia" w:hAnsiTheme="minorHAnsi" w:cstheme="minorBidi"/>
            <w:b w:val="0"/>
            <w:noProof/>
            <w:szCs w:val="22"/>
          </w:rPr>
          <w:tab/>
        </w:r>
        <w:r w:rsidRPr="00123E45">
          <w:rPr>
            <w:rStyle w:val="Hyperlink"/>
            <w:noProof/>
          </w:rPr>
          <w:t>Design for View Menu Item List Customer (TYUC002)</w:t>
        </w:r>
        <w:r>
          <w:rPr>
            <w:noProof/>
            <w:webHidden/>
          </w:rPr>
          <w:tab/>
        </w:r>
        <w:r>
          <w:rPr>
            <w:noProof/>
            <w:webHidden/>
          </w:rPr>
          <w:fldChar w:fldCharType="begin"/>
        </w:r>
        <w:r>
          <w:rPr>
            <w:noProof/>
            <w:webHidden/>
          </w:rPr>
          <w:instrText xml:space="preserve"> PAGEREF _Toc21638753 \h </w:instrText>
        </w:r>
        <w:r>
          <w:rPr>
            <w:noProof/>
            <w:webHidden/>
          </w:rPr>
        </w:r>
        <w:r>
          <w:rPr>
            <w:noProof/>
            <w:webHidden/>
          </w:rPr>
          <w:fldChar w:fldCharType="separate"/>
        </w:r>
        <w:r>
          <w:rPr>
            <w:noProof/>
            <w:webHidden/>
          </w:rPr>
          <w:t>11</w:t>
        </w:r>
        <w:r>
          <w:rPr>
            <w:noProof/>
            <w:webHidden/>
          </w:rPr>
          <w:fldChar w:fldCharType="end"/>
        </w:r>
      </w:hyperlink>
    </w:p>
    <w:p w14:paraId="46C95FB2" w14:textId="35983BBA" w:rsidR="00A52DE1" w:rsidRDefault="00A52DE1">
      <w:pPr>
        <w:pStyle w:val="TOC2"/>
        <w:rPr>
          <w:rFonts w:asciiTheme="minorHAnsi" w:eastAsiaTheme="minorEastAsia" w:hAnsiTheme="minorHAnsi" w:cstheme="minorBidi"/>
          <w:b w:val="0"/>
          <w:sz w:val="22"/>
          <w:szCs w:val="22"/>
        </w:rPr>
      </w:pPr>
      <w:hyperlink w:anchor="_Toc21638754" w:history="1">
        <w:r w:rsidRPr="00123E45">
          <w:rPr>
            <w:rStyle w:val="Hyperlink"/>
          </w:rPr>
          <w:t>4.1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_Toc21638754 \h </w:instrText>
        </w:r>
        <w:r>
          <w:rPr>
            <w:webHidden/>
          </w:rPr>
        </w:r>
        <w:r>
          <w:rPr>
            <w:webHidden/>
          </w:rPr>
          <w:fldChar w:fldCharType="separate"/>
        </w:r>
        <w:r>
          <w:rPr>
            <w:webHidden/>
          </w:rPr>
          <w:t>11</w:t>
        </w:r>
        <w:r>
          <w:rPr>
            <w:webHidden/>
          </w:rPr>
          <w:fldChar w:fldCharType="end"/>
        </w:r>
      </w:hyperlink>
    </w:p>
    <w:p w14:paraId="3669157E" w14:textId="707C69C7" w:rsidR="00A52DE1" w:rsidRDefault="00A52DE1">
      <w:pPr>
        <w:pStyle w:val="TOC2"/>
        <w:rPr>
          <w:rFonts w:asciiTheme="minorHAnsi" w:eastAsiaTheme="minorEastAsia" w:hAnsiTheme="minorHAnsi" w:cstheme="minorBidi"/>
          <w:b w:val="0"/>
          <w:sz w:val="22"/>
          <w:szCs w:val="22"/>
        </w:rPr>
      </w:pPr>
      <w:hyperlink w:anchor="_Toc21638755" w:history="1">
        <w:r w:rsidRPr="00123E45">
          <w:rPr>
            <w:rStyle w:val="Hyperlink"/>
          </w:rPr>
          <w:t>4.2</w:t>
        </w:r>
        <w:r>
          <w:rPr>
            <w:rFonts w:asciiTheme="minorHAnsi" w:eastAsiaTheme="minorEastAsia" w:hAnsiTheme="minorHAnsi" w:cstheme="minorBidi"/>
            <w:b w:val="0"/>
            <w:sz w:val="22"/>
            <w:szCs w:val="22"/>
          </w:rPr>
          <w:tab/>
        </w:r>
        <w:r w:rsidRPr="00123E45">
          <w:rPr>
            <w:rStyle w:val="Hyperlink"/>
          </w:rPr>
          <w:t>MenuItemDao.java</w:t>
        </w:r>
        <w:r>
          <w:rPr>
            <w:webHidden/>
          </w:rPr>
          <w:tab/>
        </w:r>
        <w:r>
          <w:rPr>
            <w:webHidden/>
          </w:rPr>
          <w:fldChar w:fldCharType="begin"/>
        </w:r>
        <w:r>
          <w:rPr>
            <w:webHidden/>
          </w:rPr>
          <w:instrText xml:space="preserve"> PAGEREF _Toc21638755 \h </w:instrText>
        </w:r>
        <w:r>
          <w:rPr>
            <w:webHidden/>
          </w:rPr>
        </w:r>
        <w:r>
          <w:rPr>
            <w:webHidden/>
          </w:rPr>
          <w:fldChar w:fldCharType="separate"/>
        </w:r>
        <w:r>
          <w:rPr>
            <w:webHidden/>
          </w:rPr>
          <w:t>12</w:t>
        </w:r>
        <w:r>
          <w:rPr>
            <w:webHidden/>
          </w:rPr>
          <w:fldChar w:fldCharType="end"/>
        </w:r>
      </w:hyperlink>
    </w:p>
    <w:p w14:paraId="786A56D7" w14:textId="003C4CA6" w:rsidR="00A52DE1" w:rsidRDefault="00A52DE1">
      <w:pPr>
        <w:pStyle w:val="TOC2"/>
        <w:rPr>
          <w:rFonts w:asciiTheme="minorHAnsi" w:eastAsiaTheme="minorEastAsia" w:hAnsiTheme="minorHAnsi" w:cstheme="minorBidi"/>
          <w:b w:val="0"/>
          <w:sz w:val="22"/>
          <w:szCs w:val="22"/>
        </w:rPr>
      </w:pPr>
      <w:hyperlink w:anchor="_Toc21638756" w:history="1">
        <w:r w:rsidRPr="00123E45">
          <w:rPr>
            <w:rStyle w:val="Hyperlink"/>
          </w:rPr>
          <w:t>4.3</w:t>
        </w:r>
        <w:r>
          <w:rPr>
            <w:rFonts w:asciiTheme="minorHAnsi" w:eastAsiaTheme="minorEastAsia" w:hAnsiTheme="minorHAnsi" w:cstheme="minorBidi"/>
            <w:b w:val="0"/>
            <w:sz w:val="22"/>
            <w:szCs w:val="22"/>
          </w:rPr>
          <w:tab/>
        </w:r>
        <w:r w:rsidRPr="00123E45">
          <w:rPr>
            <w:rStyle w:val="Hyperlink"/>
          </w:rPr>
          <w:t>MenuItemDaoCollectionImpl.java</w:t>
        </w:r>
        <w:r>
          <w:rPr>
            <w:webHidden/>
          </w:rPr>
          <w:tab/>
        </w:r>
        <w:r>
          <w:rPr>
            <w:webHidden/>
          </w:rPr>
          <w:fldChar w:fldCharType="begin"/>
        </w:r>
        <w:r>
          <w:rPr>
            <w:webHidden/>
          </w:rPr>
          <w:instrText xml:space="preserve"> PAGEREF _Toc21638756 \h </w:instrText>
        </w:r>
        <w:r>
          <w:rPr>
            <w:webHidden/>
          </w:rPr>
        </w:r>
        <w:r>
          <w:rPr>
            <w:webHidden/>
          </w:rPr>
          <w:fldChar w:fldCharType="separate"/>
        </w:r>
        <w:r>
          <w:rPr>
            <w:webHidden/>
          </w:rPr>
          <w:t>12</w:t>
        </w:r>
        <w:r>
          <w:rPr>
            <w:webHidden/>
          </w:rPr>
          <w:fldChar w:fldCharType="end"/>
        </w:r>
      </w:hyperlink>
    </w:p>
    <w:p w14:paraId="22926EAB" w14:textId="6D8BAA22" w:rsidR="00A52DE1" w:rsidRDefault="00A52DE1">
      <w:pPr>
        <w:pStyle w:val="TOC2"/>
        <w:rPr>
          <w:rFonts w:asciiTheme="minorHAnsi" w:eastAsiaTheme="minorEastAsia" w:hAnsiTheme="minorHAnsi" w:cstheme="minorBidi"/>
          <w:b w:val="0"/>
          <w:sz w:val="22"/>
          <w:szCs w:val="22"/>
        </w:rPr>
      </w:pPr>
      <w:hyperlink w:anchor="_Toc21638757" w:history="1">
        <w:r w:rsidRPr="00123E45">
          <w:rPr>
            <w:rStyle w:val="Hyperlink"/>
          </w:rPr>
          <w:t>4.4</w:t>
        </w:r>
        <w:r>
          <w:rPr>
            <w:rFonts w:asciiTheme="minorHAnsi" w:eastAsiaTheme="minorEastAsia" w:hAnsiTheme="minorHAnsi" w:cstheme="minorBidi"/>
            <w:b w:val="0"/>
            <w:sz w:val="22"/>
            <w:szCs w:val="22"/>
          </w:rPr>
          <w:tab/>
        </w:r>
        <w:r w:rsidRPr="00123E45">
          <w:rPr>
            <w:rStyle w:val="Hyperlink"/>
          </w:rPr>
          <w:t>MenuItemDaoCollectionImplTest.java</w:t>
        </w:r>
        <w:r>
          <w:rPr>
            <w:webHidden/>
          </w:rPr>
          <w:tab/>
        </w:r>
        <w:r>
          <w:rPr>
            <w:webHidden/>
          </w:rPr>
          <w:fldChar w:fldCharType="begin"/>
        </w:r>
        <w:r>
          <w:rPr>
            <w:webHidden/>
          </w:rPr>
          <w:instrText xml:space="preserve"> PAGEREF _Toc21638757 \h </w:instrText>
        </w:r>
        <w:r>
          <w:rPr>
            <w:webHidden/>
          </w:rPr>
        </w:r>
        <w:r>
          <w:rPr>
            <w:webHidden/>
          </w:rPr>
          <w:fldChar w:fldCharType="separate"/>
        </w:r>
        <w:r>
          <w:rPr>
            <w:webHidden/>
          </w:rPr>
          <w:t>12</w:t>
        </w:r>
        <w:r>
          <w:rPr>
            <w:webHidden/>
          </w:rPr>
          <w:fldChar w:fldCharType="end"/>
        </w:r>
      </w:hyperlink>
    </w:p>
    <w:p w14:paraId="66AC53A3" w14:textId="4B8F8454" w:rsidR="00A52DE1" w:rsidRDefault="00A52DE1">
      <w:pPr>
        <w:pStyle w:val="TOC1"/>
        <w:rPr>
          <w:rFonts w:asciiTheme="minorHAnsi" w:eastAsiaTheme="minorEastAsia" w:hAnsiTheme="minorHAnsi" w:cstheme="minorBidi"/>
          <w:b w:val="0"/>
          <w:noProof/>
          <w:szCs w:val="22"/>
        </w:rPr>
      </w:pPr>
      <w:hyperlink w:anchor="_Toc21638758" w:history="1">
        <w:r w:rsidRPr="00123E45">
          <w:rPr>
            <w:rStyle w:val="Hyperlink"/>
            <w:noProof/>
          </w:rPr>
          <w:t>5.0</w:t>
        </w:r>
        <w:r>
          <w:rPr>
            <w:rFonts w:asciiTheme="minorHAnsi" w:eastAsiaTheme="minorEastAsia" w:hAnsiTheme="minorHAnsi" w:cstheme="minorBidi"/>
            <w:b w:val="0"/>
            <w:noProof/>
            <w:szCs w:val="22"/>
          </w:rPr>
          <w:tab/>
        </w:r>
        <w:r w:rsidRPr="00123E45">
          <w:rPr>
            <w:rStyle w:val="Hyperlink"/>
            <w:noProof/>
          </w:rPr>
          <w:t>Design for Edit Menu Item (TYUC003)</w:t>
        </w:r>
        <w:r>
          <w:rPr>
            <w:noProof/>
            <w:webHidden/>
          </w:rPr>
          <w:tab/>
        </w:r>
        <w:r>
          <w:rPr>
            <w:noProof/>
            <w:webHidden/>
          </w:rPr>
          <w:fldChar w:fldCharType="begin"/>
        </w:r>
        <w:r>
          <w:rPr>
            <w:noProof/>
            <w:webHidden/>
          </w:rPr>
          <w:instrText xml:space="preserve"> PAGEREF _Toc21638758 \h </w:instrText>
        </w:r>
        <w:r>
          <w:rPr>
            <w:noProof/>
            <w:webHidden/>
          </w:rPr>
        </w:r>
        <w:r>
          <w:rPr>
            <w:noProof/>
            <w:webHidden/>
          </w:rPr>
          <w:fldChar w:fldCharType="separate"/>
        </w:r>
        <w:r>
          <w:rPr>
            <w:noProof/>
            <w:webHidden/>
          </w:rPr>
          <w:t>13</w:t>
        </w:r>
        <w:r>
          <w:rPr>
            <w:noProof/>
            <w:webHidden/>
          </w:rPr>
          <w:fldChar w:fldCharType="end"/>
        </w:r>
      </w:hyperlink>
    </w:p>
    <w:p w14:paraId="7C1172EC" w14:textId="1C56853C" w:rsidR="00A52DE1" w:rsidRDefault="00A52DE1">
      <w:pPr>
        <w:pStyle w:val="TOC2"/>
        <w:rPr>
          <w:rFonts w:asciiTheme="minorHAnsi" w:eastAsiaTheme="minorEastAsia" w:hAnsiTheme="minorHAnsi" w:cstheme="minorBidi"/>
          <w:b w:val="0"/>
          <w:sz w:val="22"/>
          <w:szCs w:val="22"/>
        </w:rPr>
      </w:pPr>
      <w:hyperlink w:anchor="_Toc21638759" w:history="1">
        <w:r w:rsidRPr="00123E45">
          <w:rPr>
            <w:rStyle w:val="Hyperlink"/>
          </w:rPr>
          <w:t>5.1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_Toc21638759 \h </w:instrText>
        </w:r>
        <w:r>
          <w:rPr>
            <w:webHidden/>
          </w:rPr>
        </w:r>
        <w:r>
          <w:rPr>
            <w:webHidden/>
          </w:rPr>
          <w:fldChar w:fldCharType="separate"/>
        </w:r>
        <w:r>
          <w:rPr>
            <w:webHidden/>
          </w:rPr>
          <w:t>13</w:t>
        </w:r>
        <w:r>
          <w:rPr>
            <w:webHidden/>
          </w:rPr>
          <w:fldChar w:fldCharType="end"/>
        </w:r>
      </w:hyperlink>
    </w:p>
    <w:p w14:paraId="4472B85A" w14:textId="1C0A75BC" w:rsidR="00A52DE1" w:rsidRDefault="00A52DE1">
      <w:pPr>
        <w:pStyle w:val="TOC2"/>
        <w:rPr>
          <w:rFonts w:asciiTheme="minorHAnsi" w:eastAsiaTheme="minorEastAsia" w:hAnsiTheme="minorHAnsi" w:cstheme="minorBidi"/>
          <w:b w:val="0"/>
          <w:sz w:val="22"/>
          <w:szCs w:val="22"/>
        </w:rPr>
      </w:pPr>
      <w:hyperlink w:anchor="_Toc21638760" w:history="1">
        <w:r w:rsidRPr="00123E45">
          <w:rPr>
            <w:rStyle w:val="Hyperlink"/>
          </w:rPr>
          <w:t>5.2</w:t>
        </w:r>
        <w:r>
          <w:rPr>
            <w:rFonts w:asciiTheme="minorHAnsi" w:eastAsiaTheme="minorEastAsia" w:hAnsiTheme="minorHAnsi" w:cstheme="minorBidi"/>
            <w:b w:val="0"/>
            <w:sz w:val="22"/>
            <w:szCs w:val="22"/>
          </w:rPr>
          <w:tab/>
        </w:r>
        <w:r w:rsidRPr="00123E45">
          <w:rPr>
            <w:rStyle w:val="Hyperlink"/>
          </w:rPr>
          <w:t>MenuItemDao.java</w:t>
        </w:r>
        <w:r>
          <w:rPr>
            <w:webHidden/>
          </w:rPr>
          <w:tab/>
        </w:r>
        <w:r>
          <w:rPr>
            <w:webHidden/>
          </w:rPr>
          <w:fldChar w:fldCharType="begin"/>
        </w:r>
        <w:r>
          <w:rPr>
            <w:webHidden/>
          </w:rPr>
          <w:instrText xml:space="preserve"> PAGEREF _Toc21638760 \h </w:instrText>
        </w:r>
        <w:r>
          <w:rPr>
            <w:webHidden/>
          </w:rPr>
        </w:r>
        <w:r>
          <w:rPr>
            <w:webHidden/>
          </w:rPr>
          <w:fldChar w:fldCharType="separate"/>
        </w:r>
        <w:r>
          <w:rPr>
            <w:webHidden/>
          </w:rPr>
          <w:t>13</w:t>
        </w:r>
        <w:r>
          <w:rPr>
            <w:webHidden/>
          </w:rPr>
          <w:fldChar w:fldCharType="end"/>
        </w:r>
      </w:hyperlink>
    </w:p>
    <w:p w14:paraId="00172ED7" w14:textId="776E2832" w:rsidR="00A52DE1" w:rsidRDefault="00A52DE1">
      <w:pPr>
        <w:pStyle w:val="TOC2"/>
        <w:rPr>
          <w:rFonts w:asciiTheme="minorHAnsi" w:eastAsiaTheme="minorEastAsia" w:hAnsiTheme="minorHAnsi" w:cstheme="minorBidi"/>
          <w:b w:val="0"/>
          <w:sz w:val="22"/>
          <w:szCs w:val="22"/>
        </w:rPr>
      </w:pPr>
      <w:hyperlink w:anchor="_Toc21638761" w:history="1">
        <w:r w:rsidRPr="00123E45">
          <w:rPr>
            <w:rStyle w:val="Hyperlink"/>
          </w:rPr>
          <w:t>5.3</w:t>
        </w:r>
        <w:r>
          <w:rPr>
            <w:rFonts w:asciiTheme="minorHAnsi" w:eastAsiaTheme="minorEastAsia" w:hAnsiTheme="minorHAnsi" w:cstheme="minorBidi"/>
            <w:b w:val="0"/>
            <w:sz w:val="22"/>
            <w:szCs w:val="22"/>
          </w:rPr>
          <w:tab/>
        </w:r>
        <w:r w:rsidRPr="00123E45">
          <w:rPr>
            <w:rStyle w:val="Hyperlink"/>
          </w:rPr>
          <w:t>MenuItemDaoCollectionImpl.java</w:t>
        </w:r>
        <w:r>
          <w:rPr>
            <w:webHidden/>
          </w:rPr>
          <w:tab/>
        </w:r>
        <w:r>
          <w:rPr>
            <w:webHidden/>
          </w:rPr>
          <w:fldChar w:fldCharType="begin"/>
        </w:r>
        <w:r>
          <w:rPr>
            <w:webHidden/>
          </w:rPr>
          <w:instrText xml:space="preserve"> PAGEREF _Toc21638761 \h </w:instrText>
        </w:r>
        <w:r>
          <w:rPr>
            <w:webHidden/>
          </w:rPr>
        </w:r>
        <w:r>
          <w:rPr>
            <w:webHidden/>
          </w:rPr>
          <w:fldChar w:fldCharType="separate"/>
        </w:r>
        <w:r>
          <w:rPr>
            <w:webHidden/>
          </w:rPr>
          <w:t>14</w:t>
        </w:r>
        <w:r>
          <w:rPr>
            <w:webHidden/>
          </w:rPr>
          <w:fldChar w:fldCharType="end"/>
        </w:r>
      </w:hyperlink>
    </w:p>
    <w:p w14:paraId="146C8EED" w14:textId="78E115E0" w:rsidR="00A52DE1" w:rsidRDefault="00A52DE1">
      <w:pPr>
        <w:pStyle w:val="TOC2"/>
        <w:rPr>
          <w:rFonts w:asciiTheme="minorHAnsi" w:eastAsiaTheme="minorEastAsia" w:hAnsiTheme="minorHAnsi" w:cstheme="minorBidi"/>
          <w:b w:val="0"/>
          <w:sz w:val="22"/>
          <w:szCs w:val="22"/>
        </w:rPr>
      </w:pPr>
      <w:hyperlink w:anchor="_Toc21638762" w:history="1">
        <w:r w:rsidRPr="00123E45">
          <w:rPr>
            <w:rStyle w:val="Hyperlink"/>
          </w:rPr>
          <w:t>5.4</w:t>
        </w:r>
        <w:r>
          <w:rPr>
            <w:rFonts w:asciiTheme="minorHAnsi" w:eastAsiaTheme="minorEastAsia" w:hAnsiTheme="minorHAnsi" w:cstheme="minorBidi"/>
            <w:b w:val="0"/>
            <w:sz w:val="22"/>
            <w:szCs w:val="22"/>
          </w:rPr>
          <w:tab/>
        </w:r>
        <w:r w:rsidRPr="00123E45">
          <w:rPr>
            <w:rStyle w:val="Hyperlink"/>
          </w:rPr>
          <w:t>MenuItemDaoCollectionImplTest.java</w:t>
        </w:r>
        <w:r>
          <w:rPr>
            <w:webHidden/>
          </w:rPr>
          <w:tab/>
        </w:r>
        <w:r>
          <w:rPr>
            <w:webHidden/>
          </w:rPr>
          <w:fldChar w:fldCharType="begin"/>
        </w:r>
        <w:r>
          <w:rPr>
            <w:webHidden/>
          </w:rPr>
          <w:instrText xml:space="preserve"> PAGEREF _Toc21638762 \h </w:instrText>
        </w:r>
        <w:r>
          <w:rPr>
            <w:webHidden/>
          </w:rPr>
        </w:r>
        <w:r>
          <w:rPr>
            <w:webHidden/>
          </w:rPr>
          <w:fldChar w:fldCharType="separate"/>
        </w:r>
        <w:r>
          <w:rPr>
            <w:webHidden/>
          </w:rPr>
          <w:t>14</w:t>
        </w:r>
        <w:r>
          <w:rPr>
            <w:webHidden/>
          </w:rPr>
          <w:fldChar w:fldCharType="end"/>
        </w:r>
      </w:hyperlink>
    </w:p>
    <w:p w14:paraId="23B3E302" w14:textId="13F34156" w:rsidR="00A52DE1" w:rsidRDefault="00A52DE1">
      <w:pPr>
        <w:pStyle w:val="TOC1"/>
        <w:rPr>
          <w:rFonts w:asciiTheme="minorHAnsi" w:eastAsiaTheme="minorEastAsia" w:hAnsiTheme="minorHAnsi" w:cstheme="minorBidi"/>
          <w:b w:val="0"/>
          <w:noProof/>
          <w:szCs w:val="22"/>
        </w:rPr>
      </w:pPr>
      <w:hyperlink w:anchor="_Toc21638763" w:history="1">
        <w:r w:rsidRPr="00123E45">
          <w:rPr>
            <w:rStyle w:val="Hyperlink"/>
            <w:noProof/>
          </w:rPr>
          <w:t>6.0</w:t>
        </w:r>
        <w:r>
          <w:rPr>
            <w:rFonts w:asciiTheme="minorHAnsi" w:eastAsiaTheme="minorEastAsia" w:hAnsiTheme="minorHAnsi" w:cstheme="minorBidi"/>
            <w:b w:val="0"/>
            <w:noProof/>
            <w:szCs w:val="22"/>
          </w:rPr>
          <w:tab/>
        </w:r>
        <w:r w:rsidRPr="00123E45">
          <w:rPr>
            <w:rStyle w:val="Hyperlink"/>
            <w:noProof/>
          </w:rPr>
          <w:t>Design for Add to Cart (TYUC004)</w:t>
        </w:r>
        <w:r>
          <w:rPr>
            <w:noProof/>
            <w:webHidden/>
          </w:rPr>
          <w:tab/>
        </w:r>
        <w:r>
          <w:rPr>
            <w:noProof/>
            <w:webHidden/>
          </w:rPr>
          <w:fldChar w:fldCharType="begin"/>
        </w:r>
        <w:r>
          <w:rPr>
            <w:noProof/>
            <w:webHidden/>
          </w:rPr>
          <w:instrText xml:space="preserve"> PAGEREF _Toc21638763 \h </w:instrText>
        </w:r>
        <w:r>
          <w:rPr>
            <w:noProof/>
            <w:webHidden/>
          </w:rPr>
        </w:r>
        <w:r>
          <w:rPr>
            <w:noProof/>
            <w:webHidden/>
          </w:rPr>
          <w:fldChar w:fldCharType="separate"/>
        </w:r>
        <w:r>
          <w:rPr>
            <w:noProof/>
            <w:webHidden/>
          </w:rPr>
          <w:t>15</w:t>
        </w:r>
        <w:r>
          <w:rPr>
            <w:noProof/>
            <w:webHidden/>
          </w:rPr>
          <w:fldChar w:fldCharType="end"/>
        </w:r>
      </w:hyperlink>
    </w:p>
    <w:p w14:paraId="47187ABE" w14:textId="3CD41A3E" w:rsidR="00A52DE1" w:rsidRDefault="00A52DE1">
      <w:pPr>
        <w:pStyle w:val="TOC2"/>
        <w:rPr>
          <w:rFonts w:asciiTheme="minorHAnsi" w:eastAsiaTheme="minorEastAsia" w:hAnsiTheme="minorHAnsi" w:cstheme="minorBidi"/>
          <w:b w:val="0"/>
          <w:sz w:val="22"/>
          <w:szCs w:val="22"/>
        </w:rPr>
      </w:pPr>
      <w:hyperlink w:anchor="_Toc21638764" w:history="1">
        <w:r w:rsidRPr="00123E45">
          <w:rPr>
            <w:rStyle w:val="Hyperlink"/>
          </w:rPr>
          <w:t>6.1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_Toc21638764 \h </w:instrText>
        </w:r>
        <w:r>
          <w:rPr>
            <w:webHidden/>
          </w:rPr>
        </w:r>
        <w:r>
          <w:rPr>
            <w:webHidden/>
          </w:rPr>
          <w:fldChar w:fldCharType="separate"/>
        </w:r>
        <w:r>
          <w:rPr>
            <w:webHidden/>
          </w:rPr>
          <w:t>15</w:t>
        </w:r>
        <w:r>
          <w:rPr>
            <w:webHidden/>
          </w:rPr>
          <w:fldChar w:fldCharType="end"/>
        </w:r>
      </w:hyperlink>
    </w:p>
    <w:p w14:paraId="1129A970" w14:textId="636C55EA" w:rsidR="00A52DE1" w:rsidRDefault="00A52DE1">
      <w:pPr>
        <w:pStyle w:val="TOC2"/>
        <w:rPr>
          <w:rFonts w:asciiTheme="minorHAnsi" w:eastAsiaTheme="minorEastAsia" w:hAnsiTheme="minorHAnsi" w:cstheme="minorBidi"/>
          <w:b w:val="0"/>
          <w:sz w:val="22"/>
          <w:szCs w:val="22"/>
        </w:rPr>
      </w:pPr>
      <w:hyperlink w:anchor="_Toc21638765" w:history="1">
        <w:r w:rsidRPr="00123E45">
          <w:rPr>
            <w:rStyle w:val="Hyperlink"/>
          </w:rPr>
          <w:t>6.2</w:t>
        </w:r>
        <w:r>
          <w:rPr>
            <w:rFonts w:asciiTheme="minorHAnsi" w:eastAsiaTheme="minorEastAsia" w:hAnsiTheme="minorHAnsi" w:cstheme="minorBidi"/>
            <w:b w:val="0"/>
            <w:sz w:val="22"/>
            <w:szCs w:val="22"/>
          </w:rPr>
          <w:tab/>
        </w:r>
        <w:r w:rsidRPr="00123E45">
          <w:rPr>
            <w:rStyle w:val="Hyperlink"/>
          </w:rPr>
          <w:t>CartDao.java</w:t>
        </w:r>
        <w:r>
          <w:rPr>
            <w:webHidden/>
          </w:rPr>
          <w:tab/>
        </w:r>
        <w:r>
          <w:rPr>
            <w:webHidden/>
          </w:rPr>
          <w:fldChar w:fldCharType="begin"/>
        </w:r>
        <w:r>
          <w:rPr>
            <w:webHidden/>
          </w:rPr>
          <w:instrText xml:space="preserve"> PAGEREF _Toc21638765 \h </w:instrText>
        </w:r>
        <w:r>
          <w:rPr>
            <w:webHidden/>
          </w:rPr>
        </w:r>
        <w:r>
          <w:rPr>
            <w:webHidden/>
          </w:rPr>
          <w:fldChar w:fldCharType="separate"/>
        </w:r>
        <w:r>
          <w:rPr>
            <w:webHidden/>
          </w:rPr>
          <w:t>15</w:t>
        </w:r>
        <w:r>
          <w:rPr>
            <w:webHidden/>
          </w:rPr>
          <w:fldChar w:fldCharType="end"/>
        </w:r>
      </w:hyperlink>
    </w:p>
    <w:p w14:paraId="0655DC12" w14:textId="1F2A3F72" w:rsidR="00A52DE1" w:rsidRDefault="00A52DE1">
      <w:pPr>
        <w:pStyle w:val="TOC2"/>
        <w:rPr>
          <w:rFonts w:asciiTheme="minorHAnsi" w:eastAsiaTheme="minorEastAsia" w:hAnsiTheme="minorHAnsi" w:cstheme="minorBidi"/>
          <w:b w:val="0"/>
          <w:sz w:val="22"/>
          <w:szCs w:val="22"/>
        </w:rPr>
      </w:pPr>
      <w:hyperlink w:anchor="_Toc21638766" w:history="1">
        <w:r w:rsidRPr="00123E45">
          <w:rPr>
            <w:rStyle w:val="Hyperlink"/>
          </w:rPr>
          <w:t>6.3</w:t>
        </w:r>
        <w:r>
          <w:rPr>
            <w:rFonts w:asciiTheme="minorHAnsi" w:eastAsiaTheme="minorEastAsia" w:hAnsiTheme="minorHAnsi" w:cstheme="minorBidi"/>
            <w:b w:val="0"/>
            <w:sz w:val="22"/>
            <w:szCs w:val="22"/>
          </w:rPr>
          <w:tab/>
        </w:r>
        <w:r w:rsidRPr="00123E45">
          <w:rPr>
            <w:rStyle w:val="Hyperlink"/>
          </w:rPr>
          <w:t>CartDaoCollection</w:t>
        </w:r>
        <w:r w:rsidRPr="00123E45">
          <w:rPr>
            <w:rStyle w:val="Hyperlink"/>
          </w:rPr>
          <w:t>I</w:t>
        </w:r>
        <w:r w:rsidRPr="00123E45">
          <w:rPr>
            <w:rStyle w:val="Hyperlink"/>
          </w:rPr>
          <w:t>mpl.java</w:t>
        </w:r>
        <w:r>
          <w:rPr>
            <w:webHidden/>
          </w:rPr>
          <w:tab/>
        </w:r>
        <w:r>
          <w:rPr>
            <w:webHidden/>
          </w:rPr>
          <w:fldChar w:fldCharType="begin"/>
        </w:r>
        <w:r>
          <w:rPr>
            <w:webHidden/>
          </w:rPr>
          <w:instrText xml:space="preserve"> PAGEREF _Toc21638766 \h </w:instrText>
        </w:r>
        <w:r>
          <w:rPr>
            <w:webHidden/>
          </w:rPr>
        </w:r>
        <w:r>
          <w:rPr>
            <w:webHidden/>
          </w:rPr>
          <w:fldChar w:fldCharType="separate"/>
        </w:r>
        <w:r>
          <w:rPr>
            <w:webHidden/>
          </w:rPr>
          <w:t>16</w:t>
        </w:r>
        <w:r>
          <w:rPr>
            <w:webHidden/>
          </w:rPr>
          <w:fldChar w:fldCharType="end"/>
        </w:r>
      </w:hyperlink>
    </w:p>
    <w:p w14:paraId="26E862BA" w14:textId="3A57813B" w:rsidR="00A52DE1" w:rsidRDefault="00A52DE1">
      <w:pPr>
        <w:pStyle w:val="TOC1"/>
        <w:rPr>
          <w:rFonts w:asciiTheme="minorHAnsi" w:eastAsiaTheme="minorEastAsia" w:hAnsiTheme="minorHAnsi" w:cstheme="minorBidi"/>
          <w:b w:val="0"/>
          <w:noProof/>
          <w:szCs w:val="22"/>
        </w:rPr>
      </w:pPr>
      <w:hyperlink w:anchor="_Toc21638767" w:history="1">
        <w:r w:rsidRPr="00123E45">
          <w:rPr>
            <w:rStyle w:val="Hyperlink"/>
            <w:noProof/>
          </w:rPr>
          <w:t>7.0</w:t>
        </w:r>
        <w:r>
          <w:rPr>
            <w:rFonts w:asciiTheme="minorHAnsi" w:eastAsiaTheme="minorEastAsia" w:hAnsiTheme="minorHAnsi" w:cstheme="minorBidi"/>
            <w:b w:val="0"/>
            <w:noProof/>
            <w:szCs w:val="22"/>
          </w:rPr>
          <w:tab/>
        </w:r>
        <w:r w:rsidRPr="00123E45">
          <w:rPr>
            <w:rStyle w:val="Hyperlink"/>
            <w:noProof/>
          </w:rPr>
          <w:t>Design for View Cart (TYUC005)</w:t>
        </w:r>
        <w:r>
          <w:rPr>
            <w:noProof/>
            <w:webHidden/>
          </w:rPr>
          <w:tab/>
        </w:r>
        <w:r>
          <w:rPr>
            <w:noProof/>
            <w:webHidden/>
          </w:rPr>
          <w:fldChar w:fldCharType="begin"/>
        </w:r>
        <w:r>
          <w:rPr>
            <w:noProof/>
            <w:webHidden/>
          </w:rPr>
          <w:instrText xml:space="preserve"> PAGEREF _Toc21638767 \h </w:instrText>
        </w:r>
        <w:r>
          <w:rPr>
            <w:noProof/>
            <w:webHidden/>
          </w:rPr>
        </w:r>
        <w:r>
          <w:rPr>
            <w:noProof/>
            <w:webHidden/>
          </w:rPr>
          <w:fldChar w:fldCharType="separate"/>
        </w:r>
        <w:r>
          <w:rPr>
            <w:noProof/>
            <w:webHidden/>
          </w:rPr>
          <w:t>17</w:t>
        </w:r>
        <w:r>
          <w:rPr>
            <w:noProof/>
            <w:webHidden/>
          </w:rPr>
          <w:fldChar w:fldCharType="end"/>
        </w:r>
      </w:hyperlink>
    </w:p>
    <w:p w14:paraId="3C203849" w14:textId="1DE82673" w:rsidR="00A52DE1" w:rsidRDefault="00A52DE1">
      <w:pPr>
        <w:pStyle w:val="TOC2"/>
        <w:rPr>
          <w:rFonts w:asciiTheme="minorHAnsi" w:eastAsiaTheme="minorEastAsia" w:hAnsiTheme="minorHAnsi" w:cstheme="minorBidi"/>
          <w:b w:val="0"/>
          <w:sz w:val="22"/>
          <w:szCs w:val="22"/>
        </w:rPr>
      </w:pPr>
      <w:hyperlink w:anchor="_Toc21638768" w:history="1">
        <w:r w:rsidRPr="00123E45">
          <w:rPr>
            <w:rStyle w:val="Hyperlink"/>
          </w:rPr>
          <w:t>7.1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_Toc21638768 \h </w:instrText>
        </w:r>
        <w:r>
          <w:rPr>
            <w:webHidden/>
          </w:rPr>
        </w:r>
        <w:r>
          <w:rPr>
            <w:webHidden/>
          </w:rPr>
          <w:fldChar w:fldCharType="separate"/>
        </w:r>
        <w:r>
          <w:rPr>
            <w:webHidden/>
          </w:rPr>
          <w:t>17</w:t>
        </w:r>
        <w:r>
          <w:rPr>
            <w:webHidden/>
          </w:rPr>
          <w:fldChar w:fldCharType="end"/>
        </w:r>
      </w:hyperlink>
    </w:p>
    <w:p w14:paraId="3B1C23A2" w14:textId="751F39F6" w:rsidR="00A52DE1" w:rsidRDefault="00A52DE1">
      <w:pPr>
        <w:pStyle w:val="TOC2"/>
        <w:rPr>
          <w:rFonts w:asciiTheme="minorHAnsi" w:eastAsiaTheme="minorEastAsia" w:hAnsiTheme="minorHAnsi" w:cstheme="minorBidi"/>
          <w:b w:val="0"/>
          <w:sz w:val="22"/>
          <w:szCs w:val="22"/>
        </w:rPr>
      </w:pPr>
      <w:hyperlink w:anchor="_Toc21638769" w:history="1">
        <w:r w:rsidRPr="00123E45">
          <w:rPr>
            <w:rStyle w:val="Hyperlink"/>
          </w:rPr>
          <w:t>7.2</w:t>
        </w:r>
        <w:r>
          <w:rPr>
            <w:rFonts w:asciiTheme="minorHAnsi" w:eastAsiaTheme="minorEastAsia" w:hAnsiTheme="minorHAnsi" w:cstheme="minorBidi"/>
            <w:b w:val="0"/>
            <w:sz w:val="22"/>
            <w:szCs w:val="22"/>
          </w:rPr>
          <w:tab/>
        </w:r>
        <w:r w:rsidRPr="00123E45">
          <w:rPr>
            <w:rStyle w:val="Hyperlink"/>
          </w:rPr>
          <w:t>CartDao.java</w:t>
        </w:r>
        <w:r>
          <w:rPr>
            <w:webHidden/>
          </w:rPr>
          <w:tab/>
        </w:r>
        <w:r>
          <w:rPr>
            <w:webHidden/>
          </w:rPr>
          <w:fldChar w:fldCharType="begin"/>
        </w:r>
        <w:r>
          <w:rPr>
            <w:webHidden/>
          </w:rPr>
          <w:instrText xml:space="preserve"> PAGEREF _Toc21638769 \h </w:instrText>
        </w:r>
        <w:r>
          <w:rPr>
            <w:webHidden/>
          </w:rPr>
        </w:r>
        <w:r>
          <w:rPr>
            <w:webHidden/>
          </w:rPr>
          <w:fldChar w:fldCharType="separate"/>
        </w:r>
        <w:r>
          <w:rPr>
            <w:webHidden/>
          </w:rPr>
          <w:t>17</w:t>
        </w:r>
        <w:r>
          <w:rPr>
            <w:webHidden/>
          </w:rPr>
          <w:fldChar w:fldCharType="end"/>
        </w:r>
      </w:hyperlink>
    </w:p>
    <w:p w14:paraId="418FD2E5" w14:textId="60503493" w:rsidR="00A52DE1" w:rsidRDefault="00A52DE1">
      <w:pPr>
        <w:pStyle w:val="TOC2"/>
        <w:rPr>
          <w:rFonts w:asciiTheme="minorHAnsi" w:eastAsiaTheme="minorEastAsia" w:hAnsiTheme="minorHAnsi" w:cstheme="minorBidi"/>
          <w:b w:val="0"/>
          <w:sz w:val="22"/>
          <w:szCs w:val="22"/>
        </w:rPr>
      </w:pPr>
      <w:hyperlink w:anchor="_Toc21638770" w:history="1">
        <w:r w:rsidRPr="00123E45">
          <w:rPr>
            <w:rStyle w:val="Hyperlink"/>
          </w:rPr>
          <w:t>7.3</w:t>
        </w:r>
        <w:r>
          <w:rPr>
            <w:rFonts w:asciiTheme="minorHAnsi" w:eastAsiaTheme="minorEastAsia" w:hAnsiTheme="minorHAnsi" w:cstheme="minorBidi"/>
            <w:b w:val="0"/>
            <w:sz w:val="22"/>
            <w:szCs w:val="22"/>
          </w:rPr>
          <w:tab/>
        </w:r>
        <w:r w:rsidRPr="00123E45">
          <w:rPr>
            <w:rStyle w:val="Hyperlink"/>
          </w:rPr>
          <w:t>CartEmptyException.java</w:t>
        </w:r>
        <w:r>
          <w:rPr>
            <w:webHidden/>
          </w:rPr>
          <w:tab/>
        </w:r>
        <w:r>
          <w:rPr>
            <w:webHidden/>
          </w:rPr>
          <w:fldChar w:fldCharType="begin"/>
        </w:r>
        <w:r>
          <w:rPr>
            <w:webHidden/>
          </w:rPr>
          <w:instrText xml:space="preserve"> PAGEREF _Toc21638770 \h </w:instrText>
        </w:r>
        <w:r>
          <w:rPr>
            <w:webHidden/>
          </w:rPr>
        </w:r>
        <w:r>
          <w:rPr>
            <w:webHidden/>
          </w:rPr>
          <w:fldChar w:fldCharType="separate"/>
        </w:r>
        <w:r>
          <w:rPr>
            <w:webHidden/>
          </w:rPr>
          <w:t>17</w:t>
        </w:r>
        <w:r>
          <w:rPr>
            <w:webHidden/>
          </w:rPr>
          <w:fldChar w:fldCharType="end"/>
        </w:r>
      </w:hyperlink>
    </w:p>
    <w:p w14:paraId="459A7B40" w14:textId="203BCF91" w:rsidR="00A52DE1" w:rsidRDefault="00A52DE1">
      <w:pPr>
        <w:pStyle w:val="TOC2"/>
        <w:rPr>
          <w:rFonts w:asciiTheme="minorHAnsi" w:eastAsiaTheme="minorEastAsia" w:hAnsiTheme="minorHAnsi" w:cstheme="minorBidi"/>
          <w:b w:val="0"/>
          <w:sz w:val="22"/>
          <w:szCs w:val="22"/>
        </w:rPr>
      </w:pPr>
      <w:hyperlink w:anchor="_Toc21638771" w:history="1">
        <w:r w:rsidRPr="00123E45">
          <w:rPr>
            <w:rStyle w:val="Hyperlink"/>
          </w:rPr>
          <w:t>7.4</w:t>
        </w:r>
        <w:r>
          <w:rPr>
            <w:rFonts w:asciiTheme="minorHAnsi" w:eastAsiaTheme="minorEastAsia" w:hAnsiTheme="minorHAnsi" w:cstheme="minorBidi"/>
            <w:b w:val="0"/>
            <w:sz w:val="22"/>
            <w:szCs w:val="22"/>
          </w:rPr>
          <w:tab/>
        </w:r>
        <w:r w:rsidRPr="00123E45">
          <w:rPr>
            <w:rStyle w:val="Hyperlink"/>
          </w:rPr>
          <w:t>CartDaoCollectionImpl.java</w:t>
        </w:r>
        <w:r>
          <w:rPr>
            <w:webHidden/>
          </w:rPr>
          <w:tab/>
        </w:r>
        <w:r>
          <w:rPr>
            <w:webHidden/>
          </w:rPr>
          <w:fldChar w:fldCharType="begin"/>
        </w:r>
        <w:r>
          <w:rPr>
            <w:webHidden/>
          </w:rPr>
          <w:instrText xml:space="preserve"> PAGEREF _Toc21638771 \h </w:instrText>
        </w:r>
        <w:r>
          <w:rPr>
            <w:webHidden/>
          </w:rPr>
        </w:r>
        <w:r>
          <w:rPr>
            <w:webHidden/>
          </w:rPr>
          <w:fldChar w:fldCharType="separate"/>
        </w:r>
        <w:r>
          <w:rPr>
            <w:webHidden/>
          </w:rPr>
          <w:t>18</w:t>
        </w:r>
        <w:r>
          <w:rPr>
            <w:webHidden/>
          </w:rPr>
          <w:fldChar w:fldCharType="end"/>
        </w:r>
      </w:hyperlink>
    </w:p>
    <w:p w14:paraId="52771AD8" w14:textId="3E20EF4F" w:rsidR="00A52DE1" w:rsidRDefault="00A52DE1">
      <w:pPr>
        <w:pStyle w:val="TOC2"/>
        <w:rPr>
          <w:rFonts w:asciiTheme="minorHAnsi" w:eastAsiaTheme="minorEastAsia" w:hAnsiTheme="minorHAnsi" w:cstheme="minorBidi"/>
          <w:b w:val="0"/>
          <w:sz w:val="22"/>
          <w:szCs w:val="22"/>
        </w:rPr>
      </w:pPr>
      <w:hyperlink w:anchor="_Toc21638772" w:history="1">
        <w:r w:rsidRPr="00123E45">
          <w:rPr>
            <w:rStyle w:val="Hyperlink"/>
          </w:rPr>
          <w:t>7.5</w:t>
        </w:r>
        <w:r>
          <w:rPr>
            <w:rFonts w:asciiTheme="minorHAnsi" w:eastAsiaTheme="minorEastAsia" w:hAnsiTheme="minorHAnsi" w:cstheme="minorBidi"/>
            <w:b w:val="0"/>
            <w:sz w:val="22"/>
            <w:szCs w:val="22"/>
          </w:rPr>
          <w:tab/>
        </w:r>
        <w:r w:rsidRPr="00123E45">
          <w:rPr>
            <w:rStyle w:val="Hyperlink"/>
          </w:rPr>
          <w:t>CartDaoCollectionImplTest.java</w:t>
        </w:r>
        <w:r>
          <w:rPr>
            <w:webHidden/>
          </w:rPr>
          <w:tab/>
        </w:r>
        <w:r>
          <w:rPr>
            <w:webHidden/>
          </w:rPr>
          <w:fldChar w:fldCharType="begin"/>
        </w:r>
        <w:r>
          <w:rPr>
            <w:webHidden/>
          </w:rPr>
          <w:instrText xml:space="preserve"> PAGEREF _Toc21638772 \h </w:instrText>
        </w:r>
        <w:r>
          <w:rPr>
            <w:webHidden/>
          </w:rPr>
        </w:r>
        <w:r>
          <w:rPr>
            <w:webHidden/>
          </w:rPr>
          <w:fldChar w:fldCharType="separate"/>
        </w:r>
        <w:r>
          <w:rPr>
            <w:webHidden/>
          </w:rPr>
          <w:t>18</w:t>
        </w:r>
        <w:r>
          <w:rPr>
            <w:webHidden/>
          </w:rPr>
          <w:fldChar w:fldCharType="end"/>
        </w:r>
      </w:hyperlink>
    </w:p>
    <w:p w14:paraId="3E4DAD15" w14:textId="10C1FACD" w:rsidR="00A52DE1" w:rsidRDefault="00A52DE1">
      <w:pPr>
        <w:pStyle w:val="TOC1"/>
        <w:rPr>
          <w:rFonts w:asciiTheme="minorHAnsi" w:eastAsiaTheme="minorEastAsia" w:hAnsiTheme="minorHAnsi" w:cstheme="minorBidi"/>
          <w:b w:val="0"/>
          <w:noProof/>
          <w:szCs w:val="22"/>
        </w:rPr>
      </w:pPr>
      <w:hyperlink w:anchor="_Toc21638773" w:history="1">
        <w:r w:rsidRPr="00123E45">
          <w:rPr>
            <w:rStyle w:val="Hyperlink"/>
            <w:noProof/>
          </w:rPr>
          <w:t>8.0</w:t>
        </w:r>
        <w:r>
          <w:rPr>
            <w:rFonts w:asciiTheme="minorHAnsi" w:eastAsiaTheme="minorEastAsia" w:hAnsiTheme="minorHAnsi" w:cstheme="minorBidi"/>
            <w:b w:val="0"/>
            <w:noProof/>
            <w:szCs w:val="22"/>
          </w:rPr>
          <w:tab/>
        </w:r>
        <w:r w:rsidRPr="00123E45">
          <w:rPr>
            <w:rStyle w:val="Hyperlink"/>
            <w:noProof/>
          </w:rPr>
          <w:t>Design for Remove Cart Item (TYUC006)</w:t>
        </w:r>
        <w:r>
          <w:rPr>
            <w:noProof/>
            <w:webHidden/>
          </w:rPr>
          <w:tab/>
        </w:r>
        <w:r>
          <w:rPr>
            <w:noProof/>
            <w:webHidden/>
          </w:rPr>
          <w:fldChar w:fldCharType="begin"/>
        </w:r>
        <w:r>
          <w:rPr>
            <w:noProof/>
            <w:webHidden/>
          </w:rPr>
          <w:instrText xml:space="preserve"> PAGEREF _Toc21638773 \h </w:instrText>
        </w:r>
        <w:r>
          <w:rPr>
            <w:noProof/>
            <w:webHidden/>
          </w:rPr>
        </w:r>
        <w:r>
          <w:rPr>
            <w:noProof/>
            <w:webHidden/>
          </w:rPr>
          <w:fldChar w:fldCharType="separate"/>
        </w:r>
        <w:r>
          <w:rPr>
            <w:noProof/>
            <w:webHidden/>
          </w:rPr>
          <w:t>19</w:t>
        </w:r>
        <w:r>
          <w:rPr>
            <w:noProof/>
            <w:webHidden/>
          </w:rPr>
          <w:fldChar w:fldCharType="end"/>
        </w:r>
      </w:hyperlink>
    </w:p>
    <w:p w14:paraId="44F5C596" w14:textId="7908900B" w:rsidR="00A52DE1" w:rsidRDefault="00A52DE1">
      <w:pPr>
        <w:pStyle w:val="TOC2"/>
        <w:rPr>
          <w:rFonts w:asciiTheme="minorHAnsi" w:eastAsiaTheme="minorEastAsia" w:hAnsiTheme="minorHAnsi" w:cstheme="minorBidi"/>
          <w:b w:val="0"/>
          <w:sz w:val="22"/>
          <w:szCs w:val="22"/>
        </w:rPr>
      </w:pPr>
      <w:hyperlink w:anchor="_Toc21638774" w:history="1">
        <w:r w:rsidRPr="00123E45">
          <w:rPr>
            <w:rStyle w:val="Hyperlink"/>
          </w:rPr>
          <w:t>8.1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_Toc21638774 \h </w:instrText>
        </w:r>
        <w:r>
          <w:rPr>
            <w:webHidden/>
          </w:rPr>
        </w:r>
        <w:r>
          <w:rPr>
            <w:webHidden/>
          </w:rPr>
          <w:fldChar w:fldCharType="separate"/>
        </w:r>
        <w:r>
          <w:rPr>
            <w:webHidden/>
          </w:rPr>
          <w:t>19</w:t>
        </w:r>
        <w:r>
          <w:rPr>
            <w:webHidden/>
          </w:rPr>
          <w:fldChar w:fldCharType="end"/>
        </w:r>
      </w:hyperlink>
    </w:p>
    <w:p w14:paraId="23A9E5DC" w14:textId="4FE91669" w:rsidR="00A52DE1" w:rsidRDefault="00A52DE1">
      <w:pPr>
        <w:pStyle w:val="TOC2"/>
        <w:rPr>
          <w:rFonts w:asciiTheme="minorHAnsi" w:eastAsiaTheme="minorEastAsia" w:hAnsiTheme="minorHAnsi" w:cstheme="minorBidi"/>
          <w:b w:val="0"/>
          <w:sz w:val="22"/>
          <w:szCs w:val="22"/>
        </w:rPr>
      </w:pPr>
      <w:hyperlink w:anchor="_Toc21638775" w:history="1">
        <w:r w:rsidRPr="00123E45">
          <w:rPr>
            <w:rStyle w:val="Hyperlink"/>
          </w:rPr>
          <w:t>8.2</w:t>
        </w:r>
        <w:r>
          <w:rPr>
            <w:rFonts w:asciiTheme="minorHAnsi" w:eastAsiaTheme="minorEastAsia" w:hAnsiTheme="minorHAnsi" w:cstheme="minorBidi"/>
            <w:b w:val="0"/>
            <w:sz w:val="22"/>
            <w:szCs w:val="22"/>
          </w:rPr>
          <w:tab/>
        </w:r>
        <w:r w:rsidRPr="00123E45">
          <w:rPr>
            <w:rStyle w:val="Hyperlink"/>
          </w:rPr>
          <w:t>CartDao.java</w:t>
        </w:r>
        <w:r>
          <w:rPr>
            <w:webHidden/>
          </w:rPr>
          <w:tab/>
        </w:r>
        <w:r>
          <w:rPr>
            <w:webHidden/>
          </w:rPr>
          <w:fldChar w:fldCharType="begin"/>
        </w:r>
        <w:r>
          <w:rPr>
            <w:webHidden/>
          </w:rPr>
          <w:instrText xml:space="preserve"> PAGEREF _Toc21638775 \h </w:instrText>
        </w:r>
        <w:r>
          <w:rPr>
            <w:webHidden/>
          </w:rPr>
        </w:r>
        <w:r>
          <w:rPr>
            <w:webHidden/>
          </w:rPr>
          <w:fldChar w:fldCharType="separate"/>
        </w:r>
        <w:r>
          <w:rPr>
            <w:webHidden/>
          </w:rPr>
          <w:t>19</w:t>
        </w:r>
        <w:r>
          <w:rPr>
            <w:webHidden/>
          </w:rPr>
          <w:fldChar w:fldCharType="end"/>
        </w:r>
      </w:hyperlink>
    </w:p>
    <w:p w14:paraId="47E3DEA5" w14:textId="3ED6E9A0" w:rsidR="00A52DE1" w:rsidRDefault="00A52DE1">
      <w:pPr>
        <w:pStyle w:val="TOC2"/>
        <w:rPr>
          <w:rFonts w:asciiTheme="minorHAnsi" w:eastAsiaTheme="minorEastAsia" w:hAnsiTheme="minorHAnsi" w:cstheme="minorBidi"/>
          <w:b w:val="0"/>
          <w:sz w:val="22"/>
          <w:szCs w:val="22"/>
        </w:rPr>
      </w:pPr>
      <w:hyperlink w:anchor="_Toc21638776" w:history="1">
        <w:r w:rsidRPr="00123E45">
          <w:rPr>
            <w:rStyle w:val="Hyperlink"/>
          </w:rPr>
          <w:t>8.3</w:t>
        </w:r>
        <w:r>
          <w:rPr>
            <w:rFonts w:asciiTheme="minorHAnsi" w:eastAsiaTheme="minorEastAsia" w:hAnsiTheme="minorHAnsi" w:cstheme="minorBidi"/>
            <w:b w:val="0"/>
            <w:sz w:val="22"/>
            <w:szCs w:val="22"/>
          </w:rPr>
          <w:tab/>
        </w:r>
        <w:r w:rsidRPr="00123E45">
          <w:rPr>
            <w:rStyle w:val="Hyperlink"/>
          </w:rPr>
          <w:t>CartDaoCollectionImpl.java</w:t>
        </w:r>
        <w:r>
          <w:rPr>
            <w:webHidden/>
          </w:rPr>
          <w:tab/>
        </w:r>
        <w:r>
          <w:rPr>
            <w:webHidden/>
          </w:rPr>
          <w:fldChar w:fldCharType="begin"/>
        </w:r>
        <w:r>
          <w:rPr>
            <w:webHidden/>
          </w:rPr>
          <w:instrText xml:space="preserve"> PAGEREF _Toc21638776 \h </w:instrText>
        </w:r>
        <w:r>
          <w:rPr>
            <w:webHidden/>
          </w:rPr>
        </w:r>
        <w:r>
          <w:rPr>
            <w:webHidden/>
          </w:rPr>
          <w:fldChar w:fldCharType="separate"/>
        </w:r>
        <w:r>
          <w:rPr>
            <w:webHidden/>
          </w:rPr>
          <w:t>20</w:t>
        </w:r>
        <w:r>
          <w:rPr>
            <w:webHidden/>
          </w:rPr>
          <w:fldChar w:fldCharType="end"/>
        </w:r>
      </w:hyperlink>
    </w:p>
    <w:p w14:paraId="0BE142DA" w14:textId="3B860469" w:rsidR="00A52DE1" w:rsidRDefault="00A52DE1">
      <w:pPr>
        <w:pStyle w:val="TOC2"/>
        <w:rPr>
          <w:rFonts w:asciiTheme="minorHAnsi" w:eastAsiaTheme="minorEastAsia" w:hAnsiTheme="minorHAnsi" w:cstheme="minorBidi"/>
          <w:b w:val="0"/>
          <w:sz w:val="22"/>
          <w:szCs w:val="22"/>
        </w:rPr>
      </w:pPr>
      <w:hyperlink w:anchor="_Toc21638777" w:history="1">
        <w:r w:rsidRPr="00123E45">
          <w:rPr>
            <w:rStyle w:val="Hyperlink"/>
          </w:rPr>
          <w:t>8.4</w:t>
        </w:r>
        <w:r>
          <w:rPr>
            <w:rFonts w:asciiTheme="minorHAnsi" w:eastAsiaTheme="minorEastAsia" w:hAnsiTheme="minorHAnsi" w:cstheme="minorBidi"/>
            <w:b w:val="0"/>
            <w:sz w:val="22"/>
            <w:szCs w:val="22"/>
          </w:rPr>
          <w:tab/>
        </w:r>
        <w:r w:rsidRPr="00123E45">
          <w:rPr>
            <w:rStyle w:val="Hyperlink"/>
          </w:rPr>
          <w:t>CartDaoCollectionImplTest.java</w:t>
        </w:r>
        <w:r>
          <w:rPr>
            <w:webHidden/>
          </w:rPr>
          <w:tab/>
        </w:r>
        <w:r>
          <w:rPr>
            <w:webHidden/>
          </w:rPr>
          <w:fldChar w:fldCharType="begin"/>
        </w:r>
        <w:r>
          <w:rPr>
            <w:webHidden/>
          </w:rPr>
          <w:instrText xml:space="preserve"> PAGEREF _Toc21638777 \h </w:instrText>
        </w:r>
        <w:r>
          <w:rPr>
            <w:webHidden/>
          </w:rPr>
        </w:r>
        <w:r>
          <w:rPr>
            <w:webHidden/>
          </w:rPr>
          <w:fldChar w:fldCharType="separate"/>
        </w:r>
        <w:r>
          <w:rPr>
            <w:webHidden/>
          </w:rPr>
          <w:t>20</w:t>
        </w:r>
        <w:r>
          <w:rPr>
            <w:webHidden/>
          </w:rPr>
          <w:fldChar w:fldCharType="end"/>
        </w:r>
      </w:hyperlink>
    </w:p>
    <w:p w14:paraId="5BCE4FAE" w14:textId="3A22336A" w:rsidR="00A52DE1" w:rsidRDefault="00A52DE1">
      <w:pPr>
        <w:pStyle w:val="TOC1"/>
        <w:rPr>
          <w:rFonts w:asciiTheme="minorHAnsi" w:eastAsiaTheme="minorEastAsia" w:hAnsiTheme="minorHAnsi" w:cstheme="minorBidi"/>
          <w:b w:val="0"/>
          <w:noProof/>
          <w:szCs w:val="22"/>
        </w:rPr>
      </w:pPr>
      <w:hyperlink w:anchor="_Toc21638778" w:history="1">
        <w:r w:rsidRPr="00123E45">
          <w:rPr>
            <w:rStyle w:val="Hyperlink"/>
            <w:noProof/>
          </w:rPr>
          <w:t>9.0</w:t>
        </w:r>
        <w:r>
          <w:rPr>
            <w:rFonts w:asciiTheme="minorHAnsi" w:eastAsiaTheme="minorEastAsia" w:hAnsiTheme="minorHAnsi" w:cstheme="minorBidi"/>
            <w:b w:val="0"/>
            <w:noProof/>
            <w:szCs w:val="22"/>
          </w:rPr>
          <w:tab/>
        </w:r>
        <w:r w:rsidRPr="00123E45">
          <w:rPr>
            <w:rStyle w:val="Hyperlink"/>
            <w:noProof/>
          </w:rPr>
          <w:t>Standards and Guidelines</w:t>
        </w:r>
        <w:r>
          <w:rPr>
            <w:noProof/>
            <w:webHidden/>
          </w:rPr>
          <w:tab/>
        </w:r>
        <w:r>
          <w:rPr>
            <w:noProof/>
            <w:webHidden/>
          </w:rPr>
          <w:fldChar w:fldCharType="begin"/>
        </w:r>
        <w:r>
          <w:rPr>
            <w:noProof/>
            <w:webHidden/>
          </w:rPr>
          <w:instrText xml:space="preserve"> PAGEREF _Toc21638778 \h </w:instrText>
        </w:r>
        <w:r>
          <w:rPr>
            <w:noProof/>
            <w:webHidden/>
          </w:rPr>
        </w:r>
        <w:r>
          <w:rPr>
            <w:noProof/>
            <w:webHidden/>
          </w:rPr>
          <w:fldChar w:fldCharType="separate"/>
        </w:r>
        <w:r>
          <w:rPr>
            <w:noProof/>
            <w:webHidden/>
          </w:rPr>
          <w:t>21</w:t>
        </w:r>
        <w:r>
          <w:rPr>
            <w:noProof/>
            <w:webHidden/>
          </w:rPr>
          <w:fldChar w:fldCharType="end"/>
        </w:r>
      </w:hyperlink>
    </w:p>
    <w:p w14:paraId="14D39FAE" w14:textId="4DA6D78F" w:rsidR="00A52DE1" w:rsidRDefault="00A52DE1">
      <w:pPr>
        <w:pStyle w:val="TOC2"/>
        <w:rPr>
          <w:rFonts w:asciiTheme="minorHAnsi" w:eastAsiaTheme="minorEastAsia" w:hAnsiTheme="minorHAnsi" w:cstheme="minorBidi"/>
          <w:b w:val="0"/>
          <w:sz w:val="22"/>
          <w:szCs w:val="22"/>
        </w:rPr>
      </w:pPr>
      <w:hyperlink w:anchor="_Toc21638779" w:history="1">
        <w:r w:rsidRPr="00123E45">
          <w:rPr>
            <w:rStyle w:val="Hyperlink"/>
          </w:rPr>
          <w:t>9.1</w:t>
        </w:r>
        <w:r>
          <w:rPr>
            <w:rFonts w:asciiTheme="minorHAnsi" w:eastAsiaTheme="minorEastAsia" w:hAnsiTheme="minorHAnsi" w:cstheme="minorBidi"/>
            <w:b w:val="0"/>
            <w:sz w:val="22"/>
            <w:szCs w:val="22"/>
          </w:rPr>
          <w:tab/>
        </w:r>
        <w:r w:rsidRPr="00123E45">
          <w:rPr>
            <w:rStyle w:val="Hyperlink"/>
          </w:rPr>
          <w:t>Java</w:t>
        </w:r>
        <w:r>
          <w:rPr>
            <w:webHidden/>
          </w:rPr>
          <w:tab/>
        </w:r>
        <w:r>
          <w:rPr>
            <w:webHidden/>
          </w:rPr>
          <w:fldChar w:fldCharType="begin"/>
        </w:r>
        <w:r>
          <w:rPr>
            <w:webHidden/>
          </w:rPr>
          <w:instrText xml:space="preserve"> PAGEREF _Toc21638779 \h </w:instrText>
        </w:r>
        <w:r>
          <w:rPr>
            <w:webHidden/>
          </w:rPr>
        </w:r>
        <w:r>
          <w:rPr>
            <w:webHidden/>
          </w:rPr>
          <w:fldChar w:fldCharType="separate"/>
        </w:r>
        <w:r>
          <w:rPr>
            <w:webHidden/>
          </w:rPr>
          <w:t>21</w:t>
        </w:r>
        <w:r>
          <w:rPr>
            <w:webHidden/>
          </w:rPr>
          <w:fldChar w:fldCharType="end"/>
        </w:r>
      </w:hyperlink>
    </w:p>
    <w:p w14:paraId="15A1850B" w14:textId="3946500D" w:rsidR="00A52DE1" w:rsidRDefault="00A52DE1">
      <w:pPr>
        <w:pStyle w:val="TOC1"/>
        <w:rPr>
          <w:rFonts w:asciiTheme="minorHAnsi" w:eastAsiaTheme="minorEastAsia" w:hAnsiTheme="minorHAnsi" w:cstheme="minorBidi"/>
          <w:b w:val="0"/>
          <w:noProof/>
          <w:szCs w:val="22"/>
        </w:rPr>
      </w:pPr>
      <w:hyperlink w:anchor="_Toc21638780" w:history="1">
        <w:r w:rsidRPr="00123E45">
          <w:rPr>
            <w:rStyle w:val="Hyperlink"/>
            <w:noProof/>
          </w:rPr>
          <w:t>10.0</w:t>
        </w:r>
        <w:r>
          <w:rPr>
            <w:rFonts w:asciiTheme="minorHAnsi" w:eastAsiaTheme="minorEastAsia" w:hAnsiTheme="minorHAnsi" w:cstheme="minorBidi"/>
            <w:b w:val="0"/>
            <w:noProof/>
            <w:szCs w:val="22"/>
          </w:rPr>
          <w:tab/>
        </w:r>
        <w:r w:rsidRPr="00123E45">
          <w:rPr>
            <w:rStyle w:val="Hyperlink"/>
            <w:noProof/>
          </w:rPr>
          <w:t>Submission</w:t>
        </w:r>
        <w:r>
          <w:rPr>
            <w:noProof/>
            <w:webHidden/>
          </w:rPr>
          <w:tab/>
        </w:r>
        <w:r>
          <w:rPr>
            <w:noProof/>
            <w:webHidden/>
          </w:rPr>
          <w:fldChar w:fldCharType="begin"/>
        </w:r>
        <w:r>
          <w:rPr>
            <w:noProof/>
            <w:webHidden/>
          </w:rPr>
          <w:instrText xml:space="preserve"> PAGEREF _Toc21638780 \h </w:instrText>
        </w:r>
        <w:r>
          <w:rPr>
            <w:noProof/>
            <w:webHidden/>
          </w:rPr>
        </w:r>
        <w:r>
          <w:rPr>
            <w:noProof/>
            <w:webHidden/>
          </w:rPr>
          <w:fldChar w:fldCharType="separate"/>
        </w:r>
        <w:r>
          <w:rPr>
            <w:noProof/>
            <w:webHidden/>
          </w:rPr>
          <w:t>22</w:t>
        </w:r>
        <w:r>
          <w:rPr>
            <w:noProof/>
            <w:webHidden/>
          </w:rPr>
          <w:fldChar w:fldCharType="end"/>
        </w:r>
      </w:hyperlink>
    </w:p>
    <w:p w14:paraId="7079BEA0" w14:textId="66CA440B" w:rsidR="00A52DE1" w:rsidRDefault="00A52DE1">
      <w:pPr>
        <w:pStyle w:val="TOC2"/>
        <w:rPr>
          <w:rFonts w:asciiTheme="minorHAnsi" w:eastAsiaTheme="minorEastAsia" w:hAnsiTheme="minorHAnsi" w:cstheme="minorBidi"/>
          <w:b w:val="0"/>
          <w:sz w:val="22"/>
          <w:szCs w:val="22"/>
        </w:rPr>
      </w:pPr>
      <w:hyperlink w:anchor="_Toc21638781" w:history="1">
        <w:r w:rsidRPr="00123E45">
          <w:rPr>
            <w:rStyle w:val="Hyperlink"/>
          </w:rPr>
          <w:t>10.1</w:t>
        </w:r>
        <w:r>
          <w:rPr>
            <w:rFonts w:asciiTheme="minorHAnsi" w:eastAsiaTheme="minorEastAsia" w:hAnsiTheme="minorHAnsi" w:cstheme="minorBidi"/>
            <w:b w:val="0"/>
            <w:sz w:val="22"/>
            <w:szCs w:val="22"/>
          </w:rPr>
          <w:tab/>
        </w:r>
        <w:r w:rsidRPr="00123E45">
          <w:rPr>
            <w:rStyle w:val="Hyperlink"/>
          </w:rPr>
          <w:t>Code submission instructions</w:t>
        </w:r>
        <w:r>
          <w:rPr>
            <w:webHidden/>
          </w:rPr>
          <w:tab/>
        </w:r>
        <w:r>
          <w:rPr>
            <w:webHidden/>
          </w:rPr>
          <w:fldChar w:fldCharType="begin"/>
        </w:r>
        <w:r>
          <w:rPr>
            <w:webHidden/>
          </w:rPr>
          <w:instrText xml:space="preserve"> PAGEREF _Toc21638781 \h </w:instrText>
        </w:r>
        <w:r>
          <w:rPr>
            <w:webHidden/>
          </w:rPr>
        </w:r>
        <w:r>
          <w:rPr>
            <w:webHidden/>
          </w:rPr>
          <w:fldChar w:fldCharType="separate"/>
        </w:r>
        <w:r>
          <w:rPr>
            <w:webHidden/>
          </w:rPr>
          <w:t>22</w:t>
        </w:r>
        <w:r>
          <w:rPr>
            <w:webHidden/>
          </w:rPr>
          <w:fldChar w:fldCharType="end"/>
        </w:r>
      </w:hyperlink>
    </w:p>
    <w:p w14:paraId="0992F2D8" w14:textId="46E42607" w:rsidR="00A52DE1" w:rsidRDefault="00A52DE1">
      <w:pPr>
        <w:pStyle w:val="TOC1"/>
        <w:rPr>
          <w:rFonts w:asciiTheme="minorHAnsi" w:eastAsiaTheme="minorEastAsia" w:hAnsiTheme="minorHAnsi" w:cstheme="minorBidi"/>
          <w:b w:val="0"/>
          <w:noProof/>
          <w:szCs w:val="22"/>
        </w:rPr>
      </w:pPr>
      <w:hyperlink w:anchor="_Toc21638782" w:history="1">
        <w:r w:rsidRPr="00123E45">
          <w:rPr>
            <w:rStyle w:val="Hyperlink"/>
            <w:noProof/>
          </w:rPr>
          <w:t>11.0</w:t>
        </w:r>
        <w:r>
          <w:rPr>
            <w:rFonts w:asciiTheme="minorHAnsi" w:eastAsiaTheme="minorEastAsia" w:hAnsiTheme="minorHAnsi" w:cstheme="minorBidi"/>
            <w:b w:val="0"/>
            <w:noProof/>
            <w:szCs w:val="22"/>
          </w:rPr>
          <w:tab/>
        </w:r>
        <w:r w:rsidRPr="00123E45">
          <w:rPr>
            <w:rStyle w:val="Hyperlink"/>
            <w:noProof/>
          </w:rPr>
          <w:t>Change Log</w:t>
        </w:r>
        <w:r>
          <w:rPr>
            <w:noProof/>
            <w:webHidden/>
          </w:rPr>
          <w:tab/>
        </w:r>
        <w:r>
          <w:rPr>
            <w:noProof/>
            <w:webHidden/>
          </w:rPr>
          <w:fldChar w:fldCharType="begin"/>
        </w:r>
        <w:r>
          <w:rPr>
            <w:noProof/>
            <w:webHidden/>
          </w:rPr>
          <w:instrText xml:space="preserve"> PAGEREF _Toc21638782 \h </w:instrText>
        </w:r>
        <w:r>
          <w:rPr>
            <w:noProof/>
            <w:webHidden/>
          </w:rPr>
        </w:r>
        <w:r>
          <w:rPr>
            <w:noProof/>
            <w:webHidden/>
          </w:rPr>
          <w:fldChar w:fldCharType="separate"/>
        </w:r>
        <w:r>
          <w:rPr>
            <w:noProof/>
            <w:webHidden/>
          </w:rPr>
          <w:t>23</w:t>
        </w:r>
        <w:r>
          <w:rPr>
            <w:noProof/>
            <w:webHidden/>
          </w:rPr>
          <w:fldChar w:fldCharType="end"/>
        </w:r>
      </w:hyperlink>
    </w:p>
    <w:p w14:paraId="0FB78278" w14:textId="14E19AC5"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21638735"/>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21638736"/>
      <w:r w:rsidRPr="00BB13F8">
        <w:t>Purpose</w:t>
      </w:r>
      <w:r>
        <w:t xml:space="preserve"> of this document</w:t>
      </w:r>
      <w:bookmarkEnd w:id="6"/>
      <w:bookmarkEnd w:id="7"/>
    </w:p>
    <w:p w14:paraId="13F5D524" w14:textId="77777777" w:rsidR="00105A98" w:rsidRPr="00BB13F8" w:rsidRDefault="00C01D89" w:rsidP="00BB13F8">
      <w:pPr>
        <w:pStyle w:val="Bodytext"/>
      </w:pPr>
      <w:r>
        <w:t xml:space="preserve">The purpose of this document is to define the </w:t>
      </w:r>
      <w:r w:rsidR="001A1290">
        <w:t>J</w:t>
      </w:r>
      <w:r w:rsidR="0052010A">
        <w:t xml:space="preserve">ava </w:t>
      </w:r>
      <w:r w:rsidR="001A1290">
        <w:t xml:space="preserve">class related </w:t>
      </w:r>
      <w:r w:rsidR="0052010A">
        <w:t>implementation</w:t>
      </w:r>
      <w:r w:rsidR="008A51C2">
        <w:t xml:space="preserve"> for </w:t>
      </w:r>
      <w:r w:rsidR="00C1382E">
        <w:t>truYum</w:t>
      </w:r>
      <w:r w:rsidR="008A51C2">
        <w:t xml:space="preserve"> project.</w:t>
      </w:r>
    </w:p>
    <w:p w14:paraId="48E60BF6" w14:textId="77777777" w:rsidR="006E47D3" w:rsidRDefault="006E47D3" w:rsidP="00BB13F8">
      <w:pPr>
        <w:pStyle w:val="Heading2"/>
      </w:pPr>
      <w:bookmarkStart w:id="8" w:name="_Toc246846477"/>
      <w:bookmarkStart w:id="9" w:name="_Toc21638737"/>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1FC39945" w14:textId="77777777" w:rsidTr="00AB008F">
        <w:tc>
          <w:tcPr>
            <w:tcW w:w="2250" w:type="dxa"/>
            <w:tcBorders>
              <w:top w:val="single" w:sz="4" w:space="0" w:color="auto"/>
              <w:bottom w:val="single" w:sz="4" w:space="0" w:color="auto"/>
            </w:tcBorders>
          </w:tcPr>
          <w:p w14:paraId="0562CB0E" w14:textId="77777777" w:rsidR="006E47D3" w:rsidRPr="00231500" w:rsidRDefault="006E47D3" w:rsidP="008D5A9E">
            <w:pPr>
              <w:pStyle w:val="tabletext"/>
              <w:spacing w:before="120" w:after="120"/>
              <w:ind w:left="0" w:firstLine="0"/>
              <w:jc w:val="both"/>
            </w:pPr>
          </w:p>
        </w:tc>
        <w:tc>
          <w:tcPr>
            <w:tcW w:w="5220" w:type="dxa"/>
            <w:tcBorders>
              <w:top w:val="single" w:sz="4" w:space="0" w:color="auto"/>
              <w:bottom w:val="single" w:sz="4" w:space="0" w:color="auto"/>
            </w:tcBorders>
          </w:tcPr>
          <w:p w14:paraId="34CE0A41" w14:textId="77777777" w:rsidR="006E47D3" w:rsidRPr="00231500" w:rsidRDefault="006E47D3" w:rsidP="008D5A9E">
            <w:pPr>
              <w:pStyle w:val="tabletext"/>
              <w:spacing w:before="120" w:after="120"/>
              <w:ind w:left="0" w:firstLine="0"/>
              <w:jc w:val="both"/>
            </w:pPr>
          </w:p>
        </w:tc>
      </w:tr>
    </w:tbl>
    <w:p w14:paraId="0BC9FAE4" w14:textId="77777777" w:rsidR="005670B6" w:rsidRDefault="005670B6" w:rsidP="00BB13F8">
      <w:pPr>
        <w:pStyle w:val="Heading2"/>
      </w:pPr>
      <w:bookmarkStart w:id="10" w:name="_Toc246846471"/>
      <w:bookmarkStart w:id="11" w:name="_Toc527193509"/>
      <w:bookmarkStart w:id="12" w:name="_Toc21638738"/>
      <w:r w:rsidRPr="00BB13F8">
        <w:t>Project</w:t>
      </w:r>
      <w:r>
        <w:t xml:space="preserve"> Overview</w:t>
      </w:r>
      <w:bookmarkEnd w:id="10"/>
      <w:bookmarkEnd w:id="12"/>
    </w:p>
    <w:p w14:paraId="30F997AC" w14:textId="77777777" w:rsidR="00492E84" w:rsidRDefault="00492E84" w:rsidP="00492E84">
      <w:pPr>
        <w:pStyle w:val="Bodytext"/>
      </w:pPr>
      <w:bookmarkStart w:id="13" w:name="_Toc246846472"/>
      <w:r>
        <w:t>Refer truYum-use-case-specification.docx for understanding the functionality and features.</w:t>
      </w:r>
    </w:p>
    <w:p w14:paraId="56DABE0D" w14:textId="77777777" w:rsidR="005670B6" w:rsidRDefault="005670B6" w:rsidP="00BB13F8">
      <w:pPr>
        <w:pStyle w:val="Heading2"/>
      </w:pPr>
      <w:bookmarkStart w:id="14" w:name="_Toc21638739"/>
      <w:r>
        <w:t>Scope</w:t>
      </w:r>
      <w:bookmarkEnd w:id="13"/>
      <w:bookmarkEnd w:id="14"/>
    </w:p>
    <w:p w14:paraId="5F9130F9" w14:textId="77777777" w:rsidR="0052010A" w:rsidRDefault="0052010A" w:rsidP="008A51C2">
      <w:pPr>
        <w:pStyle w:val="Bodytext"/>
      </w:pPr>
      <w:r>
        <w:t xml:space="preserve">Creation of model and </w:t>
      </w:r>
      <w:r w:rsidR="001A1290">
        <w:t>data access object</w:t>
      </w:r>
      <w:r>
        <w:t xml:space="preserve"> classes</w:t>
      </w:r>
      <w:r w:rsidR="008A51C2">
        <w:t xml:space="preserve"> for </w:t>
      </w:r>
      <w:r w:rsidR="00C1382E">
        <w:t>truYum</w:t>
      </w:r>
      <w:r w:rsidR="008A51C2">
        <w:t xml:space="preserve"> application</w:t>
      </w:r>
    </w:p>
    <w:p w14:paraId="6E3EF47B" w14:textId="77777777" w:rsidR="005670B6" w:rsidRDefault="005670B6" w:rsidP="00DC7AAF">
      <w:pPr>
        <w:pStyle w:val="Heading2"/>
      </w:pPr>
      <w:bookmarkStart w:id="15" w:name="_Toc527193510"/>
      <w:bookmarkStart w:id="16" w:name="_Toc246846475"/>
      <w:bookmarkStart w:id="17" w:name="_Toc21638740"/>
      <w:bookmarkEnd w:id="11"/>
      <w:r w:rsidRPr="00DC7AAF">
        <w:t>Intended</w:t>
      </w:r>
      <w:r w:rsidRPr="008F662E">
        <w:t xml:space="preserve"> Audience</w:t>
      </w:r>
      <w:bookmarkEnd w:id="15"/>
      <w:bookmarkEnd w:id="16"/>
      <w:bookmarkEnd w:id="17"/>
    </w:p>
    <w:p w14:paraId="378DF709" w14:textId="77777777" w:rsidR="0098685A" w:rsidRDefault="0098685A" w:rsidP="0098685A">
      <w:pPr>
        <w:pStyle w:val="Bodytext"/>
        <w:numPr>
          <w:ilvl w:val="0"/>
          <w:numId w:val="15"/>
        </w:numPr>
      </w:pPr>
      <w:bookmarkStart w:id="18" w:name="_Toc246846476"/>
      <w:r>
        <w:t>Product Owner</w:t>
      </w:r>
    </w:p>
    <w:p w14:paraId="2EC9076A" w14:textId="77777777" w:rsidR="0098685A" w:rsidRDefault="0098685A" w:rsidP="0098685A">
      <w:pPr>
        <w:pStyle w:val="Bodytext"/>
        <w:numPr>
          <w:ilvl w:val="0"/>
          <w:numId w:val="15"/>
        </w:numPr>
      </w:pPr>
      <w:r>
        <w:t>Scrum Master</w:t>
      </w:r>
    </w:p>
    <w:p w14:paraId="1988F95F" w14:textId="77777777" w:rsidR="0098685A" w:rsidRDefault="0098685A" w:rsidP="0098685A">
      <w:pPr>
        <w:pStyle w:val="Bodytext"/>
        <w:numPr>
          <w:ilvl w:val="0"/>
          <w:numId w:val="15"/>
        </w:numPr>
      </w:pPr>
      <w:r>
        <w:t>Application Architect</w:t>
      </w:r>
    </w:p>
    <w:p w14:paraId="5CE64C25" w14:textId="77777777" w:rsidR="0098685A" w:rsidRDefault="0098685A" w:rsidP="0098685A">
      <w:pPr>
        <w:pStyle w:val="Bodytext"/>
        <w:numPr>
          <w:ilvl w:val="0"/>
          <w:numId w:val="15"/>
        </w:numPr>
      </w:pPr>
      <w:r>
        <w:t>Project Manager</w:t>
      </w:r>
    </w:p>
    <w:p w14:paraId="091E91D8" w14:textId="77777777" w:rsidR="0098685A" w:rsidRDefault="0098685A" w:rsidP="0098685A">
      <w:pPr>
        <w:pStyle w:val="Bodytext"/>
        <w:numPr>
          <w:ilvl w:val="0"/>
          <w:numId w:val="15"/>
        </w:numPr>
      </w:pPr>
      <w:r>
        <w:t>Test Manager</w:t>
      </w:r>
    </w:p>
    <w:p w14:paraId="49DB68BE" w14:textId="77777777" w:rsidR="0098685A" w:rsidRDefault="0098685A" w:rsidP="0098685A">
      <w:pPr>
        <w:pStyle w:val="Bodytext"/>
        <w:numPr>
          <w:ilvl w:val="0"/>
          <w:numId w:val="15"/>
        </w:numPr>
      </w:pPr>
      <w:r>
        <w:t>Development Team</w:t>
      </w:r>
    </w:p>
    <w:p w14:paraId="121985CC" w14:textId="77777777" w:rsidR="0098685A" w:rsidRPr="00BB13F8" w:rsidRDefault="0098685A" w:rsidP="0098685A">
      <w:pPr>
        <w:pStyle w:val="Bodytext"/>
        <w:numPr>
          <w:ilvl w:val="0"/>
          <w:numId w:val="15"/>
        </w:numPr>
      </w:pPr>
      <w:r>
        <w:t>Testing Team</w:t>
      </w:r>
    </w:p>
    <w:p w14:paraId="1B23388C" w14:textId="77777777" w:rsidR="005670B6" w:rsidRDefault="006F609A" w:rsidP="00DC7AAF">
      <w:pPr>
        <w:pStyle w:val="Heading2"/>
      </w:pPr>
      <w:bookmarkStart w:id="19" w:name="_Toc21638741"/>
      <w:bookmarkEnd w:id="18"/>
      <w:r>
        <w:t>Hardware and Software Requirement</w:t>
      </w:r>
      <w:bookmarkEnd w:id="19"/>
    </w:p>
    <w:p w14:paraId="04569592" w14:textId="77777777" w:rsidR="00C01D89" w:rsidRDefault="00C01D89" w:rsidP="004F7CDA">
      <w:pPr>
        <w:pStyle w:val="Bodytext"/>
        <w:numPr>
          <w:ilvl w:val="0"/>
          <w:numId w:val="16"/>
        </w:numPr>
      </w:pPr>
      <w:r w:rsidRPr="00C01D89">
        <w:t>Hard</w:t>
      </w:r>
      <w:r>
        <w:t>ware Requirement:</w:t>
      </w:r>
    </w:p>
    <w:p w14:paraId="67AAE893" w14:textId="77777777" w:rsidR="00C01D89" w:rsidRDefault="007C7FFD" w:rsidP="004F7CDA">
      <w:pPr>
        <w:pStyle w:val="Bodytext"/>
        <w:numPr>
          <w:ilvl w:val="1"/>
          <w:numId w:val="16"/>
        </w:numPr>
      </w:pPr>
      <w:r>
        <w:t>Developer</w:t>
      </w:r>
      <w:r w:rsidR="00C01D89">
        <w:t xml:space="preserve"> PC with </w:t>
      </w:r>
      <w:r w:rsidR="008A51C2">
        <w:t>4</w:t>
      </w:r>
      <w:r w:rsidR="00C01D89">
        <w:t>GB Ram</w:t>
      </w:r>
    </w:p>
    <w:p w14:paraId="5B583F74" w14:textId="77777777" w:rsidR="00C01D89" w:rsidRDefault="00C01D89" w:rsidP="004F7CDA">
      <w:pPr>
        <w:pStyle w:val="Bodytext"/>
        <w:numPr>
          <w:ilvl w:val="0"/>
          <w:numId w:val="16"/>
        </w:numPr>
      </w:pPr>
      <w:r>
        <w:t>Software Requirement</w:t>
      </w:r>
    </w:p>
    <w:p w14:paraId="0069A9DC" w14:textId="77777777" w:rsidR="00366888" w:rsidRDefault="00366888" w:rsidP="004F7CDA">
      <w:pPr>
        <w:pStyle w:val="Bodytext"/>
        <w:numPr>
          <w:ilvl w:val="1"/>
          <w:numId w:val="16"/>
        </w:numPr>
      </w:pPr>
      <w:r>
        <w:t>Git</w:t>
      </w:r>
    </w:p>
    <w:p w14:paraId="6E7C1E1F" w14:textId="77777777" w:rsidR="00366888" w:rsidRDefault="00366888" w:rsidP="004F7CDA">
      <w:pPr>
        <w:pStyle w:val="Bodytext"/>
        <w:numPr>
          <w:ilvl w:val="1"/>
          <w:numId w:val="16"/>
        </w:numPr>
      </w:pPr>
      <w:r>
        <w:lastRenderedPageBreak/>
        <w:t>JDK 1.8</w:t>
      </w:r>
    </w:p>
    <w:p w14:paraId="0D8058E8" w14:textId="77777777" w:rsidR="00366888" w:rsidRDefault="17B4C8B9" w:rsidP="004F7CDA">
      <w:pPr>
        <w:pStyle w:val="Bodytext"/>
        <w:numPr>
          <w:ilvl w:val="1"/>
          <w:numId w:val="16"/>
        </w:numPr>
      </w:pPr>
      <w:r>
        <w:t>Eclipse IDE for Enterprise Java Developers 2019-03 R</w:t>
      </w:r>
    </w:p>
    <w:p w14:paraId="39CA8BBC" w14:textId="77777777" w:rsidR="00951C9B" w:rsidRDefault="00951C9B" w:rsidP="00951C9B">
      <w:pPr>
        <w:pStyle w:val="Heading2"/>
      </w:pPr>
      <w:bookmarkStart w:id="20" w:name="_Toc21638742"/>
      <w:r>
        <w:t>Eclipse Project Configuration</w:t>
      </w:r>
      <w:bookmarkEnd w:id="20"/>
    </w:p>
    <w:p w14:paraId="22D7A5AB" w14:textId="77777777" w:rsidR="00951C9B" w:rsidRDefault="00951C9B" w:rsidP="00951C9B">
      <w:pPr>
        <w:pStyle w:val="Bodytext"/>
      </w:pPr>
      <w:r>
        <w:t>The project cloned from Git needs to be set up as Eclipse project to make it easier with Java development. Find below the steps to configure Eclipse for truYum project.</w:t>
      </w:r>
    </w:p>
    <w:p w14:paraId="474CD64F" w14:textId="77777777" w:rsidR="00951C9B" w:rsidRDefault="00951C9B" w:rsidP="00951C9B">
      <w:pPr>
        <w:pStyle w:val="Bodytext"/>
        <w:numPr>
          <w:ilvl w:val="0"/>
          <w:numId w:val="47"/>
        </w:numPr>
      </w:pPr>
      <w:r>
        <w:t>Open Eclipse</w:t>
      </w:r>
    </w:p>
    <w:p w14:paraId="310F9D99" w14:textId="77777777" w:rsidR="00951C9B" w:rsidRDefault="00951C9B" w:rsidP="00951C9B">
      <w:pPr>
        <w:pStyle w:val="Bodytext"/>
        <w:numPr>
          <w:ilvl w:val="0"/>
          <w:numId w:val="47"/>
        </w:numPr>
      </w:pPr>
      <w:r>
        <w:t>File &gt; Open Projects from File System .. &gt; Click “Directory..”</w:t>
      </w:r>
    </w:p>
    <w:p w14:paraId="2B64DBEF" w14:textId="77777777" w:rsidR="00951C9B" w:rsidRDefault="00951C9B" w:rsidP="00951C9B">
      <w:pPr>
        <w:pStyle w:val="Bodytext"/>
        <w:numPr>
          <w:ilvl w:val="0"/>
          <w:numId w:val="47"/>
        </w:numPr>
      </w:pPr>
      <w:r>
        <w:t xml:space="preserve">Select the truYum folder in your PC where the code was cloned from </w:t>
      </w:r>
      <w:hyperlink r:id="rId12" w:history="1">
        <w:r w:rsidR="00793858" w:rsidRPr="000F7E89">
          <w:rPr>
            <w:rStyle w:val="Hyperlink"/>
          </w:rPr>
          <w:t>https://code.cognizant.com</w:t>
        </w:r>
      </w:hyperlink>
    </w:p>
    <w:p w14:paraId="6F06218D" w14:textId="77777777" w:rsidR="00793858" w:rsidRDefault="00793858" w:rsidP="00951C9B">
      <w:pPr>
        <w:pStyle w:val="Bodytext"/>
        <w:numPr>
          <w:ilvl w:val="0"/>
          <w:numId w:val="47"/>
        </w:numPr>
      </w:pPr>
      <w:r>
        <w:t>Click “Finish”, which will create the truYum project and will be available in the project listed in the left hand side.</w:t>
      </w:r>
    </w:p>
    <w:p w14:paraId="72E7494C" w14:textId="77777777" w:rsidR="00793858" w:rsidRDefault="00793858" w:rsidP="00951C9B">
      <w:pPr>
        <w:pStyle w:val="Bodytext"/>
        <w:numPr>
          <w:ilvl w:val="0"/>
          <w:numId w:val="47"/>
        </w:numPr>
      </w:pPr>
      <w:r>
        <w:t>Now this project needs to be converted into Dynamic Web Project, so that it helps to work on Web Application. Find below the steps for converting the project into Dynamic Web Project:</w:t>
      </w:r>
    </w:p>
    <w:p w14:paraId="3B68E005" w14:textId="77777777" w:rsidR="00793858" w:rsidRDefault="00793858" w:rsidP="00793858">
      <w:pPr>
        <w:pStyle w:val="Bodytext"/>
        <w:numPr>
          <w:ilvl w:val="1"/>
          <w:numId w:val="47"/>
        </w:numPr>
      </w:pPr>
      <w:r>
        <w:t>Right on the eKart project in the Project Explorer</w:t>
      </w:r>
    </w:p>
    <w:p w14:paraId="73037C7B" w14:textId="77777777" w:rsidR="00793858" w:rsidRDefault="00793858" w:rsidP="00793858">
      <w:pPr>
        <w:pStyle w:val="Bodytext"/>
        <w:numPr>
          <w:ilvl w:val="1"/>
          <w:numId w:val="47"/>
        </w:numPr>
      </w:pPr>
      <w:r>
        <w:t>Properties &gt; Project Facets &gt; Convert to faceted form…</w:t>
      </w:r>
    </w:p>
    <w:p w14:paraId="2D29D0D8" w14:textId="77777777" w:rsidR="00793858" w:rsidRDefault="00793858" w:rsidP="00793858">
      <w:pPr>
        <w:pStyle w:val="Bodytext"/>
        <w:numPr>
          <w:ilvl w:val="1"/>
          <w:numId w:val="47"/>
        </w:numPr>
      </w:pPr>
      <w:r>
        <w:t>Check “Dynamic Web Module” and “Java”.</w:t>
      </w:r>
    </w:p>
    <w:p w14:paraId="0D79603D" w14:textId="77777777" w:rsidR="00793858" w:rsidRDefault="00793858" w:rsidP="00793858">
      <w:pPr>
        <w:pStyle w:val="Bodytext"/>
        <w:numPr>
          <w:ilvl w:val="1"/>
          <w:numId w:val="47"/>
        </w:numPr>
      </w:pPr>
      <w:r>
        <w:t>Click “Apply and Close”</w:t>
      </w:r>
    </w:p>
    <w:p w14:paraId="5322B233" w14:textId="77777777" w:rsidR="00051119" w:rsidRDefault="0052010A" w:rsidP="00051119">
      <w:pPr>
        <w:pStyle w:val="Heading1"/>
      </w:pPr>
      <w:bookmarkStart w:id="21" w:name="_Toc81026471"/>
      <w:bookmarkStart w:id="22" w:name="_Toc246846478"/>
      <w:bookmarkStart w:id="23" w:name="_Toc21638743"/>
      <w:r>
        <w:t>Class Diagram</w:t>
      </w:r>
      <w:bookmarkEnd w:id="23"/>
    </w:p>
    <w:p w14:paraId="5CA6CB10" w14:textId="77777777" w:rsidR="00EE1A1C" w:rsidRPr="00EE1A1C" w:rsidRDefault="00EE1A1C" w:rsidP="00EE1A1C">
      <w:r>
        <w:t xml:space="preserve">The classes specified in this document are the primary Java classes that are required for implementation of </w:t>
      </w:r>
      <w:r w:rsidR="00C1382E">
        <w:t>truYum</w:t>
      </w:r>
      <w:r>
        <w:t xml:space="preserve"> application. Since JDBC module is covered later, the actual database implementation details are postponed to the respective module. The classes in this specification are implemented with hardcoded values and will be consumed by the Servlets when implementing the next module.</w:t>
      </w:r>
    </w:p>
    <w:p w14:paraId="1869D70C" w14:textId="77777777" w:rsidR="00051119" w:rsidRDefault="0052010A" w:rsidP="00051119">
      <w:pPr>
        <w:pStyle w:val="Heading2"/>
      </w:pPr>
      <w:bookmarkStart w:id="24" w:name="_Toc21638744"/>
      <w:r>
        <w:t>Model</w:t>
      </w:r>
      <w:r w:rsidR="00EE1A1C">
        <w:t xml:space="preserve"> package</w:t>
      </w:r>
      <w:bookmarkEnd w:id="24"/>
    </w:p>
    <w:p w14:paraId="647D471A" w14:textId="77777777" w:rsidR="0052010A" w:rsidRPr="0052010A" w:rsidRDefault="006F609A" w:rsidP="0052010A">
      <w:pPr>
        <w:pStyle w:val="Bodytext"/>
      </w:pPr>
      <w:r>
        <w:t xml:space="preserve">Following are the real world objects identified for </w:t>
      </w:r>
      <w:r w:rsidR="00C1382E">
        <w:t>truYum</w:t>
      </w:r>
      <w:r>
        <w:t xml:space="preserve"> application. </w:t>
      </w:r>
      <w:r w:rsidR="00C1382E">
        <w:t>Menu Item</w:t>
      </w:r>
      <w:r>
        <w:t xml:space="preserve"> refer</w:t>
      </w:r>
      <w:r w:rsidR="001A1290">
        <w:t>s to</w:t>
      </w:r>
      <w:r>
        <w:t xml:space="preserve"> a </w:t>
      </w:r>
      <w:r w:rsidR="00C1382E">
        <w:t>menu item</w:t>
      </w:r>
      <w:r>
        <w:t xml:space="preserve"> available for sale in </w:t>
      </w:r>
      <w:r w:rsidR="00C1382E">
        <w:t>truYum</w:t>
      </w:r>
      <w:r>
        <w:t xml:space="preserve">. Cart will represent customer’s cart to hold the selected </w:t>
      </w:r>
      <w:r w:rsidR="00C1382E">
        <w:t>menu item</w:t>
      </w:r>
      <w:r>
        <w:t xml:space="preserve">s. </w:t>
      </w:r>
      <w:r w:rsidR="0052010A">
        <w:t>Refer the diagram below and create classes accordingly.</w:t>
      </w:r>
    </w:p>
    <w:p w14:paraId="62EBF3C5" w14:textId="77777777" w:rsidR="00051119" w:rsidRDefault="00393E5B" w:rsidP="00F118CF">
      <w:pPr>
        <w:jc w:val="center"/>
        <w:rPr>
          <w:rFonts w:ascii="Segoe UI" w:hAnsi="Segoe UI" w:cs="Segoe UI"/>
          <w:noProof/>
        </w:rPr>
      </w:pPr>
      <w:r w:rsidRPr="00393E5B">
        <w:rPr>
          <w:rFonts w:ascii="Segoe UI" w:hAnsi="Segoe UI" w:cs="Segoe UI"/>
          <w:noProof/>
        </w:rPr>
        <w:lastRenderedPageBreak/>
        <w:drawing>
          <wp:inline distT="0" distB="0" distL="0" distR="0" wp14:anchorId="69400205" wp14:editId="07777777">
            <wp:extent cx="43815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552700"/>
                    </a:xfrm>
                    <a:prstGeom prst="rect">
                      <a:avLst/>
                    </a:prstGeom>
                    <a:noFill/>
                    <a:ln>
                      <a:noFill/>
                    </a:ln>
                  </pic:spPr>
                </pic:pic>
              </a:graphicData>
            </a:graphic>
          </wp:inline>
        </w:drawing>
      </w:r>
    </w:p>
    <w:p w14:paraId="773F8316" w14:textId="77777777" w:rsidR="004D42BF" w:rsidRPr="004D42BF" w:rsidRDefault="004D42BF" w:rsidP="004D42BF">
      <w:pPr>
        <w:pStyle w:val="Bodytext"/>
      </w:pPr>
      <w:r w:rsidRPr="004D42BF">
        <w:t xml:space="preserve">Guidelines for </w:t>
      </w:r>
      <w:r w:rsidR="00A34458">
        <w:t>understanding the above</w:t>
      </w:r>
      <w:r w:rsidRPr="004D42BF">
        <w:t xml:space="preserve"> </w:t>
      </w:r>
      <w:r w:rsidR="00A34458">
        <w:t>c</w:t>
      </w:r>
      <w:r w:rsidRPr="004D42BF">
        <w:t>lass diagram:</w:t>
      </w:r>
    </w:p>
    <w:p w14:paraId="58FFDBCE" w14:textId="77777777"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.model</w:t>
      </w:r>
      <w:r>
        <w:rPr>
          <w:rFonts w:ascii="Arial" w:hAnsi="Arial" w:cs="Arial"/>
          <w:noProof/>
          <w:sz w:val="20"/>
          <w:szCs w:val="20"/>
        </w:rPr>
        <w:t>” represents the package</w:t>
      </w:r>
    </w:p>
    <w:p w14:paraId="46299650" w14:textId="77777777" w:rsidR="00A34458" w:rsidRDefault="00C1382E"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008623C9" w:rsidRP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w14:paraId="741E3D24"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w14:paraId="23091096" w14:textId="77777777"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14:paraId="76BE6A20"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14:paraId="7EFF6420"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w14:paraId="7D703E93"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p>
    <w:p w14:paraId="2B59D3FE"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w14:paraId="4CE03CCA" w14:textId="77777777" w:rsidR="00C3209D" w:rsidRDefault="00C3209D"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w14:paraId="56F848AE" w14:textId="77777777" w:rsidR="00351475" w:rsidRDefault="00351475" w:rsidP="00351475">
      <w:pPr>
        <w:pStyle w:val="Heading2"/>
      </w:pPr>
      <w:bookmarkStart w:id="25" w:name="_Toc21638745"/>
      <w:r>
        <w:t>Util</w:t>
      </w:r>
      <w:r w:rsidR="001A1290">
        <w:t xml:space="preserve"> Package</w:t>
      </w:r>
      <w:bookmarkEnd w:id="25"/>
    </w:p>
    <w:p w14:paraId="6C5A3139" w14:textId="77777777" w:rsidR="006F609A" w:rsidRDefault="006F609A" w:rsidP="00351475">
      <w:pPr>
        <w:pStyle w:val="Bodytext"/>
      </w:pPr>
      <w:r>
        <w:t xml:space="preserve">Common reusable </w:t>
      </w:r>
      <w:r w:rsidR="001A1290">
        <w:t xml:space="preserve">classes and </w:t>
      </w:r>
      <w:r>
        <w:t xml:space="preserve">methods across </w:t>
      </w:r>
      <w:r w:rsidR="00C1382E">
        <w:t>truYum</w:t>
      </w:r>
      <w:r>
        <w:t xml:space="preserve"> application will be included in this </w:t>
      </w:r>
      <w:r w:rsidR="001A1290">
        <w:t>package</w:t>
      </w:r>
      <w:r>
        <w:t>.</w:t>
      </w:r>
    </w:p>
    <w:p w14:paraId="6D98A12B" w14:textId="77777777" w:rsidR="00351475" w:rsidRDefault="00D75655" w:rsidP="00351475">
      <w:pPr>
        <w:pStyle w:val="Bodytext"/>
      </w:pPr>
      <w:r w:rsidRPr="00D75655">
        <w:rPr>
          <w:noProof/>
        </w:rPr>
        <w:drawing>
          <wp:inline distT="0" distB="0" distL="0" distR="0" wp14:anchorId="0CF106B7" wp14:editId="07777777">
            <wp:extent cx="316484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840" cy="1526540"/>
                    </a:xfrm>
                    <a:prstGeom prst="rect">
                      <a:avLst/>
                    </a:prstGeom>
                    <a:noFill/>
                    <a:ln>
                      <a:noFill/>
                    </a:ln>
                  </pic:spPr>
                </pic:pic>
              </a:graphicData>
            </a:graphic>
          </wp:inline>
        </w:drawing>
      </w:r>
    </w:p>
    <w:p w14:paraId="2E45D7AF" w14:textId="77777777" w:rsidR="00351475" w:rsidRPr="004D42BF" w:rsidRDefault="00351475" w:rsidP="00351475">
      <w:pPr>
        <w:pStyle w:val="Bodytext"/>
      </w:pPr>
      <w:r w:rsidRPr="004D42BF">
        <w:t xml:space="preserve">Guidelines for </w:t>
      </w:r>
      <w:r>
        <w:t>understanding the above</w:t>
      </w:r>
      <w:r w:rsidRPr="004D42BF">
        <w:t xml:space="preserve"> </w:t>
      </w:r>
      <w:r>
        <w:t>c</w:t>
      </w:r>
      <w:r w:rsidRPr="004D42BF">
        <w:t>lass diagram:</w:t>
      </w:r>
    </w:p>
    <w:p w14:paraId="67F75A32" w14:textId="77777777"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.util”</w:t>
      </w:r>
      <w:r>
        <w:rPr>
          <w:rFonts w:ascii="Arial" w:hAnsi="Arial" w:cs="Arial"/>
          <w:noProof/>
          <w:sz w:val="20"/>
          <w:szCs w:val="20"/>
        </w:rPr>
        <w:t xml:space="preserve"> represents the package</w:t>
      </w:r>
    </w:p>
    <w:p w14:paraId="774CADEF" w14:textId="77777777" w:rsidR="00351475" w:rsidRDefault="00746284" w:rsidP="004F7CDA">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lastRenderedPageBreak/>
        <w:t>Date</w:t>
      </w:r>
      <w:r w:rsidR="00351475" w:rsidRPr="00BB2AEA">
        <w:rPr>
          <w:rFonts w:ascii="Consolas" w:hAnsi="Consolas" w:cs="Arial"/>
          <w:noProof/>
          <w:sz w:val="20"/>
          <w:szCs w:val="20"/>
        </w:rPr>
        <w:t>Util</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p>
    <w:p w14:paraId="116FFCB1" w14:textId="77777777"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w14:paraId="4FE7B281" w14:textId="77777777" w:rsidR="001A1290" w:rsidRDefault="001A1290" w:rsidP="001A1290">
      <w:pPr>
        <w:pStyle w:val="Heading3"/>
        <w:rPr>
          <w:noProof/>
        </w:rPr>
      </w:pPr>
      <w:bookmarkStart w:id="26" w:name="_Toc21638746"/>
      <w:r>
        <w:rPr>
          <w:noProof/>
        </w:rPr>
        <w:t>DateUtil.java</w:t>
      </w:r>
      <w:bookmarkEnd w:id="26"/>
    </w:p>
    <w:p w14:paraId="6AC5F1AA" w14:textId="77777777" w:rsidR="001A1290" w:rsidRPr="001A1290" w:rsidRDefault="001A1290" w:rsidP="001A1290">
      <w:pPr>
        <w:ind w:left="1080"/>
        <w:rPr>
          <w:b/>
        </w:rPr>
      </w:pPr>
      <w:r w:rsidRPr="001A1290">
        <w:rPr>
          <w:b/>
        </w:rPr>
        <w:t>convertToDate(date: String): Date</w:t>
      </w:r>
    </w:p>
    <w:p w14:paraId="2BCF6740" w14:textId="77777777" w:rsidR="001A1290" w:rsidRDefault="001A1290" w:rsidP="001A1290">
      <w:pPr>
        <w:ind w:left="1080"/>
      </w:pPr>
      <w:r>
        <w:t>This method is used to co</w:t>
      </w:r>
      <w:r w:rsidR="001A2517">
        <w:t>n</w:t>
      </w:r>
      <w:r>
        <w:t>vert date entered in a form to be converted into a Date object.</w:t>
      </w:r>
    </w:p>
    <w:p w14:paraId="64E18308" w14:textId="77777777" w:rsidR="001A1290" w:rsidRDefault="001A1290" w:rsidP="001A1290">
      <w:pPr>
        <w:pStyle w:val="ListParagraph"/>
        <w:numPr>
          <w:ilvl w:val="0"/>
          <w:numId w:val="46"/>
        </w:numPr>
        <w:ind w:left="1800"/>
        <w:rPr>
          <w:rFonts w:ascii="Arial" w:hAnsi="Arial" w:cs="Arial"/>
          <w:sz w:val="20"/>
          <w:szCs w:val="20"/>
        </w:rPr>
      </w:pPr>
      <w:r w:rsidRPr="001A1290">
        <w:rPr>
          <w:rFonts w:ascii="Arial" w:hAnsi="Arial" w:cs="Arial"/>
          <w:sz w:val="20"/>
          <w:szCs w:val="20"/>
        </w:rPr>
        <w:t xml:space="preserve">Using </w:t>
      </w:r>
      <w:r w:rsidRPr="001A1290">
        <w:rPr>
          <w:rFonts w:ascii="Consolas" w:hAnsi="Consolas" w:cs="Arial"/>
          <w:sz w:val="20"/>
          <w:szCs w:val="20"/>
        </w:rPr>
        <w:t>SimpleDateFormat</w:t>
      </w:r>
      <w:r w:rsidRPr="001A1290">
        <w:rPr>
          <w:rFonts w:ascii="Arial" w:hAnsi="Arial" w:cs="Arial"/>
          <w:sz w:val="20"/>
          <w:szCs w:val="20"/>
        </w:rPr>
        <w:t xml:space="preserve"> and </w:t>
      </w:r>
      <w:r w:rsidRPr="001A1290">
        <w:rPr>
          <w:rFonts w:ascii="Consolas" w:hAnsi="Consolas" w:cs="Arial"/>
          <w:sz w:val="20"/>
          <w:szCs w:val="20"/>
        </w:rPr>
        <w:t>parse()</w:t>
      </w:r>
      <w:r w:rsidRPr="001A1290">
        <w:rPr>
          <w:rFonts w:ascii="Arial" w:hAnsi="Arial" w:cs="Arial"/>
          <w:sz w:val="20"/>
          <w:szCs w:val="20"/>
        </w:rPr>
        <w:t xml:space="preserve"> method convert the input String</w:t>
      </w:r>
      <w:r w:rsidR="004373E7">
        <w:rPr>
          <w:rFonts w:ascii="Arial" w:hAnsi="Arial" w:cs="Arial"/>
          <w:sz w:val="20"/>
          <w:szCs w:val="20"/>
        </w:rPr>
        <w:t xml:space="preserve"> in ‘dd/MM/yyyy’ format</w:t>
      </w:r>
      <w:r w:rsidRPr="001A1290">
        <w:rPr>
          <w:rFonts w:ascii="Arial" w:hAnsi="Arial" w:cs="Arial"/>
          <w:sz w:val="20"/>
          <w:szCs w:val="20"/>
        </w:rPr>
        <w:t xml:space="preserve"> into </w:t>
      </w:r>
      <w:r w:rsidRPr="001A1290">
        <w:rPr>
          <w:rFonts w:ascii="Consolas" w:hAnsi="Consolas" w:cs="Arial"/>
          <w:sz w:val="20"/>
          <w:szCs w:val="20"/>
        </w:rPr>
        <w:t>java.util.Date</w:t>
      </w:r>
      <w:r w:rsidRPr="001A1290">
        <w:rPr>
          <w:rFonts w:ascii="Arial" w:hAnsi="Arial" w:cs="Arial"/>
          <w:sz w:val="20"/>
          <w:szCs w:val="20"/>
        </w:rPr>
        <w:t xml:space="preserve"> type.</w:t>
      </w:r>
    </w:p>
    <w:p w14:paraId="2946DB82" w14:textId="77777777" w:rsidR="0078300D" w:rsidRDefault="0078300D" w:rsidP="0078300D">
      <w:pPr>
        <w:ind w:left="1440"/>
        <w:rPr>
          <w:rFonts w:cs="Arial"/>
        </w:rPr>
      </w:pPr>
    </w:p>
    <w:p w14:paraId="5997CC1D" w14:textId="77777777" w:rsidR="0078300D" w:rsidRDefault="0078300D" w:rsidP="0078300D">
      <w:pPr>
        <w:ind w:left="1440"/>
        <w:rPr>
          <w:rFonts w:cs="Arial"/>
        </w:rPr>
      </w:pPr>
    </w:p>
    <w:p w14:paraId="110FFD37" w14:textId="77777777" w:rsidR="0078300D" w:rsidRDefault="0078300D" w:rsidP="0078300D">
      <w:pPr>
        <w:ind w:left="1440"/>
        <w:rPr>
          <w:rFonts w:cs="Arial"/>
        </w:rPr>
      </w:pPr>
    </w:p>
    <w:p w14:paraId="6B699379" w14:textId="77777777" w:rsidR="0078300D" w:rsidRDefault="0078300D" w:rsidP="0078300D">
      <w:pPr>
        <w:ind w:left="1440"/>
        <w:rPr>
          <w:rFonts w:cs="Arial"/>
        </w:rPr>
      </w:pPr>
    </w:p>
    <w:p w14:paraId="3FE9F23F" w14:textId="77777777" w:rsidR="0078300D" w:rsidRDefault="0078300D" w:rsidP="0078300D">
      <w:pPr>
        <w:ind w:left="1440"/>
        <w:rPr>
          <w:rFonts w:cs="Arial"/>
        </w:rPr>
      </w:pPr>
    </w:p>
    <w:p w14:paraId="1F72F646" w14:textId="77777777" w:rsidR="0078300D" w:rsidRDefault="0078300D" w:rsidP="0078300D">
      <w:pPr>
        <w:ind w:left="1440"/>
        <w:rPr>
          <w:rFonts w:cs="Arial"/>
        </w:rPr>
      </w:pPr>
    </w:p>
    <w:p w14:paraId="08CE6F91" w14:textId="77777777" w:rsidR="0078300D" w:rsidRDefault="0078300D" w:rsidP="0078300D">
      <w:pPr>
        <w:ind w:left="1440"/>
        <w:rPr>
          <w:rFonts w:cs="Arial"/>
        </w:rPr>
      </w:pPr>
    </w:p>
    <w:p w14:paraId="61CDCEAD" w14:textId="77777777" w:rsidR="00A17235" w:rsidRDefault="00A17235" w:rsidP="0078300D">
      <w:pPr>
        <w:ind w:left="1440"/>
        <w:rPr>
          <w:rFonts w:cs="Arial"/>
        </w:rPr>
      </w:pPr>
    </w:p>
    <w:p w14:paraId="6BB9E253" w14:textId="77777777" w:rsidR="00A17235" w:rsidRDefault="00A17235" w:rsidP="0078300D">
      <w:pPr>
        <w:ind w:left="1440"/>
        <w:rPr>
          <w:rFonts w:cs="Arial"/>
        </w:rPr>
      </w:pPr>
    </w:p>
    <w:p w14:paraId="23DE523C" w14:textId="77777777" w:rsidR="00A17235" w:rsidRDefault="00A17235" w:rsidP="0078300D">
      <w:pPr>
        <w:ind w:left="1440"/>
        <w:rPr>
          <w:rFonts w:cs="Arial"/>
        </w:rPr>
      </w:pPr>
    </w:p>
    <w:p w14:paraId="52E56223" w14:textId="77777777" w:rsidR="00A17235" w:rsidRDefault="00A17235" w:rsidP="0078300D">
      <w:pPr>
        <w:ind w:left="1440"/>
        <w:rPr>
          <w:rFonts w:cs="Arial"/>
        </w:rPr>
      </w:pPr>
    </w:p>
    <w:p w14:paraId="07547A01" w14:textId="77777777" w:rsidR="00A17235" w:rsidRDefault="00A17235" w:rsidP="0078300D">
      <w:pPr>
        <w:ind w:left="1440"/>
        <w:rPr>
          <w:rFonts w:cs="Arial"/>
        </w:rPr>
      </w:pPr>
    </w:p>
    <w:p w14:paraId="5043CB0F" w14:textId="77777777" w:rsidR="00A17235" w:rsidRPr="0078300D" w:rsidRDefault="00A17235" w:rsidP="0078300D">
      <w:pPr>
        <w:ind w:left="1440"/>
        <w:rPr>
          <w:rFonts w:cs="Arial"/>
        </w:rPr>
      </w:pPr>
    </w:p>
    <w:p w14:paraId="74E5C3CF" w14:textId="77777777" w:rsidR="00E07220" w:rsidRDefault="00097580" w:rsidP="00A179D4">
      <w:pPr>
        <w:pStyle w:val="Heading2"/>
      </w:pPr>
      <w:bookmarkStart w:id="27" w:name="_Toc21638747"/>
      <w:r>
        <w:t>Dao</w:t>
      </w:r>
      <w:r w:rsidR="00EE1A1C">
        <w:t xml:space="preserve"> package</w:t>
      </w:r>
      <w:bookmarkEnd w:id="27"/>
    </w:p>
    <w:p w14:paraId="0D915669" w14:textId="77777777" w:rsidR="00EE1A1C" w:rsidRDefault="00351475" w:rsidP="00EE1A1C">
      <w:pPr>
        <w:pStyle w:val="Bodytext"/>
        <w:rPr>
          <w:rFonts w:eastAsia="Calibri" w:cs="Arial"/>
        </w:rPr>
      </w:pPr>
      <w:r>
        <w:t xml:space="preserve">This package contains the list of classes that will </w:t>
      </w:r>
      <w:r w:rsidR="00D73C43">
        <w:t xml:space="preserve">code to manage the data for </w:t>
      </w:r>
      <w:r w:rsidR="00C1382E">
        <w:t>truYum</w:t>
      </w:r>
      <w:r w:rsidR="00D73C43">
        <w:t xml:space="preserve"> application.</w:t>
      </w:r>
      <w:r w:rsidR="001A1290">
        <w:t xml:space="preserve"> The methods in Dao classes will be tested using </w:t>
      </w:r>
      <w:r w:rsidR="00C1382E">
        <w:rPr>
          <w:rFonts w:ascii="Consolas" w:eastAsia="Calibri" w:hAnsi="Consolas" w:cs="Arial"/>
        </w:rPr>
        <w:t>MenuItem</w:t>
      </w:r>
      <w:r w:rsidR="001A1290" w:rsidRPr="001A1290">
        <w:rPr>
          <w:rFonts w:ascii="Consolas" w:eastAsia="Calibri" w:hAnsi="Consolas" w:cs="Arial"/>
        </w:rPr>
        <w:t>DaoCollectionImplTest</w:t>
      </w:r>
      <w:r w:rsidR="001A1290">
        <w:t xml:space="preserve"> and </w:t>
      </w:r>
      <w:r w:rsidR="001A1290" w:rsidRPr="001A1290">
        <w:rPr>
          <w:rFonts w:ascii="Consolas" w:eastAsia="Calibri" w:hAnsi="Consolas" w:cs="Arial"/>
        </w:rPr>
        <w:t>CartDaoCollectionImplTest</w:t>
      </w:r>
      <w:r w:rsidR="001A1290">
        <w:t xml:space="preserve"> classes. The Dao interface classes will act as a contract for working with </w:t>
      </w:r>
      <w:r w:rsidR="00EE1A1C">
        <w:t xml:space="preserve">any </w:t>
      </w:r>
      <w:r w:rsidR="001A1290">
        <w:t>database</w:t>
      </w:r>
      <w:r w:rsidR="00EE1A1C">
        <w:t xml:space="preserve">. In this specification the implementation of </w:t>
      </w:r>
      <w:r w:rsidR="00C1382E">
        <w:rPr>
          <w:rFonts w:ascii="Consolas" w:eastAsia="Calibri" w:hAnsi="Consolas" w:cs="Arial"/>
        </w:rPr>
        <w:t>MenuItem</w:t>
      </w:r>
      <w:r w:rsidR="00EE1A1C" w:rsidRPr="001A1290">
        <w:rPr>
          <w:rFonts w:ascii="Consolas" w:eastAsia="Calibri" w:hAnsi="Consolas" w:cs="Arial"/>
        </w:rPr>
        <w:t>DaoCollectionImpl</w:t>
      </w:r>
      <w:r w:rsidR="00EE1A1C">
        <w:t xml:space="preserve"> and </w:t>
      </w:r>
      <w:r w:rsidR="00EE1A1C" w:rsidRPr="001A1290">
        <w:rPr>
          <w:rFonts w:ascii="Consolas" w:eastAsia="Calibri" w:hAnsi="Consolas" w:cs="Arial"/>
        </w:rPr>
        <w:t>CartDaoCollectionImpl</w:t>
      </w:r>
      <w:r w:rsidR="00EE1A1C">
        <w:rPr>
          <w:rFonts w:eastAsia="Calibri" w:cs="Arial"/>
        </w:rPr>
        <w:t xml:space="preserve"> will be Collection framework based implementation of Dao interfaces </w:t>
      </w:r>
      <w:r w:rsidR="00C1382E">
        <w:rPr>
          <w:rFonts w:ascii="Consolas" w:eastAsia="Calibri" w:hAnsi="Consolas" w:cs="Arial"/>
        </w:rPr>
        <w:t>MenuItem</w:t>
      </w:r>
      <w:r w:rsidR="00EE1A1C" w:rsidRPr="00EE1A1C">
        <w:rPr>
          <w:rFonts w:ascii="Consolas" w:eastAsia="Calibri" w:hAnsi="Consolas" w:cs="Arial"/>
        </w:rPr>
        <w:t>Dao</w:t>
      </w:r>
      <w:r w:rsidR="00EE1A1C">
        <w:rPr>
          <w:rFonts w:eastAsia="Calibri" w:cs="Arial"/>
        </w:rPr>
        <w:t xml:space="preserve"> and </w:t>
      </w:r>
      <w:r w:rsidR="00EE1A1C" w:rsidRPr="00EE1A1C">
        <w:rPr>
          <w:rFonts w:ascii="Consolas" w:eastAsia="Calibri" w:hAnsi="Consolas" w:cs="Arial"/>
        </w:rPr>
        <w:t>CartDao</w:t>
      </w:r>
      <w:r w:rsidR="00EE1A1C">
        <w:rPr>
          <w:rFonts w:eastAsia="Calibri" w:cs="Arial"/>
        </w:rPr>
        <w:t>.</w:t>
      </w:r>
    </w:p>
    <w:p w14:paraId="456DFF36" w14:textId="77777777" w:rsidR="00A52DE1" w:rsidRDefault="00A52DE1" w:rsidP="00977987">
      <w:pPr>
        <w:pStyle w:val="Bodytext"/>
        <w:ind w:left="0"/>
      </w:pPr>
    </w:p>
    <w:p w14:paraId="14524F53" w14:textId="77777777" w:rsidR="00A52DE1" w:rsidRDefault="00A52DE1" w:rsidP="00977987">
      <w:pPr>
        <w:pStyle w:val="Bodytext"/>
        <w:ind w:left="0"/>
      </w:pPr>
    </w:p>
    <w:p w14:paraId="32D698E3" w14:textId="73796CDD" w:rsidR="00351475" w:rsidRDefault="00135C95" w:rsidP="00977987">
      <w:pPr>
        <w:pStyle w:val="Bodytext"/>
        <w:ind w:left="0"/>
      </w:pPr>
      <w:r>
        <w:rPr>
          <w:noProof/>
        </w:rPr>
        <w:lastRenderedPageBreak/>
        <mc:AlternateContent>
          <mc:Choice Requires="wps">
            <w:drawing>
              <wp:anchor distT="0" distB="0" distL="114300" distR="114300" simplePos="0" relativeHeight="251699200" behindDoc="0" locked="0" layoutInCell="1" allowOverlap="1" wp14:anchorId="518A97A9" wp14:editId="4CE91485">
                <wp:simplePos x="0" y="0"/>
                <wp:positionH relativeFrom="column">
                  <wp:posOffset>206734</wp:posOffset>
                </wp:positionH>
                <wp:positionV relativeFrom="paragraph">
                  <wp:posOffset>1805222</wp:posOffset>
                </wp:positionV>
                <wp:extent cx="1955800" cy="970059"/>
                <wp:effectExtent l="0" t="0" r="25400" b="20955"/>
                <wp:wrapNone/>
                <wp:docPr id="39" name="Rectangle 39"/>
                <wp:cNvGraphicFramePr/>
                <a:graphic xmlns:a="http://schemas.openxmlformats.org/drawingml/2006/main">
                  <a:graphicData uri="http://schemas.microsoft.com/office/word/2010/wordprocessingShape">
                    <wps:wsp>
                      <wps:cNvSpPr/>
                      <wps:spPr>
                        <a:xfrm>
                          <a:off x="0" y="0"/>
                          <a:ext cx="1955800" cy="97005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8AB79FE">
              <v:rect id="Rectangle 39" style="position:absolute;margin-left:16.3pt;margin-top:142.15pt;width:154pt;height:7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20E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"/>
            </w:pict>
          </mc:Fallback>
        </mc:AlternateContent>
      </w:r>
      <w:r>
        <w:rPr>
          <w:noProof/>
        </w:rPr>
        <mc:AlternateContent>
          <mc:Choice Requires="wps">
            <w:drawing>
              <wp:anchor distT="0" distB="0" distL="114300" distR="114300" simplePos="0" relativeHeight="251703296" behindDoc="0" locked="0" layoutInCell="1" allowOverlap="1" wp14:anchorId="24451322" wp14:editId="08FBCE68">
                <wp:simplePos x="0" y="0"/>
                <wp:positionH relativeFrom="column">
                  <wp:posOffset>206734</wp:posOffset>
                </wp:positionH>
                <wp:positionV relativeFrom="paragraph">
                  <wp:posOffset>3602216</wp:posOffset>
                </wp:positionV>
                <wp:extent cx="1707515" cy="898497"/>
                <wp:effectExtent l="0" t="0" r="26035" b="16510"/>
                <wp:wrapNone/>
                <wp:docPr id="41" name="Rectangle 41"/>
                <wp:cNvGraphicFramePr/>
                <a:graphic xmlns:a="http://schemas.openxmlformats.org/drawingml/2006/main">
                  <a:graphicData uri="http://schemas.microsoft.com/office/word/2010/wordprocessingShape">
                    <wps:wsp>
                      <wps:cNvSpPr/>
                      <wps:spPr>
                        <a:xfrm>
                          <a:off x="0" y="0"/>
                          <a:ext cx="1707515" cy="8984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4212E48">
              <v:rect id="Rectangle 41" style="position:absolute;margin-left:16.3pt;margin-top:283.65pt;width:134.45pt;height:7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88ACF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"/>
            </w:pict>
          </mc:Fallback>
        </mc:AlternateContent>
      </w:r>
      <w:r>
        <w:rPr>
          <w:noProof/>
        </w:rPr>
        <mc:AlternateContent>
          <mc:Choice Requires="wps">
            <w:drawing>
              <wp:anchor distT="0" distB="0" distL="114300" distR="114300" simplePos="0" relativeHeight="251705344" behindDoc="0" locked="0" layoutInCell="1" allowOverlap="1" wp14:anchorId="217323B8" wp14:editId="592E0A35">
                <wp:simplePos x="0" y="0"/>
                <wp:positionH relativeFrom="column">
                  <wp:posOffset>2043485</wp:posOffset>
                </wp:positionH>
                <wp:positionV relativeFrom="paragraph">
                  <wp:posOffset>3586313</wp:posOffset>
                </wp:positionV>
                <wp:extent cx="1388745" cy="858741"/>
                <wp:effectExtent l="0" t="0" r="20955" b="17780"/>
                <wp:wrapNone/>
                <wp:docPr id="42" name="Rectangle 42"/>
                <wp:cNvGraphicFramePr/>
                <a:graphic xmlns:a="http://schemas.openxmlformats.org/drawingml/2006/main">
                  <a:graphicData uri="http://schemas.microsoft.com/office/word/2010/wordprocessingShape">
                    <wps:wsp>
                      <wps:cNvSpPr/>
                      <wps:spPr>
                        <a:xfrm>
                          <a:off x="0" y="0"/>
                          <a:ext cx="1388745" cy="85874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EDF8E7C">
              <v:rect id="Rectangle 42" style="position:absolute;margin-left:160.9pt;margin-top:282.4pt;width:109.35pt;height:6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AA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"/>
            </w:pict>
          </mc:Fallback>
        </mc:AlternateContent>
      </w:r>
      <w:r>
        <w:rPr>
          <w:noProof/>
        </w:rPr>
        <mc:AlternateContent>
          <mc:Choice Requires="wps">
            <w:drawing>
              <wp:anchor distT="0" distB="0" distL="114300" distR="114300" simplePos="0" relativeHeight="251701248" behindDoc="0" locked="0" layoutInCell="1" allowOverlap="1" wp14:anchorId="1376688A" wp14:editId="40953599">
                <wp:simplePos x="0" y="0"/>
                <wp:positionH relativeFrom="column">
                  <wp:posOffset>3665551</wp:posOffset>
                </wp:positionH>
                <wp:positionV relativeFrom="paragraph">
                  <wp:posOffset>4071344</wp:posOffset>
                </wp:positionV>
                <wp:extent cx="1184745" cy="548640"/>
                <wp:effectExtent l="0" t="0" r="15875" b="22860"/>
                <wp:wrapNone/>
                <wp:docPr id="40" name="Rectangle 40"/>
                <wp:cNvGraphicFramePr/>
                <a:graphic xmlns:a="http://schemas.openxmlformats.org/drawingml/2006/main">
                  <a:graphicData uri="http://schemas.microsoft.com/office/word/2010/wordprocessingShape">
                    <wps:wsp>
                      <wps:cNvSpPr/>
                      <wps:spPr>
                        <a:xfrm>
                          <a:off x="0" y="0"/>
                          <a:ext cx="1184745" cy="548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18A25D3">
              <v:rect id="Rectangle 40" style="position:absolute;margin-left:288.65pt;margin-top:320.6pt;width:93.3pt;height:4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0113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"/>
            </w:pict>
          </mc:Fallback>
        </mc:AlternateContent>
      </w:r>
      <w:r>
        <w:rPr>
          <w:noProof/>
        </w:rPr>
        <mc:AlternateContent>
          <mc:Choice Requires="wps">
            <w:drawing>
              <wp:anchor distT="0" distB="0" distL="114300" distR="114300" simplePos="0" relativeHeight="251695104" behindDoc="0" locked="0" layoutInCell="1" allowOverlap="1" wp14:anchorId="09351EC7" wp14:editId="55EA75A9">
                <wp:simplePos x="0" y="0"/>
                <wp:positionH relativeFrom="column">
                  <wp:posOffset>2258171</wp:posOffset>
                </wp:positionH>
                <wp:positionV relativeFrom="paragraph">
                  <wp:posOffset>715893</wp:posOffset>
                </wp:positionV>
                <wp:extent cx="3156668" cy="826936"/>
                <wp:effectExtent l="0" t="0" r="24765" b="11430"/>
                <wp:wrapNone/>
                <wp:docPr id="32" name="Rectangle 32"/>
                <wp:cNvGraphicFramePr/>
                <a:graphic xmlns:a="http://schemas.openxmlformats.org/drawingml/2006/main">
                  <a:graphicData uri="http://schemas.microsoft.com/office/word/2010/wordprocessingShape">
                    <wps:wsp>
                      <wps:cNvSpPr/>
                      <wps:spPr>
                        <a:xfrm>
                          <a:off x="0" y="0"/>
                          <a:ext cx="3156668" cy="82693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584FAD8">
              <v:rect id="Rectangle 32" style="position:absolute;margin-left:177.8pt;margin-top:56.35pt;width:248.55pt;height:6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F43E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"/>
            </w:pict>
          </mc:Fallback>
        </mc:AlternateContent>
      </w:r>
      <w:r>
        <w:rPr>
          <w:noProof/>
        </w:rPr>
        <mc:AlternateContent>
          <mc:Choice Requires="wps">
            <w:drawing>
              <wp:anchor distT="0" distB="0" distL="114300" distR="114300" simplePos="0" relativeHeight="251693056" behindDoc="0" locked="0" layoutInCell="1" allowOverlap="1" wp14:anchorId="035909E9" wp14:editId="07777777">
                <wp:simplePos x="0" y="0"/>
                <wp:positionH relativeFrom="column">
                  <wp:posOffset>206735</wp:posOffset>
                </wp:positionH>
                <wp:positionV relativeFrom="paragraph">
                  <wp:posOffset>692040</wp:posOffset>
                </wp:positionV>
                <wp:extent cx="1963972" cy="898497"/>
                <wp:effectExtent l="0" t="0" r="17780" b="16510"/>
                <wp:wrapNone/>
                <wp:docPr id="31" name="Rectangle 31"/>
                <wp:cNvGraphicFramePr/>
                <a:graphic xmlns:a="http://schemas.openxmlformats.org/drawingml/2006/main">
                  <a:graphicData uri="http://schemas.microsoft.com/office/word/2010/wordprocessingShape">
                    <wps:wsp>
                      <wps:cNvSpPr/>
                      <wps:spPr>
                        <a:xfrm>
                          <a:off x="0" y="0"/>
                          <a:ext cx="1963972" cy="8984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09BC335">
              <v:rect id="Rectangle 31" style="position:absolute;margin-left:16.3pt;margin-top:54.5pt;width:154.65pt;height:7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686C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"/>
            </w:pict>
          </mc:Fallback>
        </mc:AlternateContent>
      </w:r>
      <w:r>
        <w:rPr>
          <w:noProof/>
        </w:rPr>
        <mc:AlternateContent>
          <mc:Choice Requires="wps">
            <w:drawing>
              <wp:anchor distT="0" distB="0" distL="114300" distR="114300" simplePos="0" relativeHeight="251697152" behindDoc="0" locked="0" layoutInCell="1" allowOverlap="1" wp14:anchorId="5B176B85" wp14:editId="2C84BC49">
                <wp:simplePos x="0" y="0"/>
                <wp:positionH relativeFrom="column">
                  <wp:posOffset>2289976</wp:posOffset>
                </wp:positionH>
                <wp:positionV relativeFrom="paragraph">
                  <wp:posOffset>1797271</wp:posOffset>
                </wp:positionV>
                <wp:extent cx="3100926" cy="922351"/>
                <wp:effectExtent l="0" t="0" r="23495" b="11430"/>
                <wp:wrapNone/>
                <wp:docPr id="35" name="Rectangle 35"/>
                <wp:cNvGraphicFramePr/>
                <a:graphic xmlns:a="http://schemas.openxmlformats.org/drawingml/2006/main">
                  <a:graphicData uri="http://schemas.microsoft.com/office/word/2010/wordprocessingShape">
                    <wps:wsp>
                      <wps:cNvSpPr/>
                      <wps:spPr>
                        <a:xfrm>
                          <a:off x="0" y="0"/>
                          <a:ext cx="3100926" cy="92235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4AA4C12">
              <v:rect id="Rectangle 35" style="position:absolute;margin-left:180.3pt;margin-top:141.5pt;width:244.15pt;height:7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0664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"/>
            </w:pict>
          </mc:Fallback>
        </mc:AlternateContent>
      </w:r>
      <w:r w:rsidR="0078300D" w:rsidRPr="0078300D">
        <w:t xml:space="preserve"> </w:t>
      </w:r>
      <w:r w:rsidRPr="00135C95">
        <w:rPr>
          <w:noProof/>
        </w:rPr>
        <w:drawing>
          <wp:inline distT="0" distB="0" distL="0" distR="0" wp14:anchorId="40251108" wp14:editId="07777777">
            <wp:extent cx="5733415" cy="5442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0BD0BCAA" w14:textId="77777777" w:rsidR="00607839" w:rsidRPr="004D42BF" w:rsidRDefault="00607839" w:rsidP="00607839">
      <w:pPr>
        <w:pStyle w:val="Bodytext"/>
      </w:pPr>
      <w:r w:rsidRPr="004D42BF">
        <w:t xml:space="preserve">Guidelines for </w:t>
      </w:r>
      <w:r>
        <w:t>understanding the above</w:t>
      </w:r>
      <w:r w:rsidRPr="004D42BF">
        <w:t xml:space="preserve"> </w:t>
      </w:r>
      <w:r>
        <w:t>c</w:t>
      </w:r>
      <w:r w:rsidRPr="004D42BF">
        <w:t>lass diagram:</w:t>
      </w:r>
    </w:p>
    <w:p w14:paraId="091CC694" w14:textId="77777777" w:rsidR="00607839" w:rsidRDefault="00607839"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Identify the package, classes, access modifiers, methods and static methods from the above diagram.</w:t>
      </w:r>
    </w:p>
    <w:p w14:paraId="3F9209D1"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sidR="00D73C43">
        <w:rPr>
          <w:rFonts w:ascii="Consolas" w:hAnsi="Consolas" w:cs="Arial"/>
          <w:noProof/>
          <w:sz w:val="20"/>
          <w:szCs w:val="20"/>
        </w:rPr>
        <w:t>CartDao</w:t>
      </w:r>
      <w:r w:rsidR="00607839">
        <w:rPr>
          <w:rFonts w:ascii="Arial" w:hAnsi="Arial" w:cs="Arial"/>
          <w:noProof/>
          <w:sz w:val="20"/>
          <w:szCs w:val="20"/>
        </w:rPr>
        <w:t xml:space="preserve"> are interfaces</w:t>
      </w:r>
    </w:p>
    <w:p w14:paraId="5C60D80A"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14:paraId="4E5A24F1"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w:t>
      </w:r>
    </w:p>
    <w:p w14:paraId="674F3529" w14:textId="77777777" w:rsidR="00977987" w:rsidRDefault="00C1382E" w:rsidP="0097798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MenuItem</w:t>
      </w:r>
      <w:r w:rsidR="00977987">
        <w:rPr>
          <w:rFonts w:ascii="Arial" w:hAnsi="Arial" w:cs="Arial"/>
          <w:noProof/>
          <w:sz w:val="20"/>
          <w:szCs w:val="20"/>
        </w:rPr>
        <w:t xml:space="preserve">DaoSqlImpl, CartDaoSqlImpl, </w:t>
      </w:r>
      <w:r>
        <w:rPr>
          <w:rFonts w:ascii="Arial" w:hAnsi="Arial" w:cs="Arial"/>
          <w:noProof/>
          <w:sz w:val="20"/>
          <w:szCs w:val="20"/>
        </w:rPr>
        <w:t>MenuItem</w:t>
      </w:r>
      <w:r w:rsidR="00977987">
        <w:rPr>
          <w:rFonts w:ascii="Arial" w:hAnsi="Arial" w:cs="Arial"/>
          <w:noProof/>
          <w:sz w:val="20"/>
          <w:szCs w:val="20"/>
        </w:rPr>
        <w:t>DaoSqlImplTest, CartDaoSqlImplTest classes will not be implemented in this module. Please ignore these classes for this module.</w:t>
      </w:r>
    </w:p>
    <w:p w14:paraId="39F2CBBC" w14:textId="77777777" w:rsidR="008955D1" w:rsidRDefault="008955D1"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CartEmptyException is an exception class that extends exception.</w:t>
      </w:r>
    </w:p>
    <w:p w14:paraId="2C7205F9" w14:textId="77777777" w:rsidR="003D07A6" w:rsidRDefault="003D07A6"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Highlighted classes will be implemented in this module.</w:t>
      </w:r>
    </w:p>
    <w:p w14:paraId="07459315" w14:textId="77777777" w:rsidR="00427472" w:rsidRDefault="00427472">
      <w:pPr>
        <w:widowControl/>
        <w:spacing w:before="0" w:after="0" w:line="240" w:lineRule="auto"/>
        <w:ind w:right="0"/>
        <w:rPr>
          <w:rFonts w:cs="Arial"/>
          <w:noProof/>
        </w:rPr>
      </w:pPr>
      <w:r>
        <w:rPr>
          <w:rFonts w:cs="Arial"/>
          <w:noProof/>
        </w:rPr>
        <w:br w:type="page"/>
      </w:r>
    </w:p>
    <w:p w14:paraId="480223A7" w14:textId="77777777" w:rsidR="00A179D4" w:rsidRDefault="00A179D4" w:rsidP="00EF7E1A">
      <w:pPr>
        <w:pStyle w:val="Heading1"/>
        <w:jc w:val="left"/>
      </w:pPr>
      <w:bookmarkStart w:id="28" w:name="_Toc21638748"/>
      <w:r>
        <w:lastRenderedPageBreak/>
        <w:t xml:space="preserve">Design for View </w:t>
      </w:r>
      <w:r w:rsidR="00C1382E">
        <w:t>Menu Item</w:t>
      </w:r>
      <w:r>
        <w:t xml:space="preserve"> List</w:t>
      </w:r>
      <w:r w:rsidR="00EF7E1A">
        <w:t xml:space="preserve"> Admin</w:t>
      </w:r>
      <w:r>
        <w:t xml:space="preserve"> (</w:t>
      </w:r>
      <w:r w:rsidR="00836373">
        <w:t>TY</w:t>
      </w:r>
      <w:r>
        <w:t>UC001)</w:t>
      </w:r>
      <w:bookmarkEnd w:id="28"/>
    </w:p>
    <w:p w14:paraId="458577D9" w14:textId="77777777" w:rsidR="00A34458" w:rsidRDefault="00A179D4" w:rsidP="00A34458">
      <w:pPr>
        <w:pStyle w:val="Heading2"/>
      </w:pPr>
      <w:bookmarkStart w:id="29" w:name="_Toc21638749"/>
      <w:r>
        <w:t>Class Diagram</w:t>
      </w:r>
      <w:bookmarkEnd w:id="29"/>
    </w:p>
    <w:p w14:paraId="538E8130" w14:textId="77777777" w:rsidR="00A34458" w:rsidRDefault="00D34408" w:rsidP="00A34458">
      <w:pPr>
        <w:pStyle w:val="Bodytext"/>
      </w:pPr>
      <w:r>
        <w:t>The below diagram denotes the methods that needs to be implemented for this use case. Method wise specification is defined after the diagram.</w:t>
      </w:r>
    </w:p>
    <w:p w14:paraId="22E7D294" w14:textId="77777777" w:rsidR="00A34458" w:rsidRDefault="00135C95" w:rsidP="00607839">
      <w:pPr>
        <w:pStyle w:val="Bodytext"/>
        <w:ind w:left="0"/>
      </w:pPr>
      <w:r w:rsidRPr="00135C95">
        <w:rPr>
          <w:noProof/>
        </w:rPr>
        <w:drawing>
          <wp:inline distT="0" distB="0" distL="0" distR="0" wp14:anchorId="6ACE98C0" wp14:editId="07777777">
            <wp:extent cx="5733415" cy="544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r w:rsidR="00956D12" w:rsidRPr="00956D12">
        <w:t xml:space="preserve"> </w:t>
      </w:r>
      <w:r w:rsidR="00D34408">
        <w:rPr>
          <w:noProof/>
        </w:rPr>
        <mc:AlternateContent>
          <mc:Choice Requires="wps">
            <w:drawing>
              <wp:anchor distT="0" distB="0" distL="114300" distR="114300" simplePos="0" relativeHeight="251663360" behindDoc="0" locked="1" layoutInCell="1" allowOverlap="1" wp14:anchorId="3FC8D83E" wp14:editId="171CA73B">
                <wp:simplePos x="0" y="0"/>
                <wp:positionH relativeFrom="column">
                  <wp:posOffset>222250</wp:posOffset>
                </wp:positionH>
                <wp:positionV relativeFrom="paragraph">
                  <wp:posOffset>3719830</wp:posOffset>
                </wp:positionV>
                <wp:extent cx="1772920" cy="295275"/>
                <wp:effectExtent l="0" t="0" r="17780" b="28575"/>
                <wp:wrapNone/>
                <wp:docPr id="23" name="Rectangle 23"/>
                <wp:cNvGraphicFramePr/>
                <a:graphic xmlns:a="http://schemas.openxmlformats.org/drawingml/2006/main">
                  <a:graphicData uri="http://schemas.microsoft.com/office/word/2010/wordprocessingShape">
                    <wps:wsp>
                      <wps:cNvSpPr/>
                      <wps:spPr>
                        <a:xfrm>
                          <a:off x="0" y="0"/>
                          <a:ext cx="1772920" cy="2952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455F79D">
              <v:rect id="Rectangle 23" style="position:absolute;margin-left:17.5pt;margin-top:292.9pt;width:139.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865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">
                <w10:anchorlock/>
              </v:rect>
            </w:pict>
          </mc:Fallback>
        </mc:AlternateContent>
      </w:r>
      <w:r w:rsidR="00D34408">
        <w:rPr>
          <w:noProof/>
        </w:rPr>
        <mc:AlternateContent>
          <mc:Choice Requires="wps">
            <w:drawing>
              <wp:anchor distT="0" distB="0" distL="114300" distR="114300" simplePos="0" relativeHeight="251661312" behindDoc="0" locked="1" layoutInCell="1" allowOverlap="1" wp14:anchorId="61D9F564" wp14:editId="01A7E136">
                <wp:simplePos x="0" y="0"/>
                <wp:positionH relativeFrom="column">
                  <wp:posOffset>222250</wp:posOffset>
                </wp:positionH>
                <wp:positionV relativeFrom="paragraph">
                  <wp:posOffset>1852295</wp:posOffset>
                </wp:positionV>
                <wp:extent cx="1979295" cy="414020"/>
                <wp:effectExtent l="0" t="0" r="20955" b="24130"/>
                <wp:wrapNone/>
                <wp:docPr id="22" name="Rectangle 22"/>
                <wp:cNvGraphicFramePr/>
                <a:graphic xmlns:a="http://schemas.openxmlformats.org/drawingml/2006/main">
                  <a:graphicData uri="http://schemas.microsoft.com/office/word/2010/wordprocessingShape">
                    <wps:wsp>
                      <wps:cNvSpPr/>
                      <wps:spPr>
                        <a:xfrm>
                          <a:off x="0" y="0"/>
                          <a:ext cx="1979295" cy="4140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BBEC180">
              <v:rect id="Rectangle 22" style="position:absolute;margin-left:17.5pt;margin-top:145.85pt;width:155.85pt;height: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BF756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">
                <w10:anchorlock/>
              </v:rect>
            </w:pict>
          </mc:Fallback>
        </mc:AlternateContent>
      </w:r>
      <w:r w:rsidR="00D34408">
        <w:rPr>
          <w:noProof/>
        </w:rPr>
        <mc:AlternateContent>
          <mc:Choice Requires="wps">
            <w:drawing>
              <wp:anchor distT="0" distB="0" distL="114300" distR="114300" simplePos="0" relativeHeight="251659264" behindDoc="0" locked="1" layoutInCell="1" allowOverlap="1" wp14:anchorId="09275D5F" wp14:editId="07777777">
                <wp:simplePos x="0" y="0"/>
                <wp:positionH relativeFrom="column">
                  <wp:posOffset>215900</wp:posOffset>
                </wp:positionH>
                <wp:positionV relativeFrom="paragraph">
                  <wp:posOffset>895350</wp:posOffset>
                </wp:positionV>
                <wp:extent cx="1894205" cy="163195"/>
                <wp:effectExtent l="0" t="0" r="10795" b="27305"/>
                <wp:wrapNone/>
                <wp:docPr id="21" name="Rectangle 21"/>
                <wp:cNvGraphicFramePr/>
                <a:graphic xmlns:a="http://schemas.openxmlformats.org/drawingml/2006/main">
                  <a:graphicData uri="http://schemas.microsoft.com/office/word/2010/wordprocessingShape">
                    <wps:wsp>
                      <wps:cNvSpPr/>
                      <wps:spPr>
                        <a:xfrm>
                          <a:off x="0" y="0"/>
                          <a:ext cx="1894205" cy="1631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F51304F">
              <v:rect id="Rectangle 21" style="position:absolute;margin-left:17pt;margin-top:70.5pt;width:149.1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0C283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">
                <w10:anchorlock/>
              </v:rect>
            </w:pict>
          </mc:Fallback>
        </mc:AlternateContent>
      </w:r>
    </w:p>
    <w:p w14:paraId="2999870D" w14:textId="77777777" w:rsidR="001C2091" w:rsidRDefault="00C1382E" w:rsidP="001C2091">
      <w:pPr>
        <w:pStyle w:val="Heading2"/>
      </w:pPr>
      <w:bookmarkStart w:id="30" w:name="_Toc21638750"/>
      <w:r>
        <w:t>MenuItem</w:t>
      </w:r>
      <w:r w:rsidR="00D73C43">
        <w:t>Dao</w:t>
      </w:r>
      <w:r w:rsidR="001C2091">
        <w:t>.java</w:t>
      </w:r>
      <w:bookmarkEnd w:id="30"/>
    </w:p>
    <w:p w14:paraId="0623302F" w14:textId="77777777" w:rsidR="00D34408" w:rsidRDefault="00D34408" w:rsidP="00A34458">
      <w:pPr>
        <w:pStyle w:val="Bodytext"/>
      </w:pPr>
      <w:r>
        <w:t xml:space="preserve">Add the method </w:t>
      </w:r>
      <w:r w:rsidRPr="00BB2AEA">
        <w:rPr>
          <w:rFonts w:ascii="Consolas" w:hAnsi="Consolas"/>
        </w:rPr>
        <w:t>get</w:t>
      </w:r>
      <w:r w:rsidR="00C1382E">
        <w:rPr>
          <w:rFonts w:ascii="Consolas" w:hAnsi="Consolas"/>
        </w:rPr>
        <w:t>MenuItem</w:t>
      </w:r>
      <w:r w:rsidRPr="00BB2AEA">
        <w:rPr>
          <w:rFonts w:ascii="Consolas" w:hAnsi="Consolas"/>
        </w:rPr>
        <w:t>ListAdmin(): List&lt;</w:t>
      </w:r>
      <w:r w:rsidR="00C1382E">
        <w:rPr>
          <w:rFonts w:ascii="Consolas" w:hAnsi="Consolas"/>
        </w:rPr>
        <w:t>MenuItem</w:t>
      </w:r>
      <w:r w:rsidRPr="00BB2AEA">
        <w:rPr>
          <w:rFonts w:ascii="Consolas" w:hAnsi="Consolas"/>
        </w:rPr>
        <w:t>&gt;</w:t>
      </w:r>
      <w:r>
        <w:t xml:space="preserve"> in the interface.</w:t>
      </w:r>
    </w:p>
    <w:p w14:paraId="200F76AC" w14:textId="77777777" w:rsidR="00D34408" w:rsidRDefault="00C1382E" w:rsidP="00D34408">
      <w:pPr>
        <w:pStyle w:val="Heading2"/>
      </w:pPr>
      <w:bookmarkStart w:id="31" w:name="_Toc21638751"/>
      <w:r>
        <w:lastRenderedPageBreak/>
        <w:t>MenuItem</w:t>
      </w:r>
      <w:r w:rsidR="00D73C43">
        <w:t>DaoCollection</w:t>
      </w:r>
      <w:r w:rsidR="00D34408">
        <w:t>Impl.java</w:t>
      </w:r>
      <w:bookmarkEnd w:id="31"/>
    </w:p>
    <w:p w14:paraId="311DDBB9" w14:textId="77777777" w:rsidR="00B36528" w:rsidRDefault="00B36528" w:rsidP="00B36528">
      <w:pPr>
        <w:pStyle w:val="Bodytext"/>
      </w:pPr>
      <w:r>
        <w:t xml:space="preserve">Class for managing data of </w:t>
      </w:r>
      <w:r w:rsidR="004C1201">
        <w:t>menu items</w:t>
      </w:r>
      <w:r>
        <w:t xml:space="preserve"> using Java Collections Framework.</w:t>
      </w:r>
    </w:p>
    <w:p w14:paraId="4DFA226D" w14:textId="77777777" w:rsidR="001C2091" w:rsidRDefault="001C2091" w:rsidP="00A34458">
      <w:pPr>
        <w:pStyle w:val="Bodytext"/>
        <w:rPr>
          <w:b/>
        </w:rPr>
      </w:pPr>
      <w:r w:rsidRPr="001C2091">
        <w:rPr>
          <w:b/>
        </w:rPr>
        <w:t>Constructor</w:t>
      </w:r>
    </w:p>
    <w:p w14:paraId="7C77A2CF" w14:textId="77777777" w:rsidR="008955D1" w:rsidRPr="008955D1" w:rsidRDefault="008955D1" w:rsidP="00A34458">
      <w:pPr>
        <w:pStyle w:val="Bodytext"/>
      </w:pPr>
      <w:r>
        <w:t xml:space="preserve">The objective of this constructor is to initialize the </w:t>
      </w:r>
      <w:r w:rsidR="00C1382E">
        <w:t>menu item</w:t>
      </w:r>
      <w:r>
        <w:t xml:space="preserve"> data that will be displayed in </w:t>
      </w:r>
      <w:r w:rsidR="00C1382E">
        <w:t>MenuItem</w:t>
      </w:r>
      <w:r>
        <w:t xml:space="preserve"> listing screen of Admin.</w:t>
      </w:r>
    </w:p>
    <w:p w14:paraId="3709D312" w14:textId="77777777" w:rsidR="001C2091" w:rsidRDefault="001C2091" w:rsidP="004F7CDA">
      <w:pPr>
        <w:pStyle w:val="Bodytext"/>
        <w:numPr>
          <w:ilvl w:val="0"/>
          <w:numId w:val="19"/>
        </w:numPr>
      </w:pPr>
      <w:r>
        <w:t xml:space="preserve">Check if </w:t>
      </w:r>
      <w:r w:rsidR="00C1382E">
        <w:rPr>
          <w:rFonts w:ascii="Consolas" w:hAnsi="Consolas"/>
        </w:rPr>
        <w:t>menuItem</w:t>
      </w:r>
      <w:r w:rsidRPr="00BB2AEA">
        <w:rPr>
          <w:rFonts w:ascii="Consolas" w:hAnsi="Consolas"/>
        </w:rPr>
        <w:t>List</w:t>
      </w:r>
      <w:r>
        <w:t xml:space="preserve"> static variable is null or not</w:t>
      </w:r>
    </w:p>
    <w:p w14:paraId="648ECF57" w14:textId="77777777" w:rsidR="001C2091" w:rsidRDefault="001C2091" w:rsidP="004F7CDA">
      <w:pPr>
        <w:pStyle w:val="Bodytext"/>
        <w:numPr>
          <w:ilvl w:val="0"/>
          <w:numId w:val="19"/>
        </w:numPr>
      </w:pPr>
      <w:r>
        <w:t>If it is null perform the steps below:</w:t>
      </w:r>
    </w:p>
    <w:p w14:paraId="4F0FF2E8" w14:textId="77777777" w:rsidR="001C2091" w:rsidRDefault="001C2091" w:rsidP="004F7CDA">
      <w:pPr>
        <w:pStyle w:val="Bodytext"/>
        <w:numPr>
          <w:ilvl w:val="1"/>
          <w:numId w:val="19"/>
        </w:numPr>
      </w:pPr>
      <w:r>
        <w:t xml:space="preserve">Create an instance of </w:t>
      </w:r>
      <w:r w:rsidRPr="00BB2AEA">
        <w:rPr>
          <w:rFonts w:ascii="Consolas" w:hAnsi="Consolas"/>
        </w:rPr>
        <w:t>ArrayList</w:t>
      </w:r>
      <w:r>
        <w:t xml:space="preserve"> with </w:t>
      </w:r>
      <w:r w:rsidR="00C1382E">
        <w:rPr>
          <w:rFonts w:ascii="Consolas" w:hAnsi="Consolas"/>
        </w:rPr>
        <w:t>MenuItem</w:t>
      </w:r>
      <w:r>
        <w:t xml:space="preserve"> type</w:t>
      </w:r>
    </w:p>
    <w:p w14:paraId="3B8B147B" w14:textId="77777777" w:rsidR="001C2091" w:rsidRDefault="001C2091" w:rsidP="004F7CDA">
      <w:pPr>
        <w:pStyle w:val="Bodytext"/>
        <w:numPr>
          <w:ilvl w:val="1"/>
          <w:numId w:val="19"/>
        </w:numPr>
      </w:pPr>
      <w:r>
        <w:t xml:space="preserve">Create multiple </w:t>
      </w:r>
      <w:r w:rsidR="00C1382E">
        <w:rPr>
          <w:rFonts w:ascii="Consolas" w:hAnsi="Consolas"/>
        </w:rPr>
        <w:t>MenuItem</w:t>
      </w:r>
      <w:r>
        <w:t xml:space="preserve"> instances and add them to </w:t>
      </w:r>
      <w:r w:rsidR="00C1382E">
        <w:rPr>
          <w:rFonts w:ascii="Consolas" w:hAnsi="Consolas"/>
        </w:rPr>
        <w:t>menuItem</w:t>
      </w:r>
      <w:r w:rsidRPr="00BB2AEA">
        <w:rPr>
          <w:rFonts w:ascii="Consolas" w:hAnsi="Consolas"/>
        </w:rPr>
        <w:t>List</w:t>
      </w:r>
      <w:r>
        <w:t xml:space="preserve">. Refer </w:t>
      </w:r>
      <w:r w:rsidR="004C1201">
        <w:t xml:space="preserve">Menu Item List Admin screen shot from </w:t>
      </w:r>
      <w:r>
        <w:t xml:space="preserve">web interface specification and include sample data for </w:t>
      </w:r>
      <w:r w:rsidR="00C1382E">
        <w:rPr>
          <w:rFonts w:ascii="Consolas" w:hAnsi="Consolas"/>
        </w:rPr>
        <w:t>menuItem</w:t>
      </w:r>
      <w:r w:rsidRPr="00BB2AEA">
        <w:rPr>
          <w:rFonts w:ascii="Consolas" w:hAnsi="Consolas"/>
        </w:rPr>
        <w:t>List</w:t>
      </w:r>
      <w:r>
        <w:t xml:space="preserve"> based on this</w:t>
      </w:r>
      <w:r w:rsidR="004C1201">
        <w:t xml:space="preserve"> sample data</w:t>
      </w:r>
      <w:r>
        <w:t>.</w:t>
      </w:r>
    </w:p>
    <w:p w14:paraId="6537F28F" w14:textId="77777777" w:rsidR="004C1201" w:rsidRDefault="004C1201" w:rsidP="004C1201">
      <w:pPr>
        <w:pStyle w:val="Bodytext"/>
        <w:ind w:left="0"/>
      </w:pPr>
      <w:r>
        <w:rPr>
          <w:noProof/>
        </w:rPr>
        <w:drawing>
          <wp:inline distT="0" distB="0" distL="0" distR="0" wp14:anchorId="15B711B6" wp14:editId="3E9780A9">
            <wp:extent cx="5733415" cy="28321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32100"/>
                    </a:xfrm>
                    <a:prstGeom prst="rect">
                      <a:avLst/>
                    </a:prstGeom>
                  </pic:spPr>
                </pic:pic>
              </a:graphicData>
            </a:graphic>
          </wp:inline>
        </w:drawing>
      </w:r>
    </w:p>
    <w:p w14:paraId="0DF717D8" w14:textId="77777777" w:rsidR="00EF7E1A" w:rsidRDefault="00EF7E1A" w:rsidP="00EF7E1A">
      <w:pPr>
        <w:pStyle w:val="Bodytext"/>
        <w:rPr>
          <w:rFonts w:cs="Arial"/>
          <w:b/>
        </w:rPr>
      </w:pPr>
      <w:r w:rsidRPr="00F05F85">
        <w:rPr>
          <w:rFonts w:cs="Arial"/>
          <w:b/>
        </w:rPr>
        <w:t>get</w:t>
      </w:r>
      <w:r w:rsidR="00C1382E">
        <w:rPr>
          <w:rFonts w:cs="Arial"/>
          <w:b/>
        </w:rPr>
        <w:t>MenuItem</w:t>
      </w:r>
      <w:r w:rsidRPr="00F05F85">
        <w:rPr>
          <w:rFonts w:cs="Arial"/>
          <w:b/>
        </w:rPr>
        <w:t>ListAdmin(): List&lt;</w:t>
      </w:r>
      <w:r w:rsidR="00C1382E">
        <w:rPr>
          <w:rFonts w:cs="Arial"/>
          <w:b/>
        </w:rPr>
        <w:t>MenuItem</w:t>
      </w:r>
      <w:r w:rsidRPr="00F05F85">
        <w:rPr>
          <w:rFonts w:cs="Arial"/>
          <w:b/>
        </w:rPr>
        <w:t>&gt;</w:t>
      </w:r>
    </w:p>
    <w:p w14:paraId="1AB1DB0F" w14:textId="77777777" w:rsidR="008955D1" w:rsidRPr="008955D1" w:rsidRDefault="008955D1" w:rsidP="00EF7E1A">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MenuItem</w:t>
      </w:r>
      <w:r>
        <w:rPr>
          <w:rFonts w:cs="Arial"/>
        </w:rPr>
        <w:t xml:space="preserve"> listing screen for Admin.</w:t>
      </w:r>
    </w:p>
    <w:p w14:paraId="56D30C16" w14:textId="77777777" w:rsidR="00EF7E1A" w:rsidRDefault="00EF7E1A" w:rsidP="004F7CDA">
      <w:pPr>
        <w:pStyle w:val="Bodytext"/>
        <w:numPr>
          <w:ilvl w:val="0"/>
          <w:numId w:val="20"/>
        </w:numPr>
      </w:pPr>
      <w:r>
        <w:t xml:space="preserve">Return the </w:t>
      </w:r>
      <w:r w:rsidR="00C1382E">
        <w:rPr>
          <w:rFonts w:ascii="Consolas" w:hAnsi="Consolas"/>
        </w:rPr>
        <w:t>menuItem</w:t>
      </w:r>
      <w:r w:rsidRPr="00BB2AEA">
        <w:rPr>
          <w:rFonts w:ascii="Consolas" w:hAnsi="Consolas"/>
        </w:rPr>
        <w:t>List</w:t>
      </w:r>
    </w:p>
    <w:p w14:paraId="1E632857" w14:textId="77777777" w:rsidR="00EF7E1A" w:rsidRDefault="00C1382E" w:rsidP="00EF7E1A">
      <w:pPr>
        <w:pStyle w:val="Heading2"/>
      </w:pPr>
      <w:bookmarkStart w:id="32" w:name="_Toc21638752"/>
      <w:r>
        <w:t>MenuItem</w:t>
      </w:r>
      <w:r w:rsidR="00D73C43">
        <w:t>Dao</w:t>
      </w:r>
      <w:r w:rsidR="0073444F">
        <w:t>CollectionImpl</w:t>
      </w:r>
      <w:r w:rsidR="00EF7E1A">
        <w:t>Test.java</w:t>
      </w:r>
      <w:bookmarkEnd w:id="32"/>
    </w:p>
    <w:p w14:paraId="0FB19729" w14:textId="77777777" w:rsidR="00EF7E1A" w:rsidRPr="00F05F85" w:rsidRDefault="00EF7E1A" w:rsidP="00EF7E1A">
      <w:pPr>
        <w:pStyle w:val="Bodytext"/>
        <w:rPr>
          <w:rFonts w:cs="Arial"/>
          <w:b/>
        </w:rPr>
      </w:pPr>
      <w:r w:rsidRPr="00F05F85">
        <w:rPr>
          <w:rFonts w:cs="Arial"/>
          <w:b/>
        </w:rPr>
        <w:t>main(args[]: String): void</w:t>
      </w:r>
    </w:p>
    <w:p w14:paraId="0F3FE0C6" w14:textId="77777777" w:rsidR="00EF7E1A" w:rsidRDefault="00EF7E1A" w:rsidP="00D51559">
      <w:pPr>
        <w:pStyle w:val="Bodytext"/>
        <w:numPr>
          <w:ilvl w:val="0"/>
          <w:numId w:val="25"/>
        </w:numPr>
      </w:pPr>
      <w:r>
        <w:t xml:space="preserve">Invoke </w:t>
      </w:r>
      <w:r w:rsidR="00D51559" w:rsidRPr="00D51559">
        <w:rPr>
          <w:rFonts w:ascii="Consolas" w:hAnsi="Consolas"/>
        </w:rPr>
        <w:t>testGet</w:t>
      </w:r>
      <w:r w:rsidR="00C1382E">
        <w:rPr>
          <w:rFonts w:ascii="Consolas" w:hAnsi="Consolas"/>
        </w:rPr>
        <w:t>MenuItem</w:t>
      </w:r>
      <w:r w:rsidR="00D51559" w:rsidRPr="00D51559">
        <w:rPr>
          <w:rFonts w:ascii="Consolas" w:hAnsi="Consolas"/>
        </w:rPr>
        <w:t>ListAdmin</w:t>
      </w:r>
      <w:r w:rsidR="00D34408" w:rsidRPr="00BB2AEA">
        <w:rPr>
          <w:rFonts w:ascii="Consolas" w:hAnsi="Consolas"/>
        </w:rPr>
        <w:t>()</w:t>
      </w:r>
    </w:p>
    <w:p w14:paraId="79FF39B7" w14:textId="77777777" w:rsidR="00EF7E1A" w:rsidRPr="00F05F85" w:rsidRDefault="00EF7E1A" w:rsidP="00EF7E1A">
      <w:pPr>
        <w:pStyle w:val="Bodytext"/>
        <w:rPr>
          <w:rFonts w:cs="Arial"/>
          <w:b/>
        </w:rPr>
      </w:pPr>
      <w:r w:rsidRPr="00F05F85">
        <w:rPr>
          <w:rFonts w:cs="Arial"/>
          <w:b/>
        </w:rPr>
        <w:t>testGet</w:t>
      </w:r>
      <w:r w:rsidR="00C1382E">
        <w:rPr>
          <w:rFonts w:cs="Arial"/>
          <w:b/>
        </w:rPr>
        <w:t>MenuItem</w:t>
      </w:r>
      <w:r w:rsidR="00F0508D">
        <w:rPr>
          <w:rFonts w:cs="Arial"/>
          <w:b/>
        </w:rPr>
        <w:t>ListAdmin(): void</w:t>
      </w:r>
    </w:p>
    <w:p w14:paraId="16175BBF" w14:textId="77777777" w:rsidR="00707590" w:rsidRDefault="00707590" w:rsidP="004F7CDA">
      <w:pPr>
        <w:pStyle w:val="Bodytext"/>
        <w:numPr>
          <w:ilvl w:val="0"/>
          <w:numId w:val="26"/>
        </w:numPr>
      </w:pPr>
      <w:r>
        <w:lastRenderedPageBreak/>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7034986A" w14:textId="77777777" w:rsidR="00EF7E1A" w:rsidRDefault="00EF7E1A" w:rsidP="004F7CDA">
      <w:pPr>
        <w:pStyle w:val="Bodytext"/>
        <w:numPr>
          <w:ilvl w:val="0"/>
          <w:numId w:val="26"/>
        </w:numPr>
      </w:pPr>
      <w:r>
        <w:t xml:space="preserve">Invoke </w:t>
      </w:r>
      <w:r w:rsidR="00C1382E">
        <w:rPr>
          <w:rFonts w:ascii="Consolas" w:hAnsi="Consolas"/>
        </w:rPr>
        <w:t>menuItem</w:t>
      </w:r>
      <w:r w:rsidR="00D73C43">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ListAdmin()</w:t>
      </w:r>
      <w:r>
        <w:t xml:space="preserve"> and obtain the </w:t>
      </w:r>
      <w:r w:rsidR="00C1382E">
        <w:rPr>
          <w:rFonts w:ascii="Consolas" w:hAnsi="Consolas"/>
        </w:rPr>
        <w:t>menuItem</w:t>
      </w:r>
      <w:r w:rsidRPr="00F05F85">
        <w:rPr>
          <w:rFonts w:ascii="Consolas" w:hAnsi="Consolas"/>
        </w:rPr>
        <w:t>List</w:t>
      </w:r>
    </w:p>
    <w:p w14:paraId="3967E1E3" w14:textId="77777777" w:rsidR="00EF7E1A" w:rsidRDefault="38879409" w:rsidP="004F7CDA">
      <w:pPr>
        <w:pStyle w:val="Bodytext"/>
        <w:numPr>
          <w:ilvl w:val="0"/>
          <w:numId w:val="26"/>
        </w:numPr>
      </w:pPr>
      <w:r>
        <w:t xml:space="preserve">Iterate through the </w:t>
      </w:r>
      <w:r w:rsidRPr="38879409">
        <w:rPr>
          <w:rFonts w:ascii="Consolas" w:hAnsi="Consolas"/>
        </w:rPr>
        <w:t>menuItemList</w:t>
      </w:r>
      <w:r>
        <w:t xml:space="preserve"> and display all attributes of each menu item.</w:t>
      </w:r>
    </w:p>
    <w:p w14:paraId="342EEF44" w14:textId="77777777" w:rsidR="00BB2AEA" w:rsidRDefault="00BB2AEA" w:rsidP="00BB2AEA">
      <w:pPr>
        <w:pStyle w:val="Heading1"/>
        <w:jc w:val="left"/>
      </w:pPr>
      <w:bookmarkStart w:id="33" w:name="_Toc21638753"/>
      <w:r>
        <w:t xml:space="preserve">Design for View </w:t>
      </w:r>
      <w:r w:rsidR="00C1382E">
        <w:t>Menu Item</w:t>
      </w:r>
      <w:r>
        <w:t xml:space="preserve"> List </w:t>
      </w:r>
      <w:r w:rsidR="00F05F85">
        <w:t>Customer</w:t>
      </w:r>
      <w:r>
        <w:t xml:space="preserve"> (</w:t>
      </w:r>
      <w:r w:rsidR="00836373">
        <w:t>TY</w:t>
      </w:r>
      <w:r>
        <w:t>UC00</w:t>
      </w:r>
      <w:r w:rsidR="00F05F85">
        <w:t>2</w:t>
      </w:r>
      <w:r>
        <w:t>)</w:t>
      </w:r>
      <w:bookmarkEnd w:id="33"/>
    </w:p>
    <w:p w14:paraId="5EBFE437" w14:textId="77777777" w:rsidR="00BB2AEA" w:rsidRDefault="00BB2AEA" w:rsidP="004C1201">
      <w:pPr>
        <w:pStyle w:val="Heading2"/>
      </w:pPr>
      <w:bookmarkStart w:id="34" w:name="_Toc21638754"/>
      <w:r>
        <w:t>Class Diagram</w:t>
      </w:r>
      <w:bookmarkEnd w:id="34"/>
    </w:p>
    <w:p w14:paraId="216A3E2D" w14:textId="77777777" w:rsidR="00BB2AEA" w:rsidRDefault="00BB2AEA" w:rsidP="00BB2AEA">
      <w:pPr>
        <w:pStyle w:val="Bodytext"/>
      </w:pPr>
      <w:r>
        <w:t>The below diagram denotes the methods that needs to be implemented for this use case. Method wise specification is defined after the diagram.</w:t>
      </w:r>
    </w:p>
    <w:p w14:paraId="6D0129D4" w14:textId="77777777" w:rsidR="00BB2AEA" w:rsidRDefault="00BB2AEA" w:rsidP="00BB2AEA">
      <w:pPr>
        <w:pStyle w:val="Bodytext"/>
        <w:ind w:left="0"/>
      </w:pPr>
      <w:r>
        <w:rPr>
          <w:noProof/>
        </w:rPr>
        <mc:AlternateContent>
          <mc:Choice Requires="wps">
            <w:drawing>
              <wp:anchor distT="0" distB="0" distL="114300" distR="114300" simplePos="0" relativeHeight="251667456" behindDoc="0" locked="1" layoutInCell="1" allowOverlap="1" wp14:anchorId="0E5A2853" wp14:editId="33C9C122">
                <wp:simplePos x="0" y="0"/>
                <wp:positionH relativeFrom="column">
                  <wp:posOffset>230505</wp:posOffset>
                </wp:positionH>
                <wp:positionV relativeFrom="paragraph">
                  <wp:posOffset>4116705</wp:posOffset>
                </wp:positionV>
                <wp:extent cx="1788795" cy="142875"/>
                <wp:effectExtent l="0" t="0" r="20955" b="28575"/>
                <wp:wrapNone/>
                <wp:docPr id="24" name="Rectangle 24"/>
                <wp:cNvGraphicFramePr/>
                <a:graphic xmlns:a="http://schemas.openxmlformats.org/drawingml/2006/main">
                  <a:graphicData uri="http://schemas.microsoft.com/office/word/2010/wordprocessingShape">
                    <wps:wsp>
                      <wps:cNvSpPr/>
                      <wps:spPr>
                        <a:xfrm>
                          <a:off x="0" y="0"/>
                          <a:ext cx="178879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A305032">
              <v:rect id="Rectangle 24" style="position:absolute;margin-left:18.15pt;margin-top:324.15pt;width:140.8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D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">
                <w10:anchorlock/>
              </v:rect>
            </w:pict>
          </mc:Fallback>
        </mc:AlternateContent>
      </w:r>
      <w:r>
        <w:rPr>
          <w:noProof/>
        </w:rPr>
        <mc:AlternateContent>
          <mc:Choice Requires="wps">
            <w:drawing>
              <wp:anchor distT="0" distB="0" distL="114300" distR="114300" simplePos="0" relativeHeight="251666432" behindDoc="0" locked="1" layoutInCell="1" allowOverlap="1" wp14:anchorId="5E030C0B" wp14:editId="35F1E1E8">
                <wp:simplePos x="0" y="0"/>
                <wp:positionH relativeFrom="column">
                  <wp:posOffset>158750</wp:posOffset>
                </wp:positionH>
                <wp:positionV relativeFrom="paragraph">
                  <wp:posOffset>2376805</wp:posOffset>
                </wp:positionV>
                <wp:extent cx="2035175" cy="158750"/>
                <wp:effectExtent l="0" t="0" r="22225" b="12700"/>
                <wp:wrapNone/>
                <wp:docPr id="25" name="Rectangle 25"/>
                <wp:cNvGraphicFramePr/>
                <a:graphic xmlns:a="http://schemas.openxmlformats.org/drawingml/2006/main">
                  <a:graphicData uri="http://schemas.microsoft.com/office/word/2010/wordprocessingShape">
                    <wps:wsp>
                      <wps:cNvSpPr/>
                      <wps:spPr>
                        <a:xfrm>
                          <a:off x="0" y="0"/>
                          <a:ext cx="2035175" cy="158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6508598">
              <v:rect id="Rectangle 25" style="position:absolute;margin-left:12.5pt;margin-top:187.15pt;width:160.2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BC96F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">
                <w10:anchorlock/>
              </v:rect>
            </w:pict>
          </mc:Fallback>
        </mc:AlternateContent>
      </w:r>
      <w:r>
        <w:rPr>
          <w:noProof/>
        </w:rPr>
        <mc:AlternateContent>
          <mc:Choice Requires="wps">
            <w:drawing>
              <wp:anchor distT="0" distB="0" distL="114300" distR="114300" simplePos="0" relativeHeight="251665408" behindDoc="0" locked="1" layoutInCell="1" allowOverlap="1" wp14:anchorId="1B7447F1" wp14:editId="56F8A70A">
                <wp:simplePos x="0" y="0"/>
                <wp:positionH relativeFrom="column">
                  <wp:posOffset>222250</wp:posOffset>
                </wp:positionH>
                <wp:positionV relativeFrom="paragraph">
                  <wp:posOffset>1169670</wp:posOffset>
                </wp:positionV>
                <wp:extent cx="1987550" cy="150495"/>
                <wp:effectExtent l="0" t="0" r="12700" b="20955"/>
                <wp:wrapNone/>
                <wp:docPr id="26" name="Rectangle 26"/>
                <wp:cNvGraphicFramePr/>
                <a:graphic xmlns:a="http://schemas.openxmlformats.org/drawingml/2006/main">
                  <a:graphicData uri="http://schemas.microsoft.com/office/word/2010/wordprocessingShape">
                    <wps:wsp>
                      <wps:cNvSpPr/>
                      <wps:spPr>
                        <a:xfrm>
                          <a:off x="0" y="0"/>
                          <a:ext cx="1987550" cy="1504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AF9A065">
              <v:rect id="Rectangle 26" style="position:absolute;margin-left:17.5pt;margin-top:92.1pt;width:156.5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5D6A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mgIAAJE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">
                <w10:anchorlock/>
              </v:rect>
            </w:pict>
          </mc:Fallback>
        </mc:AlternateContent>
      </w:r>
      <w:r w:rsidR="00762AF9" w:rsidRPr="00762AF9">
        <w:t xml:space="preserve"> </w:t>
      </w:r>
      <w:r w:rsidR="00135C95" w:rsidRPr="00135C95">
        <w:rPr>
          <w:noProof/>
        </w:rPr>
        <w:drawing>
          <wp:inline distT="0" distB="0" distL="0" distR="0" wp14:anchorId="72027989" wp14:editId="07777777">
            <wp:extent cx="5733415" cy="54426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466848DA" w14:textId="77777777" w:rsidR="00BB2AEA" w:rsidRDefault="00C1382E" w:rsidP="00BB2AEA">
      <w:pPr>
        <w:pStyle w:val="Heading2"/>
      </w:pPr>
      <w:bookmarkStart w:id="35" w:name="_Toc21638755"/>
      <w:r>
        <w:lastRenderedPageBreak/>
        <w:t>MenuItem</w:t>
      </w:r>
      <w:r w:rsidR="00D73C43">
        <w:t>Dao</w:t>
      </w:r>
      <w:r w:rsidR="00BB2AEA">
        <w:t>.java</w:t>
      </w:r>
      <w:bookmarkEnd w:id="35"/>
    </w:p>
    <w:p w14:paraId="3E42050D" w14:textId="77777777" w:rsidR="00BB2AEA" w:rsidRDefault="00BB2AEA" w:rsidP="00BB2AEA">
      <w:pPr>
        <w:pStyle w:val="Bodytext"/>
      </w:pPr>
      <w:r>
        <w:t xml:space="preserve">Add the method </w:t>
      </w:r>
      <w:r w:rsidRPr="00BB2AEA">
        <w:rPr>
          <w:rFonts w:ascii="Consolas" w:hAnsi="Consolas"/>
        </w:rPr>
        <w:t>get</w:t>
      </w:r>
      <w:r w:rsidR="00C1382E">
        <w:rPr>
          <w:rFonts w:ascii="Consolas" w:hAnsi="Consolas"/>
        </w:rPr>
        <w:t>MenuItem</w:t>
      </w:r>
      <w:r w:rsidRPr="00BB2AEA">
        <w:rPr>
          <w:rFonts w:ascii="Consolas" w:hAnsi="Consolas"/>
        </w:rPr>
        <w:t>List</w:t>
      </w:r>
      <w:r>
        <w:rPr>
          <w:rFonts w:ascii="Consolas" w:hAnsi="Consolas"/>
        </w:rPr>
        <w:t>Customer</w:t>
      </w:r>
      <w:r w:rsidRPr="00BB2AEA">
        <w:rPr>
          <w:rFonts w:ascii="Consolas" w:hAnsi="Consolas"/>
        </w:rPr>
        <w:t>(): List&lt;</w:t>
      </w:r>
      <w:r w:rsidR="00C1382E">
        <w:rPr>
          <w:rFonts w:ascii="Consolas" w:hAnsi="Consolas"/>
        </w:rPr>
        <w:t>MenuItem</w:t>
      </w:r>
      <w:r w:rsidRPr="00BB2AEA">
        <w:rPr>
          <w:rFonts w:ascii="Consolas" w:hAnsi="Consolas"/>
        </w:rPr>
        <w:t>&gt;</w:t>
      </w:r>
      <w:r>
        <w:t xml:space="preserve"> in the interface.</w:t>
      </w:r>
    </w:p>
    <w:p w14:paraId="20D6C1F6" w14:textId="77777777" w:rsidR="00BB2AEA" w:rsidRDefault="00C1382E" w:rsidP="00BB2AEA">
      <w:pPr>
        <w:pStyle w:val="Heading2"/>
      </w:pPr>
      <w:bookmarkStart w:id="36" w:name="_Toc21638756"/>
      <w:r>
        <w:t>MenuItem</w:t>
      </w:r>
      <w:r w:rsidR="00D73C43">
        <w:t>DaoCollection</w:t>
      </w:r>
      <w:r w:rsidR="00BB2AEA">
        <w:t>Impl.java</w:t>
      </w:r>
      <w:bookmarkEnd w:id="36"/>
    </w:p>
    <w:p w14:paraId="47810371"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1E13FA08" w14:textId="77777777" w:rsidR="00BB2AEA" w:rsidRDefault="00BB2AEA" w:rsidP="00BB2AEA">
      <w:pPr>
        <w:pStyle w:val="Bodytext"/>
        <w:rPr>
          <w:rFonts w:cs="Arial"/>
          <w:b/>
        </w:rPr>
      </w:pPr>
      <w:r w:rsidRPr="00F05F85">
        <w:rPr>
          <w:rFonts w:cs="Arial"/>
          <w:b/>
        </w:rPr>
        <w:t>get</w:t>
      </w:r>
      <w:r w:rsidR="00C1382E">
        <w:rPr>
          <w:rFonts w:cs="Arial"/>
          <w:b/>
        </w:rPr>
        <w:t>MenuItem</w:t>
      </w:r>
      <w:r w:rsidRPr="00F05F85">
        <w:rPr>
          <w:rFonts w:cs="Arial"/>
          <w:b/>
        </w:rPr>
        <w:t>ListCustomer(): List&lt;</w:t>
      </w:r>
      <w:r w:rsidR="00C1382E">
        <w:rPr>
          <w:rFonts w:cs="Arial"/>
          <w:b/>
        </w:rPr>
        <w:t>MenuItem</w:t>
      </w:r>
      <w:r w:rsidRPr="00F05F85">
        <w:rPr>
          <w:rFonts w:cs="Arial"/>
          <w:b/>
        </w:rPr>
        <w:t>&gt;</w:t>
      </w:r>
    </w:p>
    <w:p w14:paraId="41B5E0C6" w14:textId="77777777" w:rsidR="008955D1" w:rsidRPr="008955D1" w:rsidRDefault="008955D1" w:rsidP="008955D1">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 Item</w:t>
      </w:r>
      <w:r>
        <w:rPr>
          <w:rFonts w:cs="Arial"/>
        </w:rPr>
        <w:t xml:space="preserve"> listing screen for Customer.</w:t>
      </w:r>
    </w:p>
    <w:p w14:paraId="67DFF795" w14:textId="77777777" w:rsidR="00F05F85" w:rsidRDefault="00F05F85" w:rsidP="004F7CDA">
      <w:pPr>
        <w:pStyle w:val="Bodytext"/>
        <w:numPr>
          <w:ilvl w:val="0"/>
          <w:numId w:val="23"/>
        </w:numPr>
      </w:pPr>
      <w:r>
        <w:t xml:space="preserve">Initialize an </w:t>
      </w:r>
      <w:r w:rsidRPr="00FF4236">
        <w:rPr>
          <w:rFonts w:ascii="Consolas" w:hAnsi="Consolas"/>
        </w:rPr>
        <w:t>ArrayList</w:t>
      </w:r>
      <w:r>
        <w:t xml:space="preserve"> for type </w:t>
      </w:r>
      <w:r w:rsidR="00C1382E">
        <w:t>MenuItem</w:t>
      </w:r>
    </w:p>
    <w:p w14:paraId="0885F25C" w14:textId="77777777" w:rsidR="00BB2AEA" w:rsidRDefault="00F05F85" w:rsidP="004F7CDA">
      <w:pPr>
        <w:pStyle w:val="Bodytext"/>
        <w:numPr>
          <w:ilvl w:val="0"/>
          <w:numId w:val="23"/>
        </w:numPr>
      </w:pPr>
      <w:r>
        <w:t xml:space="preserve">Iterate through </w:t>
      </w:r>
      <w:r w:rsidR="00C1382E">
        <w:rPr>
          <w:rFonts w:ascii="Consolas" w:hAnsi="Consolas"/>
        </w:rPr>
        <w:t>menuItem</w:t>
      </w:r>
      <w:r w:rsidRPr="00F05F85">
        <w:rPr>
          <w:rFonts w:ascii="Consolas" w:hAnsi="Consolas"/>
        </w:rPr>
        <w:t>List</w:t>
      </w:r>
      <w:r>
        <w:t xml:space="preserve"> and perform </w:t>
      </w:r>
      <w:r w:rsidR="00BB2AEA">
        <w:t xml:space="preserve">the following </w:t>
      </w:r>
      <w:r>
        <w:t>steps</w:t>
      </w:r>
      <w:r w:rsidR="00BB2AEA">
        <w:t>:</w:t>
      </w:r>
    </w:p>
    <w:p w14:paraId="616F88C9" w14:textId="77777777" w:rsidR="00BB2AEA" w:rsidRDefault="00BB2AEA" w:rsidP="004F7CDA">
      <w:pPr>
        <w:pStyle w:val="Bodytext"/>
        <w:numPr>
          <w:ilvl w:val="1"/>
          <w:numId w:val="23"/>
        </w:numPr>
      </w:pPr>
      <w:r>
        <w:t xml:space="preserve">Is the </w:t>
      </w:r>
      <w:r w:rsidR="006D65F6">
        <w:t>launch</w:t>
      </w:r>
      <w:r>
        <w:t xml:space="preserve"> date of the </w:t>
      </w:r>
      <w:r w:rsidR="00C1382E">
        <w:t>menu item</w:t>
      </w:r>
      <w:r>
        <w:t xml:space="preserve"> is </w:t>
      </w:r>
      <w:r w:rsidR="006D65F6">
        <w:t>today or before</w:t>
      </w:r>
      <w:r>
        <w:t xml:space="preserve"> today?</w:t>
      </w:r>
    </w:p>
    <w:p w14:paraId="30CC36DA" w14:textId="77777777" w:rsidR="00BB2AEA" w:rsidRDefault="00BB2AEA" w:rsidP="004F7CDA">
      <w:pPr>
        <w:pStyle w:val="Bodytext"/>
        <w:numPr>
          <w:ilvl w:val="1"/>
          <w:numId w:val="23"/>
        </w:numPr>
      </w:pPr>
      <w:r>
        <w:t xml:space="preserve">Is the </w:t>
      </w:r>
      <w:r w:rsidR="00C1382E">
        <w:t>menu item available is active</w:t>
      </w:r>
      <w:r>
        <w:t>?</w:t>
      </w:r>
    </w:p>
    <w:p w14:paraId="4090F84A" w14:textId="77777777" w:rsidR="00BB2AEA" w:rsidRDefault="00BB2AEA" w:rsidP="004F7CDA">
      <w:pPr>
        <w:pStyle w:val="Bodytext"/>
        <w:numPr>
          <w:ilvl w:val="1"/>
          <w:numId w:val="23"/>
        </w:numPr>
      </w:pPr>
      <w:r>
        <w:t xml:space="preserve">If the above conditions satisfy, add the </w:t>
      </w:r>
      <w:r w:rsidR="00C1382E">
        <w:t>menu item</w:t>
      </w:r>
      <w:r>
        <w:t xml:space="preserve"> into </w:t>
      </w:r>
      <w:r w:rsidR="00F05F85">
        <w:t>the</w:t>
      </w:r>
      <w:r>
        <w:t xml:space="preserve"> </w:t>
      </w:r>
      <w:r w:rsidRPr="00F05F85">
        <w:rPr>
          <w:rFonts w:ascii="Consolas" w:hAnsi="Consolas"/>
        </w:rPr>
        <w:t>ArrayList</w:t>
      </w:r>
      <w:r w:rsidR="00F05F85" w:rsidRPr="00F05F85">
        <w:rPr>
          <w:rFonts w:cs="Arial"/>
        </w:rPr>
        <w:t xml:space="preserve"> created in th</w:t>
      </w:r>
      <w:r w:rsidR="00C22CFE">
        <w:rPr>
          <w:rFonts w:cs="Arial"/>
        </w:rPr>
        <w:t>e first step.</w:t>
      </w:r>
    </w:p>
    <w:p w14:paraId="49995DB3" w14:textId="77777777" w:rsidR="00BB2AEA" w:rsidRDefault="00BB2AEA" w:rsidP="004F7CDA">
      <w:pPr>
        <w:pStyle w:val="Bodytext"/>
        <w:numPr>
          <w:ilvl w:val="0"/>
          <w:numId w:val="23"/>
        </w:numPr>
      </w:pPr>
      <w:r>
        <w:t xml:space="preserve">Return the filtered </w:t>
      </w:r>
      <w:r w:rsidRPr="00F05F85">
        <w:rPr>
          <w:rFonts w:ascii="Consolas" w:hAnsi="Consolas"/>
        </w:rPr>
        <w:t>ArrayList</w:t>
      </w:r>
      <w:r>
        <w:t xml:space="preserve"> </w:t>
      </w:r>
    </w:p>
    <w:p w14:paraId="3BEF1FA7" w14:textId="515FBFC7" w:rsidR="00BB2AEA" w:rsidRDefault="7EB371E6" w:rsidP="00BB2AEA">
      <w:pPr>
        <w:pStyle w:val="Heading2"/>
      </w:pPr>
      <w:bookmarkStart w:id="37" w:name="_Toc21638757"/>
      <w:r>
        <w:t>MenuItemDaoCollectionImplTest.java</w:t>
      </w:r>
      <w:bookmarkEnd w:id="37"/>
    </w:p>
    <w:p w14:paraId="45724F71" w14:textId="77777777" w:rsidR="00BB2AEA" w:rsidRPr="00F05F85" w:rsidRDefault="00BB2AEA" w:rsidP="00BB2AEA">
      <w:pPr>
        <w:pStyle w:val="Bodytext"/>
        <w:rPr>
          <w:rFonts w:cs="Arial"/>
          <w:b/>
        </w:rPr>
      </w:pPr>
      <w:r w:rsidRPr="00F05F85">
        <w:rPr>
          <w:rFonts w:cs="Arial"/>
          <w:b/>
        </w:rPr>
        <w:t>main(args[]: String): void</w:t>
      </w:r>
    </w:p>
    <w:p w14:paraId="11D896AB" w14:textId="77777777" w:rsidR="00BB2AEA" w:rsidRDefault="00BB2AEA" w:rsidP="004F7CDA">
      <w:pPr>
        <w:pStyle w:val="Bodytext"/>
        <w:numPr>
          <w:ilvl w:val="0"/>
          <w:numId w:val="28"/>
        </w:numPr>
      </w:pPr>
      <w:r>
        <w:t>Invoke</w:t>
      </w:r>
      <w:r w:rsidR="00C22CFE">
        <w:t xml:space="preserve"> </w:t>
      </w:r>
      <w:r w:rsidR="000561DD">
        <w:rPr>
          <w:rFonts w:ascii="Consolas" w:hAnsi="Consolas"/>
        </w:rPr>
        <w:t>testGet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p>
    <w:p w14:paraId="1F705DE5" w14:textId="77777777" w:rsidR="00BB2AEA" w:rsidRPr="00F05F85" w:rsidRDefault="00BB2AEA" w:rsidP="00BB2AEA">
      <w:pPr>
        <w:pStyle w:val="Bodytext"/>
        <w:rPr>
          <w:rFonts w:cs="Arial"/>
          <w:b/>
        </w:rPr>
      </w:pPr>
      <w:r w:rsidRPr="00F05F85">
        <w:rPr>
          <w:rFonts w:cs="Arial"/>
          <w:b/>
        </w:rPr>
        <w:t>testGet</w:t>
      </w:r>
      <w:r w:rsidR="00C1382E">
        <w:rPr>
          <w:rFonts w:cs="Arial"/>
          <w:b/>
        </w:rPr>
        <w:t>MenuItem</w:t>
      </w:r>
      <w:r w:rsidRPr="00F05F85">
        <w:rPr>
          <w:rFonts w:cs="Arial"/>
          <w:b/>
        </w:rPr>
        <w:t>List</w:t>
      </w:r>
      <w:r w:rsidR="00F05F85" w:rsidRPr="00F05F85">
        <w:rPr>
          <w:rFonts w:cs="Arial"/>
          <w:b/>
        </w:rPr>
        <w:t>Customer</w:t>
      </w:r>
      <w:r w:rsidR="00F0508D">
        <w:rPr>
          <w:rFonts w:cs="Arial"/>
          <w:b/>
        </w:rPr>
        <w:t>(): void</w:t>
      </w:r>
    </w:p>
    <w:p w14:paraId="5854103B" w14:textId="77777777" w:rsidR="00707590" w:rsidRDefault="00707590" w:rsidP="00707590">
      <w:pPr>
        <w:pStyle w:val="Bodytext"/>
        <w:numPr>
          <w:ilvl w:val="0"/>
          <w:numId w:val="45"/>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30E4A295" w14:textId="77777777" w:rsidR="00BB2AEA" w:rsidRDefault="00BB2AEA" w:rsidP="00707590">
      <w:pPr>
        <w:pStyle w:val="Bodytext"/>
        <w:numPr>
          <w:ilvl w:val="0"/>
          <w:numId w:val="45"/>
        </w:numPr>
      </w:pPr>
      <w:r>
        <w:t xml:space="preserve">Invoke </w:t>
      </w:r>
      <w:r w:rsidR="00C1382E">
        <w:rPr>
          <w:rFonts w:ascii="Consolas" w:hAnsi="Consolas"/>
        </w:rPr>
        <w:t>menuItem</w:t>
      </w:r>
      <w:r w:rsidR="00707590" w:rsidRPr="00707590">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r>
        <w:t xml:space="preserve"> and obtain the </w:t>
      </w:r>
      <w:r w:rsidR="00C1382E">
        <w:rPr>
          <w:rFonts w:ascii="Consolas" w:hAnsi="Consolas"/>
        </w:rPr>
        <w:t>menuItem</w:t>
      </w:r>
      <w:r w:rsidRPr="00F05F85">
        <w:rPr>
          <w:rFonts w:ascii="Consolas" w:hAnsi="Consolas"/>
        </w:rPr>
        <w:t>List</w:t>
      </w:r>
    </w:p>
    <w:p w14:paraId="40CD41C9" w14:textId="77777777" w:rsidR="00BB2AEA" w:rsidRDefault="00BB2AEA" w:rsidP="00707590">
      <w:pPr>
        <w:pStyle w:val="Bodytext"/>
        <w:numPr>
          <w:ilvl w:val="0"/>
          <w:numId w:val="45"/>
        </w:numPr>
      </w:pPr>
      <w:r>
        <w:t xml:space="preserve">Iterate through the </w:t>
      </w:r>
      <w:r w:rsidR="00C1382E">
        <w:rPr>
          <w:rFonts w:ascii="Consolas" w:hAnsi="Consolas"/>
        </w:rPr>
        <w:t>menuItem</w:t>
      </w:r>
      <w:r w:rsidRPr="00BB2AEA">
        <w:rPr>
          <w:rFonts w:ascii="Consolas" w:hAnsi="Consolas"/>
        </w:rPr>
        <w:t>List</w:t>
      </w:r>
      <w:r>
        <w:t xml:space="preserve"> and display all attributes of each </w:t>
      </w:r>
      <w:r w:rsidR="00C1382E">
        <w:t>menu item</w:t>
      </w:r>
      <w:r>
        <w:t>.</w:t>
      </w:r>
    </w:p>
    <w:p w14:paraId="70DF9E56" w14:textId="77777777" w:rsidR="00875F16" w:rsidRDefault="00875F16" w:rsidP="00875F16">
      <w:pPr>
        <w:pStyle w:val="Bodytext"/>
      </w:pPr>
    </w:p>
    <w:p w14:paraId="44E871BC" w14:textId="77777777" w:rsidR="00875F16" w:rsidRDefault="00875F16" w:rsidP="00875F16">
      <w:pPr>
        <w:pStyle w:val="Bodytext"/>
      </w:pPr>
    </w:p>
    <w:p w14:paraId="144A5D23" w14:textId="77777777" w:rsidR="00875F16" w:rsidRDefault="00875F16" w:rsidP="00875F16">
      <w:pPr>
        <w:pStyle w:val="Bodytext"/>
      </w:pPr>
    </w:p>
    <w:p w14:paraId="637805D2" w14:textId="77777777" w:rsidR="00875F16" w:rsidRDefault="00875F16" w:rsidP="00875F16">
      <w:pPr>
        <w:pStyle w:val="Bodytext"/>
      </w:pPr>
    </w:p>
    <w:bookmarkEnd w:id="21"/>
    <w:bookmarkEnd w:id="22"/>
    <w:p w14:paraId="463F29E8" w14:textId="77777777" w:rsidR="00427472" w:rsidRDefault="00427472">
      <w:pPr>
        <w:widowControl/>
        <w:spacing w:before="0" w:after="0" w:line="240" w:lineRule="auto"/>
        <w:ind w:right="0"/>
        <w:rPr>
          <w:color w:val="EFA800"/>
          <w:sz w:val="44"/>
          <w:szCs w:val="44"/>
        </w:rPr>
      </w:pPr>
      <w:r>
        <w:br w:type="page"/>
      </w:r>
    </w:p>
    <w:p w14:paraId="0A93338F" w14:textId="77777777" w:rsidR="00F05F85" w:rsidRDefault="00F05F85" w:rsidP="00F05F85">
      <w:pPr>
        <w:pStyle w:val="Heading1"/>
        <w:jc w:val="left"/>
      </w:pPr>
      <w:bookmarkStart w:id="38" w:name="_Toc21638758"/>
      <w:r>
        <w:lastRenderedPageBreak/>
        <w:t xml:space="preserve">Design for Edit </w:t>
      </w:r>
      <w:r w:rsidR="00C1382E">
        <w:t>Menu Item</w:t>
      </w:r>
      <w:r>
        <w:t xml:space="preserve"> (</w:t>
      </w:r>
      <w:r w:rsidR="00836373">
        <w:t>TY</w:t>
      </w:r>
      <w:r>
        <w:t>UC003)</w:t>
      </w:r>
      <w:bookmarkEnd w:id="38"/>
    </w:p>
    <w:p w14:paraId="6275AB04" w14:textId="77777777" w:rsidR="00F05F85" w:rsidRDefault="00F05F85" w:rsidP="00F05F85">
      <w:pPr>
        <w:pStyle w:val="Heading2"/>
      </w:pPr>
      <w:bookmarkStart w:id="39" w:name="_Toc21638759"/>
      <w:r>
        <w:t>Class Diagram</w:t>
      </w:r>
      <w:bookmarkEnd w:id="39"/>
    </w:p>
    <w:p w14:paraId="0B274F4A" w14:textId="77777777" w:rsidR="00F05F85" w:rsidRDefault="00F05F85" w:rsidP="00F05F85">
      <w:pPr>
        <w:pStyle w:val="Bodytext"/>
      </w:pPr>
      <w:r>
        <w:t>The below diagram denotes the methods that needs to be implemented for this use case. Method wise specification is defined after the diagram.</w:t>
      </w:r>
    </w:p>
    <w:p w14:paraId="2CB7C448" w14:textId="77777777" w:rsidR="00F05F85" w:rsidRDefault="00841026" w:rsidP="00F05F85">
      <w:pPr>
        <w:pStyle w:val="Bodytext"/>
        <w:ind w:left="0"/>
      </w:pPr>
      <w:r w:rsidRPr="00841026">
        <w:t xml:space="preserve"> </w:t>
      </w:r>
      <w:r>
        <w:rPr>
          <w:noProof/>
        </w:rPr>
        <mc:AlternateContent>
          <mc:Choice Requires="wps">
            <w:drawing>
              <wp:anchor distT="0" distB="0" distL="114300" distR="114300" simplePos="0" relativeHeight="251683840" behindDoc="0" locked="1" layoutInCell="1" allowOverlap="1" wp14:anchorId="4BD7AA0D" wp14:editId="2BA38306">
                <wp:simplePos x="0" y="0"/>
                <wp:positionH relativeFrom="column">
                  <wp:posOffset>230505</wp:posOffset>
                </wp:positionH>
                <wp:positionV relativeFrom="paragraph">
                  <wp:posOffset>2513965</wp:posOffset>
                </wp:positionV>
                <wp:extent cx="1979295" cy="257175"/>
                <wp:effectExtent l="0" t="0" r="20955" b="28575"/>
                <wp:wrapNone/>
                <wp:docPr id="44" name="Rectangle 44"/>
                <wp:cNvGraphicFramePr/>
                <a:graphic xmlns:a="http://schemas.openxmlformats.org/drawingml/2006/main">
                  <a:graphicData uri="http://schemas.microsoft.com/office/word/2010/wordprocessingShape">
                    <wps:wsp>
                      <wps:cNvSpPr/>
                      <wps:spPr>
                        <a:xfrm>
                          <a:off x="0" y="0"/>
                          <a:ext cx="197929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4310EB5">
              <v:rect id="Rectangle 44" style="position:absolute;margin-left:18.15pt;margin-top:197.95pt;width:155.8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7B82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">
                <w10:anchorlock/>
              </v:rect>
            </w:pict>
          </mc:Fallback>
        </mc:AlternateContent>
      </w:r>
      <w:r>
        <w:rPr>
          <w:noProof/>
        </w:rPr>
        <mc:AlternateContent>
          <mc:Choice Requires="wps">
            <w:drawing>
              <wp:anchor distT="0" distB="0" distL="114300" distR="114300" simplePos="0" relativeHeight="251681792" behindDoc="0" locked="1" layoutInCell="1" allowOverlap="1" wp14:anchorId="4DC5F975" wp14:editId="3EFFDA44">
                <wp:simplePos x="0" y="0"/>
                <wp:positionH relativeFrom="column">
                  <wp:posOffset>230505</wp:posOffset>
                </wp:positionH>
                <wp:positionV relativeFrom="paragraph">
                  <wp:posOffset>1298575</wp:posOffset>
                </wp:positionV>
                <wp:extent cx="1979295" cy="257175"/>
                <wp:effectExtent l="0" t="0" r="20955" b="28575"/>
                <wp:wrapNone/>
                <wp:docPr id="30" name="Rectangle 30"/>
                <wp:cNvGraphicFramePr/>
                <a:graphic xmlns:a="http://schemas.openxmlformats.org/drawingml/2006/main">
                  <a:graphicData uri="http://schemas.microsoft.com/office/word/2010/wordprocessingShape">
                    <wps:wsp>
                      <wps:cNvSpPr/>
                      <wps:spPr>
                        <a:xfrm>
                          <a:off x="0" y="0"/>
                          <a:ext cx="197929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DC366C">
              <v:rect id="Rectangle 30" style="position:absolute;margin-left:18.15pt;margin-top:102.25pt;width:155.8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C803A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">
                <w10:anchorlock/>
              </v:rect>
            </w:pict>
          </mc:Fallback>
        </mc:AlternateContent>
      </w:r>
      <w:r w:rsidR="00875F16" w:rsidRPr="00875F16">
        <w:t xml:space="preserve"> </w:t>
      </w:r>
      <w:r w:rsidR="00135C95" w:rsidRPr="00135C95">
        <w:rPr>
          <w:noProof/>
        </w:rPr>
        <w:drawing>
          <wp:inline distT="0" distB="0" distL="0" distR="0" wp14:anchorId="5FC7A79D" wp14:editId="07777777">
            <wp:extent cx="5733415" cy="54426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bookmarkStart w:id="40" w:name="_Toc21638760"/>
    <w:p w14:paraId="48AE4E01" w14:textId="77777777" w:rsidR="00F05F85" w:rsidRDefault="00841026" w:rsidP="00F05F85">
      <w:pPr>
        <w:pStyle w:val="Heading2"/>
      </w:pPr>
      <w:r>
        <w:rPr>
          <w:noProof/>
        </w:rPr>
        <mc:AlternateContent>
          <mc:Choice Requires="wps">
            <w:drawing>
              <wp:anchor distT="0" distB="0" distL="114300" distR="114300" simplePos="0" relativeHeight="251685888" behindDoc="0" locked="1" layoutInCell="1" allowOverlap="1" wp14:anchorId="40F969D0" wp14:editId="3B5D193E">
                <wp:simplePos x="0" y="0"/>
                <wp:positionH relativeFrom="column">
                  <wp:posOffset>230505</wp:posOffset>
                </wp:positionH>
                <wp:positionV relativeFrom="paragraph">
                  <wp:posOffset>-1545590</wp:posOffset>
                </wp:positionV>
                <wp:extent cx="1748790" cy="257175"/>
                <wp:effectExtent l="0" t="0" r="22860" b="28575"/>
                <wp:wrapNone/>
                <wp:docPr id="45" name="Rectangle 45"/>
                <wp:cNvGraphicFramePr/>
                <a:graphic xmlns:a="http://schemas.openxmlformats.org/drawingml/2006/main">
                  <a:graphicData uri="http://schemas.microsoft.com/office/word/2010/wordprocessingShape">
                    <wps:wsp>
                      <wps:cNvSpPr/>
                      <wps:spPr>
                        <a:xfrm>
                          <a:off x="0" y="0"/>
                          <a:ext cx="1748790"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2F0AFC7">
              <v:rect id="Rectangle 45" style="position:absolute;margin-left:18.15pt;margin-top:-121.7pt;width:137.7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E583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">
                <w10:anchorlock/>
              </v:rect>
            </w:pict>
          </mc:Fallback>
        </mc:AlternateContent>
      </w:r>
      <w:r w:rsidR="00C1382E">
        <w:t>MenuItem</w:t>
      </w:r>
      <w:r w:rsidR="00D73C43">
        <w:t>Dao</w:t>
      </w:r>
      <w:r w:rsidR="00F05F85">
        <w:t>.java</w:t>
      </w:r>
      <w:bookmarkEnd w:id="40"/>
    </w:p>
    <w:p w14:paraId="0AC47BF2" w14:textId="77777777" w:rsidR="00F05F85" w:rsidRDefault="00F05F85" w:rsidP="004F7CDA">
      <w:pPr>
        <w:pStyle w:val="Bodytext"/>
        <w:numPr>
          <w:ilvl w:val="0"/>
          <w:numId w:val="29"/>
        </w:numPr>
      </w:pPr>
      <w:r>
        <w:t xml:space="preserve">Add method </w:t>
      </w:r>
      <w:r w:rsidR="00F0508D">
        <w:rPr>
          <w:rFonts w:ascii="Consolas" w:hAnsi="Consolas"/>
        </w:rPr>
        <w:t>modify</w:t>
      </w:r>
      <w:r w:rsidR="00C1382E">
        <w:rPr>
          <w:rFonts w:ascii="Consolas" w:hAnsi="Consolas"/>
        </w:rPr>
        <w:t>MenuItem</w:t>
      </w:r>
      <w:r w:rsidRPr="00F05F85">
        <w:rPr>
          <w:rFonts w:ascii="Consolas" w:hAnsi="Consolas"/>
        </w:rPr>
        <w:t>(</w:t>
      </w:r>
      <w:r w:rsidR="00C1382E">
        <w:rPr>
          <w:rFonts w:ascii="Consolas" w:hAnsi="Consolas"/>
        </w:rPr>
        <w:t>menuItem</w:t>
      </w:r>
      <w:r w:rsidR="00F0508D">
        <w:rPr>
          <w:rFonts w:ascii="Consolas" w:hAnsi="Consolas"/>
        </w:rPr>
        <w:t xml:space="preserve">: </w:t>
      </w:r>
      <w:r w:rsidR="00C1382E">
        <w:rPr>
          <w:rFonts w:ascii="Consolas" w:hAnsi="Consolas"/>
        </w:rPr>
        <w:t>MenuItem</w:t>
      </w:r>
      <w:r w:rsidRPr="00F05F85">
        <w:rPr>
          <w:rFonts w:ascii="Consolas" w:hAnsi="Consolas"/>
        </w:rPr>
        <w:t xml:space="preserve">): </w:t>
      </w:r>
      <w:r w:rsidR="00F0508D">
        <w:rPr>
          <w:rFonts w:ascii="Consolas" w:hAnsi="Consolas"/>
        </w:rPr>
        <w:t>void</w:t>
      </w:r>
      <w:r>
        <w:t xml:space="preserve"> in the interface.</w:t>
      </w:r>
    </w:p>
    <w:p w14:paraId="534FA762" w14:textId="77777777" w:rsidR="00F05F85" w:rsidRDefault="00F05F85" w:rsidP="004F7CDA">
      <w:pPr>
        <w:pStyle w:val="Bodytext"/>
        <w:numPr>
          <w:ilvl w:val="0"/>
          <w:numId w:val="29"/>
        </w:numPr>
      </w:pPr>
      <w:r>
        <w:t xml:space="preserve">Add method </w:t>
      </w:r>
      <w:r w:rsidRPr="00F05F85">
        <w:rPr>
          <w:rFonts w:ascii="Consolas" w:hAnsi="Consolas"/>
        </w:rPr>
        <w:t>get</w:t>
      </w:r>
      <w:r w:rsidR="00C1382E">
        <w:rPr>
          <w:rFonts w:ascii="Consolas" w:hAnsi="Consolas"/>
        </w:rPr>
        <w:t>MenuItem</w:t>
      </w:r>
      <w:r w:rsidRPr="00F05F85">
        <w:rPr>
          <w:rFonts w:ascii="Consolas" w:hAnsi="Consolas"/>
        </w:rPr>
        <w:t>(</w:t>
      </w:r>
      <w:r w:rsidR="00C1382E">
        <w:rPr>
          <w:rFonts w:ascii="Consolas" w:hAnsi="Consolas"/>
        </w:rPr>
        <w:t>menuItem</w:t>
      </w:r>
      <w:r w:rsidR="00F0508D">
        <w:rPr>
          <w:rFonts w:ascii="Consolas" w:hAnsi="Consolas"/>
        </w:rPr>
        <w:t>Id: long</w:t>
      </w:r>
      <w:r w:rsidRPr="00F05F85">
        <w:rPr>
          <w:rFonts w:ascii="Consolas" w:hAnsi="Consolas"/>
        </w:rPr>
        <w:t xml:space="preserve">): </w:t>
      </w:r>
      <w:r w:rsidR="00C1382E">
        <w:rPr>
          <w:rFonts w:ascii="Consolas" w:hAnsi="Consolas"/>
        </w:rPr>
        <w:t>MenuItem</w:t>
      </w:r>
      <w:r>
        <w:t xml:space="preserve"> in the interface.</w:t>
      </w:r>
    </w:p>
    <w:p w14:paraId="5331BEB9" w14:textId="77777777" w:rsidR="00F05F85" w:rsidRDefault="00C1382E" w:rsidP="00F05F85">
      <w:pPr>
        <w:pStyle w:val="Heading2"/>
      </w:pPr>
      <w:bookmarkStart w:id="41" w:name="_Toc21638761"/>
      <w:r>
        <w:lastRenderedPageBreak/>
        <w:t>MenuItem</w:t>
      </w:r>
      <w:r w:rsidR="00D73C43">
        <w:t>DaoCollection</w:t>
      </w:r>
      <w:r w:rsidR="00F05F85">
        <w:t>Impl.java</w:t>
      </w:r>
      <w:bookmarkEnd w:id="41"/>
    </w:p>
    <w:p w14:paraId="794ADB04"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3C6D46CD" w14:textId="77777777" w:rsidR="00F05F85" w:rsidRDefault="00F0508D" w:rsidP="00F05F85">
      <w:pPr>
        <w:pStyle w:val="Bodytext"/>
        <w:rPr>
          <w:rFonts w:cs="Arial"/>
          <w:b/>
        </w:rPr>
      </w:pPr>
      <w:r>
        <w:rPr>
          <w:rFonts w:cs="Arial"/>
          <w:b/>
        </w:rPr>
        <w:t>modify</w:t>
      </w:r>
      <w:r w:rsidR="00C1382E">
        <w:rPr>
          <w:rFonts w:cs="Arial"/>
          <w:b/>
        </w:rPr>
        <w:t>MenuItem</w:t>
      </w:r>
      <w:r w:rsidR="00F05F85" w:rsidRPr="00F05F85">
        <w:rPr>
          <w:rFonts w:cs="Arial"/>
          <w:b/>
        </w:rPr>
        <w:t>(</w:t>
      </w:r>
      <w:r w:rsidR="00C1382E">
        <w:rPr>
          <w:rFonts w:cs="Arial"/>
          <w:b/>
        </w:rPr>
        <w:t>menuItem</w:t>
      </w:r>
      <w:r>
        <w:rPr>
          <w:rFonts w:cs="Arial"/>
          <w:b/>
        </w:rPr>
        <w:t xml:space="preserve">: </w:t>
      </w:r>
      <w:r w:rsidR="00C1382E">
        <w:rPr>
          <w:rFonts w:cs="Arial"/>
          <w:b/>
        </w:rPr>
        <w:t>MenuItem</w:t>
      </w:r>
      <w:r w:rsidR="00F05F85" w:rsidRPr="00F05F85">
        <w:rPr>
          <w:rFonts w:cs="Arial"/>
          <w:b/>
        </w:rPr>
        <w:t xml:space="preserve">): </w:t>
      </w:r>
      <w:r>
        <w:rPr>
          <w:rFonts w:cs="Arial"/>
          <w:b/>
        </w:rPr>
        <w:t>void</w:t>
      </w:r>
    </w:p>
    <w:p w14:paraId="1537F7AC" w14:textId="77777777" w:rsidR="008955D1" w:rsidRPr="008955D1" w:rsidRDefault="008955D1" w:rsidP="00F05F85">
      <w:pPr>
        <w:pStyle w:val="Bodytext"/>
        <w:rPr>
          <w:rFonts w:cs="Arial"/>
        </w:rPr>
      </w:pPr>
      <w:r>
        <w:rPr>
          <w:rFonts w:cs="Arial"/>
        </w:rPr>
        <w:t xml:space="preserve">This method will be used to change the </w:t>
      </w:r>
      <w:r w:rsidR="00C1382E">
        <w:rPr>
          <w:rFonts w:cs="Arial"/>
        </w:rPr>
        <w:t>menu item</w:t>
      </w:r>
      <w:r>
        <w:rPr>
          <w:rFonts w:cs="Arial"/>
        </w:rPr>
        <w:t xml:space="preserve"> data in the list of </w:t>
      </w:r>
      <w:r w:rsidR="00C1382E">
        <w:rPr>
          <w:rFonts w:cs="Arial"/>
        </w:rPr>
        <w:t>menu item</w:t>
      </w:r>
      <w:r>
        <w:rPr>
          <w:rFonts w:cs="Arial"/>
        </w:rPr>
        <w:t>s. This method will be invoked when Customer submits the user form.</w:t>
      </w:r>
    </w:p>
    <w:p w14:paraId="619F7224" w14:textId="77777777" w:rsidR="00F0508D" w:rsidRDefault="00F0508D" w:rsidP="004F7CDA">
      <w:pPr>
        <w:pStyle w:val="Bodytext"/>
        <w:numPr>
          <w:ilvl w:val="0"/>
          <w:numId w:val="21"/>
        </w:numPr>
      </w:pPr>
      <w:r>
        <w:t xml:space="preserve">Iterate through the </w:t>
      </w:r>
      <w:r w:rsidR="00C1382E">
        <w:rPr>
          <w:rFonts w:ascii="Consolas" w:hAnsi="Consolas"/>
        </w:rPr>
        <w:t>menuItem</w:t>
      </w:r>
      <w:r w:rsidRPr="00F0508D">
        <w:rPr>
          <w:rFonts w:ascii="Consolas" w:hAnsi="Consolas"/>
        </w:rPr>
        <w:t>List</w:t>
      </w:r>
      <w:r>
        <w:t xml:space="preserve"> and find the matching </w:t>
      </w:r>
      <w:r w:rsidR="00C1382E">
        <w:t>menu item</w:t>
      </w:r>
    </w:p>
    <w:p w14:paraId="7C202AD0" w14:textId="77777777" w:rsidR="00F0508D" w:rsidRDefault="00F0508D" w:rsidP="004F7CDA">
      <w:pPr>
        <w:pStyle w:val="Bodytext"/>
        <w:numPr>
          <w:ilvl w:val="0"/>
          <w:numId w:val="21"/>
        </w:numPr>
      </w:pPr>
      <w:r>
        <w:t xml:space="preserve">Update the matching </w:t>
      </w:r>
      <w:r w:rsidR="00C1382E">
        <w:rPr>
          <w:rFonts w:ascii="Consolas" w:hAnsi="Consolas"/>
        </w:rPr>
        <w:t>menuItem</w:t>
      </w:r>
      <w:r>
        <w:t xml:space="preserve"> in the </w:t>
      </w:r>
      <w:r w:rsidRPr="00F0508D">
        <w:rPr>
          <w:rFonts w:ascii="Consolas" w:hAnsi="Consolas"/>
        </w:rPr>
        <w:t>ArrayList</w:t>
      </w:r>
    </w:p>
    <w:p w14:paraId="54CB9427" w14:textId="77777777" w:rsidR="00F0508D" w:rsidRDefault="00F0508D" w:rsidP="00F0508D">
      <w:pPr>
        <w:pStyle w:val="Bodytext"/>
        <w:rPr>
          <w:b/>
        </w:rPr>
      </w:pPr>
      <w:r w:rsidRPr="008B5792">
        <w:rPr>
          <w:b/>
        </w:rPr>
        <w:t>get</w:t>
      </w:r>
      <w:r w:rsidR="00C1382E">
        <w:rPr>
          <w:b/>
        </w:rPr>
        <w:t>MenuItem</w:t>
      </w:r>
      <w:r w:rsidRPr="008B5792">
        <w:rPr>
          <w:b/>
        </w:rPr>
        <w:t>(</w:t>
      </w:r>
      <w:r w:rsidR="00C1382E">
        <w:rPr>
          <w:b/>
        </w:rPr>
        <w:t>menuItem</w:t>
      </w:r>
      <w:r>
        <w:rPr>
          <w:b/>
        </w:rPr>
        <w:t>Id: long</w:t>
      </w:r>
      <w:r w:rsidRPr="008B5792">
        <w:rPr>
          <w:b/>
        </w:rPr>
        <w:t>)</w:t>
      </w:r>
      <w:r>
        <w:rPr>
          <w:b/>
        </w:rPr>
        <w:t xml:space="preserve">: </w:t>
      </w:r>
      <w:r w:rsidR="00C1382E">
        <w:rPr>
          <w:b/>
        </w:rPr>
        <w:t>MenuItem</w:t>
      </w:r>
    </w:p>
    <w:p w14:paraId="78D03CA9" w14:textId="77777777" w:rsidR="008955D1" w:rsidRPr="008955D1" w:rsidRDefault="008955D1" w:rsidP="00F0508D">
      <w:pPr>
        <w:pStyle w:val="Bodytext"/>
      </w:pPr>
      <w:r>
        <w:t xml:space="preserve">This method is used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w14:paraId="788B720B" w14:textId="77777777" w:rsidR="00F0508D" w:rsidRDefault="00F0508D" w:rsidP="004F7CDA">
      <w:pPr>
        <w:pStyle w:val="Bodytext"/>
        <w:numPr>
          <w:ilvl w:val="0"/>
          <w:numId w:val="22"/>
        </w:numPr>
      </w:pPr>
      <w:r>
        <w:t xml:space="preserve">Iterate through </w:t>
      </w:r>
      <w:r w:rsidR="00C1382E">
        <w:rPr>
          <w:rFonts w:ascii="Consolas" w:hAnsi="Consolas"/>
        </w:rPr>
        <w:t>menuItem</w:t>
      </w:r>
      <w:r w:rsidRPr="00F0508D">
        <w:rPr>
          <w:rFonts w:ascii="Consolas" w:hAnsi="Consolas"/>
        </w:rPr>
        <w:t>List</w:t>
      </w:r>
      <w:r>
        <w:t xml:space="preserve"> and find the matching </w:t>
      </w:r>
      <w:r w:rsidR="00C1382E">
        <w:t>menu item</w:t>
      </w:r>
    </w:p>
    <w:p w14:paraId="0CCFB747" w14:textId="77777777" w:rsidR="00F05F85" w:rsidRDefault="00F0508D" w:rsidP="004F7CDA">
      <w:pPr>
        <w:pStyle w:val="Bodytext"/>
        <w:numPr>
          <w:ilvl w:val="0"/>
          <w:numId w:val="22"/>
        </w:numPr>
      </w:pPr>
      <w:r>
        <w:t xml:space="preserve">Return the matching </w:t>
      </w:r>
      <w:r w:rsidR="00C1382E">
        <w:rPr>
          <w:rFonts w:ascii="Consolas" w:hAnsi="Consolas"/>
        </w:rPr>
        <w:t>menuItem</w:t>
      </w:r>
      <w:r>
        <w:t xml:space="preserve"> from the </w:t>
      </w:r>
      <w:r w:rsidR="00C1382E">
        <w:rPr>
          <w:rFonts w:ascii="Consolas" w:hAnsi="Consolas"/>
        </w:rPr>
        <w:t>menuItem</w:t>
      </w:r>
      <w:r w:rsidRPr="00F0508D">
        <w:rPr>
          <w:rFonts w:ascii="Consolas" w:hAnsi="Consolas"/>
        </w:rPr>
        <w:t>List</w:t>
      </w:r>
    </w:p>
    <w:p w14:paraId="7A6E2747" w14:textId="30939F85" w:rsidR="00F05F85" w:rsidRDefault="7EB371E6" w:rsidP="00F05F85">
      <w:pPr>
        <w:pStyle w:val="Heading2"/>
      </w:pPr>
      <w:bookmarkStart w:id="42" w:name="_Toc21638762"/>
      <w:r>
        <w:t>MenuItemDaoCollectionImplTest.java</w:t>
      </w:r>
      <w:bookmarkEnd w:id="42"/>
    </w:p>
    <w:p w14:paraId="1E826CFA" w14:textId="77777777" w:rsidR="00F05F85" w:rsidRPr="00F05F85" w:rsidRDefault="00F05F85" w:rsidP="00F05F85">
      <w:pPr>
        <w:pStyle w:val="Bodytext"/>
        <w:rPr>
          <w:rFonts w:cs="Arial"/>
          <w:b/>
        </w:rPr>
      </w:pPr>
      <w:r w:rsidRPr="00F05F85">
        <w:rPr>
          <w:rFonts w:cs="Arial"/>
          <w:b/>
        </w:rPr>
        <w:t>main(args[]: String): void</w:t>
      </w:r>
    </w:p>
    <w:p w14:paraId="6D10D658" w14:textId="77777777" w:rsidR="00F05F85" w:rsidRDefault="00F05F85" w:rsidP="004F7CDA">
      <w:pPr>
        <w:pStyle w:val="Bodytext"/>
        <w:numPr>
          <w:ilvl w:val="0"/>
          <w:numId w:val="30"/>
        </w:numPr>
      </w:pPr>
      <w:r>
        <w:t xml:space="preserve">Invoke </w:t>
      </w:r>
      <w:r w:rsidR="00F0508D">
        <w:rPr>
          <w:rFonts w:ascii="Consolas" w:hAnsi="Consolas"/>
        </w:rPr>
        <w:t>testModify</w:t>
      </w:r>
      <w:r w:rsidR="00C1382E">
        <w:rPr>
          <w:rFonts w:ascii="Consolas" w:hAnsi="Consolas"/>
        </w:rPr>
        <w:t>MenuItem</w:t>
      </w:r>
      <w:r w:rsidRPr="00BB2AEA">
        <w:rPr>
          <w:rFonts w:ascii="Consolas" w:hAnsi="Consolas"/>
        </w:rPr>
        <w:t>()</w:t>
      </w:r>
    </w:p>
    <w:p w14:paraId="1E1BCA38" w14:textId="77777777" w:rsidR="00F05F85" w:rsidRPr="00F05F85" w:rsidRDefault="00F0508D" w:rsidP="00F05F85">
      <w:pPr>
        <w:pStyle w:val="Bodytext"/>
        <w:rPr>
          <w:rFonts w:cs="Arial"/>
          <w:b/>
        </w:rPr>
      </w:pPr>
      <w:r>
        <w:rPr>
          <w:rFonts w:cs="Arial"/>
          <w:b/>
        </w:rPr>
        <w:t>testModify</w:t>
      </w:r>
      <w:r w:rsidR="00C1382E">
        <w:rPr>
          <w:rFonts w:cs="Arial"/>
          <w:b/>
        </w:rPr>
        <w:t>MenuItem</w:t>
      </w:r>
      <w:r w:rsidR="00F05F85" w:rsidRPr="00F05F85">
        <w:rPr>
          <w:rFonts w:cs="Arial"/>
          <w:b/>
        </w:rPr>
        <w:t xml:space="preserve">(): </w:t>
      </w:r>
      <w:r>
        <w:rPr>
          <w:rFonts w:cs="Arial"/>
          <w:b/>
        </w:rPr>
        <w:t>void</w:t>
      </w:r>
    </w:p>
    <w:p w14:paraId="6ED40491" w14:textId="77777777" w:rsidR="00F0508D" w:rsidRDefault="00F0508D" w:rsidP="004F7CDA">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r w:rsidR="00C1382E">
        <w:t>menuItem</w:t>
      </w:r>
      <w:r>
        <w:t>List.</w:t>
      </w:r>
    </w:p>
    <w:p w14:paraId="3267C33C" w14:textId="77777777" w:rsidR="00707590" w:rsidRDefault="00707590" w:rsidP="00707590">
      <w:pPr>
        <w:pStyle w:val="Bodytext"/>
        <w:numPr>
          <w:ilvl w:val="0"/>
          <w:numId w:val="31"/>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72157358" w14:textId="77777777" w:rsidR="00F05F85" w:rsidRDefault="00F05F85" w:rsidP="004F7CDA">
      <w:pPr>
        <w:pStyle w:val="Bodytext"/>
        <w:numPr>
          <w:ilvl w:val="0"/>
          <w:numId w:val="31"/>
        </w:numPr>
      </w:pPr>
      <w:r>
        <w:t xml:space="preserve">Invoke </w:t>
      </w:r>
      <w:r w:rsidR="00C1382E" w:rsidRPr="00C1382E">
        <w:rPr>
          <w:rFonts w:ascii="Consolas" w:hAnsi="Consolas"/>
        </w:rPr>
        <w:t>M</w:t>
      </w:r>
      <w:r w:rsidR="00C1382E">
        <w:rPr>
          <w:rFonts w:ascii="Consolas" w:hAnsi="Consolas"/>
        </w:rPr>
        <w:t>enuItem</w:t>
      </w:r>
      <w:r w:rsidR="00707590" w:rsidRPr="00707590">
        <w:rPr>
          <w:rFonts w:ascii="Consolas" w:hAnsi="Consolas"/>
        </w:rPr>
        <w:t>Dao</w:t>
      </w:r>
      <w:r w:rsidR="00C22CFE" w:rsidRPr="00C22CFE">
        <w:rPr>
          <w:rFonts w:ascii="Consolas" w:hAnsi="Consolas"/>
        </w:rPr>
        <w:t>.</w:t>
      </w:r>
      <w:r w:rsidR="00111F91">
        <w:rPr>
          <w:rFonts w:ascii="Consolas" w:hAnsi="Consolas"/>
        </w:rPr>
        <w:t>m</w:t>
      </w:r>
      <w:r w:rsidR="00F0508D">
        <w:rPr>
          <w:rFonts w:ascii="Consolas" w:hAnsi="Consolas"/>
        </w:rPr>
        <w:t>odify</w:t>
      </w:r>
      <w:r w:rsidR="00C1382E">
        <w:rPr>
          <w:rFonts w:ascii="Consolas" w:hAnsi="Consolas"/>
        </w:rPr>
        <w:t>MenuItem</w:t>
      </w:r>
      <w:r w:rsidRPr="00BB2AEA">
        <w:rPr>
          <w:rFonts w:ascii="Consolas" w:hAnsi="Consolas"/>
        </w:rPr>
        <w:t>(</w:t>
      </w:r>
      <w:r w:rsidR="00C1382E">
        <w:rPr>
          <w:rFonts w:ascii="Consolas" w:hAnsi="Consolas"/>
        </w:rPr>
        <w:t>menuItem</w:t>
      </w:r>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w14:paraId="182E79D7" w14:textId="77777777" w:rsidR="00F0508D" w:rsidRPr="00875F16" w:rsidRDefault="00A01D6C" w:rsidP="004F7CDA">
      <w:pPr>
        <w:pStyle w:val="Bodytext"/>
        <w:numPr>
          <w:ilvl w:val="0"/>
          <w:numId w:val="31"/>
        </w:numPr>
      </w:pPr>
      <w:r>
        <w:t>Invoke</w:t>
      </w:r>
      <w:r w:rsidR="00F0508D">
        <w:t xml:space="preserve"> </w:t>
      </w:r>
      <w:r w:rsidR="00C1382E">
        <w:rPr>
          <w:rFonts w:ascii="Consolas" w:hAnsi="Consolas"/>
        </w:rPr>
        <w:t>menuItem</w:t>
      </w:r>
      <w:r w:rsidR="00FF4236" w:rsidRPr="00707590">
        <w:rPr>
          <w:rFonts w:ascii="Consolas" w:hAnsi="Consolas"/>
        </w:rPr>
        <w:t>Dao</w:t>
      </w:r>
      <w:r w:rsidR="00111F91" w:rsidRPr="00C22CFE">
        <w:rPr>
          <w:rFonts w:ascii="Consolas" w:hAnsi="Consolas"/>
        </w:rPr>
        <w:t>.</w:t>
      </w:r>
      <w:r w:rsidR="00111F91">
        <w:rPr>
          <w:rFonts w:ascii="Consolas" w:hAnsi="Consolas"/>
        </w:rPr>
        <w:t>get</w:t>
      </w:r>
      <w:r w:rsidR="00C1382E">
        <w:rPr>
          <w:rFonts w:ascii="Consolas" w:hAnsi="Consolas"/>
        </w:rPr>
        <w:t>MenuItem</w:t>
      </w:r>
      <w:r w:rsidR="00111F91">
        <w:rPr>
          <w:rFonts w:ascii="Consolas" w:hAnsi="Consolas"/>
        </w:rPr>
        <w:t>(producId)</w:t>
      </w:r>
      <w:r w:rsidR="00111F91">
        <w:rPr>
          <w:rFonts w:cs="Arial"/>
        </w:rPr>
        <w:t xml:space="preserve"> to read and check if the </w:t>
      </w:r>
      <w:r w:rsidR="00C1382E">
        <w:rPr>
          <w:rFonts w:cs="Arial"/>
        </w:rPr>
        <w:t>menu item</w:t>
      </w:r>
      <w:r w:rsidR="00111F91">
        <w:rPr>
          <w:rFonts w:cs="Arial"/>
        </w:rPr>
        <w:t xml:space="preserve"> details are modified.</w:t>
      </w:r>
    </w:p>
    <w:p w14:paraId="3B7B4B86" w14:textId="77777777" w:rsidR="00875F16" w:rsidRDefault="00875F16">
      <w:pPr>
        <w:widowControl/>
        <w:spacing w:before="0" w:after="0" w:line="240" w:lineRule="auto"/>
        <w:ind w:right="0"/>
        <w:rPr>
          <w:rFonts w:cs="Arial"/>
        </w:rPr>
      </w:pPr>
      <w:r>
        <w:rPr>
          <w:rFonts w:cs="Arial"/>
        </w:rPr>
        <w:br w:type="page"/>
      </w:r>
    </w:p>
    <w:p w14:paraId="18082233" w14:textId="77777777" w:rsidR="00111F91" w:rsidRDefault="00111F91" w:rsidP="00111F91">
      <w:pPr>
        <w:pStyle w:val="Heading1"/>
        <w:jc w:val="left"/>
      </w:pPr>
      <w:bookmarkStart w:id="43" w:name="_Toc21638763"/>
      <w:r>
        <w:lastRenderedPageBreak/>
        <w:t xml:space="preserve">Design for </w:t>
      </w:r>
      <w:r w:rsidR="002C62D8">
        <w:t>Add to Cart</w:t>
      </w:r>
      <w:r>
        <w:t xml:space="preserve"> (</w:t>
      </w:r>
      <w:r w:rsidR="00836373">
        <w:t>TY</w:t>
      </w:r>
      <w:r>
        <w:t>UC004)</w:t>
      </w:r>
      <w:bookmarkEnd w:id="43"/>
    </w:p>
    <w:p w14:paraId="3BCE1BB0" w14:textId="77777777" w:rsidR="00111F91" w:rsidRDefault="00111F91" w:rsidP="00111F91">
      <w:pPr>
        <w:pStyle w:val="Heading2"/>
      </w:pPr>
      <w:bookmarkStart w:id="44" w:name="_Toc21638764"/>
      <w:r>
        <w:t>Class Diagram</w:t>
      </w:r>
      <w:bookmarkEnd w:id="44"/>
    </w:p>
    <w:p w14:paraId="5628147D" w14:textId="77777777" w:rsidR="00111F91" w:rsidRDefault="00111F91" w:rsidP="00111F91">
      <w:pPr>
        <w:pStyle w:val="Bodytext"/>
      </w:pPr>
      <w:r>
        <w:t>The below diagram denotes the methods that needs to be implemented for this use case. Method wise specification is defined after the diagram.</w:t>
      </w:r>
    </w:p>
    <w:p w14:paraId="55B67379" w14:textId="77777777" w:rsidR="00111F91" w:rsidRDefault="00111F91" w:rsidP="00111F91">
      <w:pPr>
        <w:pStyle w:val="Bodytext"/>
        <w:ind w:left="0"/>
      </w:pPr>
      <w:r>
        <w:rPr>
          <w:noProof/>
        </w:rPr>
        <mc:AlternateContent>
          <mc:Choice Requires="wps">
            <w:drawing>
              <wp:anchor distT="0" distB="0" distL="114300" distR="114300" simplePos="0" relativeHeight="251674624" behindDoc="0" locked="1" layoutInCell="1" allowOverlap="1" wp14:anchorId="00F84590" wp14:editId="4F916873">
                <wp:simplePos x="0" y="0"/>
                <wp:positionH relativeFrom="column">
                  <wp:posOffset>2265680</wp:posOffset>
                </wp:positionH>
                <wp:positionV relativeFrom="paragraph">
                  <wp:posOffset>2011045</wp:posOffset>
                </wp:positionV>
                <wp:extent cx="3092450" cy="436880"/>
                <wp:effectExtent l="0" t="0" r="12700" b="20320"/>
                <wp:wrapNone/>
                <wp:docPr id="33" name="Rectangle 33"/>
                <wp:cNvGraphicFramePr/>
                <a:graphic xmlns:a="http://schemas.openxmlformats.org/drawingml/2006/main">
                  <a:graphicData uri="http://schemas.microsoft.com/office/word/2010/wordprocessingShape">
                    <wps:wsp>
                      <wps:cNvSpPr/>
                      <wps:spPr>
                        <a:xfrm>
                          <a:off x="0" y="0"/>
                          <a:ext cx="3092450" cy="436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7ABF26C">
              <v:rect id="Rectangle 33" style="position:absolute;margin-left:178.4pt;margin-top:158.35pt;width:243.5pt;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FE8C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">
                <w10:anchorlock/>
              </v:rect>
            </w:pict>
          </mc:Fallback>
        </mc:AlternateContent>
      </w:r>
      <w:r>
        <w:rPr>
          <w:noProof/>
        </w:rPr>
        <mc:AlternateContent>
          <mc:Choice Requires="wps">
            <w:drawing>
              <wp:anchor distT="0" distB="0" distL="114300" distR="114300" simplePos="0" relativeHeight="251673600" behindDoc="0" locked="1" layoutInCell="1" allowOverlap="1" wp14:anchorId="1860D408" wp14:editId="55B2E416">
                <wp:simplePos x="0" y="0"/>
                <wp:positionH relativeFrom="column">
                  <wp:posOffset>2242185</wp:posOffset>
                </wp:positionH>
                <wp:positionV relativeFrom="paragraph">
                  <wp:posOffset>1072515</wp:posOffset>
                </wp:positionV>
                <wp:extent cx="3116580" cy="182880"/>
                <wp:effectExtent l="0" t="0" r="26670" b="26670"/>
                <wp:wrapNone/>
                <wp:docPr id="34" name="Rectangle 34"/>
                <wp:cNvGraphicFramePr/>
                <a:graphic xmlns:a="http://schemas.openxmlformats.org/drawingml/2006/main">
                  <a:graphicData uri="http://schemas.microsoft.com/office/word/2010/wordprocessingShape">
                    <wps:wsp>
                      <wps:cNvSpPr/>
                      <wps:spPr>
                        <a:xfrm>
                          <a:off x="0" y="0"/>
                          <a:ext cx="3116580" cy="182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E375AAA">
              <v:rect id="Rectangle 34" style="position:absolute;margin-left:176.55pt;margin-top:84.45pt;width:245.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E0C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">
                <w10:anchorlock/>
              </v:rect>
            </w:pict>
          </mc:Fallback>
        </mc:AlternateContent>
      </w:r>
      <w:r w:rsidR="00875F16" w:rsidRPr="00875F16">
        <w:t xml:space="preserve"> </w:t>
      </w:r>
      <w:r w:rsidR="00135C95" w:rsidRPr="00135C95">
        <w:rPr>
          <w:noProof/>
        </w:rPr>
        <w:drawing>
          <wp:inline distT="0" distB="0" distL="0" distR="0" wp14:anchorId="75B477D1" wp14:editId="07777777">
            <wp:extent cx="5733415" cy="5442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78A24F92" w14:textId="77777777" w:rsidR="00111F91" w:rsidRDefault="00D73C43" w:rsidP="00111F91">
      <w:pPr>
        <w:pStyle w:val="Heading2"/>
      </w:pPr>
      <w:bookmarkStart w:id="45" w:name="_Toc21638765"/>
      <w:r>
        <w:t>CartDao</w:t>
      </w:r>
      <w:r w:rsidR="00111F91">
        <w:t>.java</w:t>
      </w:r>
      <w:bookmarkEnd w:id="45"/>
    </w:p>
    <w:p w14:paraId="73D6ECFA" w14:textId="77777777" w:rsidR="00111F91" w:rsidRDefault="00111F91" w:rsidP="004F7CDA">
      <w:pPr>
        <w:pStyle w:val="Bodytext"/>
        <w:numPr>
          <w:ilvl w:val="0"/>
          <w:numId w:val="32"/>
        </w:numPr>
      </w:pPr>
      <w:r>
        <w:t xml:space="preserve">Add method </w:t>
      </w:r>
      <w:r w:rsidR="002C62D8" w:rsidRPr="002C62D8">
        <w:rPr>
          <w:rFonts w:ascii="Consolas" w:hAnsi="Consolas"/>
        </w:rPr>
        <w:t xml:space="preserve">addCartItem(userId: long, </w:t>
      </w:r>
      <w:r w:rsidR="00C1382E">
        <w:rPr>
          <w:rFonts w:ascii="Consolas" w:hAnsi="Consolas"/>
        </w:rPr>
        <w:t>menuItem</w:t>
      </w:r>
      <w:r w:rsidR="002C62D8" w:rsidRPr="002C62D8">
        <w:rPr>
          <w:rFonts w:ascii="Consolas" w:hAnsi="Consolas"/>
        </w:rPr>
        <w:t>Id: long): void</w:t>
      </w:r>
      <w:r>
        <w:t xml:space="preserve"> in the interface.</w:t>
      </w:r>
      <w:bookmarkStart w:id="46" w:name="_GoBack"/>
      <w:bookmarkEnd w:id="46"/>
    </w:p>
    <w:p w14:paraId="06D24E38" w14:textId="77777777" w:rsidR="00111F91" w:rsidRDefault="00D73C43" w:rsidP="002C62D8">
      <w:pPr>
        <w:pStyle w:val="Heading2"/>
      </w:pPr>
      <w:bookmarkStart w:id="47" w:name="_Toc21638766"/>
      <w:r>
        <w:lastRenderedPageBreak/>
        <w:t>CartDaoCollection</w:t>
      </w:r>
      <w:r w:rsidR="002C62D8" w:rsidRPr="002C62D8">
        <w:t>Impl</w:t>
      </w:r>
      <w:r w:rsidR="00111F91">
        <w:t>.java</w:t>
      </w:r>
      <w:bookmarkEnd w:id="47"/>
    </w:p>
    <w:p w14:paraId="43ACB972" w14:textId="77777777" w:rsidR="00B36528" w:rsidRDefault="00B36528" w:rsidP="00B36528">
      <w:pPr>
        <w:pStyle w:val="Bodytext"/>
      </w:pPr>
      <w:r>
        <w:t xml:space="preserve">This class manages the data related to Cart of all users of </w:t>
      </w:r>
      <w:r w:rsidR="00C1382E">
        <w:t>truYum</w:t>
      </w:r>
      <w:r>
        <w:t xml:space="preserve"> application. A new method needs to be added for this use case.</w:t>
      </w:r>
    </w:p>
    <w:p w14:paraId="428DD2A1" w14:textId="77777777" w:rsidR="008955D1" w:rsidRDefault="002C62D8" w:rsidP="002C62D8">
      <w:pPr>
        <w:pStyle w:val="Bodytext"/>
        <w:rPr>
          <w:b/>
        </w:rPr>
      </w:pPr>
      <w:r w:rsidRPr="002C62D8">
        <w:rPr>
          <w:b/>
        </w:rPr>
        <w:t xml:space="preserve">Constructor </w:t>
      </w:r>
      <w:r w:rsidR="00D73C43">
        <w:rPr>
          <w:b/>
        </w:rPr>
        <w:t>CartDaoCollection</w:t>
      </w:r>
      <w:r w:rsidRPr="002C62D8">
        <w:rPr>
          <w:b/>
        </w:rPr>
        <w:t>Impl()</w:t>
      </w:r>
    </w:p>
    <w:p w14:paraId="7503743B" w14:textId="77777777" w:rsidR="002C62D8" w:rsidRPr="008955D1" w:rsidRDefault="00C5400F" w:rsidP="002C62D8">
      <w:pPr>
        <w:pStyle w:val="Bodytext"/>
      </w:pPr>
      <w:r>
        <w:t>Data for all users will be stored in the HashMap available in Cart instance. This constructor initialized the Cart as well as the HashMap within the Cart, so that the class instance is ready to store values in the HashMap when Customer adds items into the Cart.</w:t>
      </w:r>
    </w:p>
    <w:p w14:paraId="73D4D6E4" w14:textId="77777777" w:rsidR="002C62D8" w:rsidRDefault="002C62D8" w:rsidP="004F7CDA">
      <w:pPr>
        <w:pStyle w:val="Bodytext"/>
        <w:numPr>
          <w:ilvl w:val="0"/>
          <w:numId w:val="33"/>
        </w:numPr>
      </w:pPr>
      <w:r>
        <w:t xml:space="preserve">Check if the </w:t>
      </w:r>
      <w:r w:rsidR="00CC6022">
        <w:rPr>
          <w:rFonts w:ascii="Consolas" w:hAnsi="Consolas"/>
        </w:rPr>
        <w:t>userCarts</w:t>
      </w:r>
      <w:r>
        <w:t xml:space="preserve"> instance variable is null or not</w:t>
      </w:r>
    </w:p>
    <w:p w14:paraId="2D601D81" w14:textId="77777777" w:rsidR="002C62D8" w:rsidRDefault="002C62D8" w:rsidP="004F7CDA">
      <w:pPr>
        <w:pStyle w:val="Bodytext"/>
        <w:numPr>
          <w:ilvl w:val="0"/>
          <w:numId w:val="33"/>
        </w:numPr>
      </w:pPr>
      <w:r>
        <w:t xml:space="preserve">If </w:t>
      </w:r>
      <w:r w:rsidR="00CC6022">
        <w:t>userCarts</w:t>
      </w:r>
      <w:r>
        <w:t xml:space="preserve"> is null then create a new instance of </w:t>
      </w:r>
      <w:r w:rsidRPr="002C62D8">
        <w:rPr>
          <w:rFonts w:ascii="Consolas" w:hAnsi="Consolas"/>
        </w:rPr>
        <w:t>HasMap</w:t>
      </w:r>
      <w:r>
        <w:t xml:space="preserve"> with type </w:t>
      </w:r>
      <w:r w:rsidR="004C373C">
        <w:rPr>
          <w:rFonts w:ascii="Consolas" w:hAnsi="Consolas"/>
        </w:rPr>
        <w:t>Long</w:t>
      </w:r>
      <w:r>
        <w:t xml:space="preserve"> and </w:t>
      </w:r>
      <w:r w:rsidR="004C373C">
        <w:rPr>
          <w:rFonts w:ascii="Consolas" w:hAnsi="Consolas"/>
        </w:rPr>
        <w:t>Cart</w:t>
      </w:r>
      <w:r>
        <w:t xml:space="preserve"> and assign it to </w:t>
      </w:r>
      <w:r w:rsidR="00CC6022">
        <w:t>userCarts</w:t>
      </w:r>
      <w:r>
        <w:t xml:space="preserve"> instance variable.</w:t>
      </w:r>
    </w:p>
    <w:p w14:paraId="125BE546" w14:textId="77777777" w:rsidR="0092382C" w:rsidRDefault="0092382C" w:rsidP="004F7CDA">
      <w:pPr>
        <w:pStyle w:val="Bodytext"/>
        <w:numPr>
          <w:ilvl w:val="0"/>
          <w:numId w:val="33"/>
        </w:numPr>
      </w:pPr>
      <w:r>
        <w:t xml:space="preserve">The </w:t>
      </w:r>
      <w:r w:rsidR="00CC6022">
        <w:t>userCarts</w:t>
      </w:r>
      <w:r>
        <w:t xml:space="preserve"> instance variable will hold the cart details for each user in a </w:t>
      </w:r>
      <w:r w:rsidRPr="004C373C">
        <w:rPr>
          <w:rFonts w:ascii="Consolas" w:hAnsi="Consolas"/>
        </w:rPr>
        <w:t>HashMap</w:t>
      </w:r>
      <w:r>
        <w:t xml:space="preserve">. The key of this </w:t>
      </w:r>
      <w:r w:rsidRPr="005137CE">
        <w:rPr>
          <w:rFonts w:ascii="Consolas" w:hAnsi="Consolas"/>
        </w:rPr>
        <w:t>HashMap</w:t>
      </w:r>
      <w:r>
        <w:t xml:space="preserve"> will have the </w:t>
      </w:r>
      <w:r w:rsidRPr="004C373C">
        <w:rPr>
          <w:rFonts w:ascii="Consolas" w:hAnsi="Consolas"/>
        </w:rPr>
        <w:t>userId</w:t>
      </w:r>
      <w:r>
        <w:t xml:space="preserve">. Each value in the </w:t>
      </w:r>
      <w:r w:rsidRPr="004C373C">
        <w:rPr>
          <w:rFonts w:ascii="Consolas" w:hAnsi="Consolas"/>
        </w:rPr>
        <w:t>HashMap</w:t>
      </w:r>
      <w:r>
        <w:t xml:space="preserve"> will be an </w:t>
      </w:r>
      <w:r w:rsidRPr="005137CE">
        <w:rPr>
          <w:rFonts w:ascii="Consolas" w:hAnsi="Consolas"/>
        </w:rPr>
        <w:t>ArrayList</w:t>
      </w:r>
      <w:r>
        <w:t xml:space="preserve"> of </w:t>
      </w:r>
      <w:r w:rsidR="00C1382E">
        <w:rPr>
          <w:rFonts w:ascii="Consolas" w:hAnsi="Consolas"/>
        </w:rPr>
        <w:t>MenuItem</w:t>
      </w:r>
      <w:r>
        <w:t>.</w:t>
      </w:r>
    </w:p>
    <w:p w14:paraId="302BCA45" w14:textId="77777777" w:rsidR="00111F91" w:rsidRDefault="002C62D8" w:rsidP="00111F91">
      <w:pPr>
        <w:pStyle w:val="Bodytext"/>
        <w:rPr>
          <w:rFonts w:cs="Arial"/>
          <w:b/>
        </w:rPr>
      </w:pPr>
      <w:r w:rsidRPr="002C62D8">
        <w:rPr>
          <w:rFonts w:cs="Arial"/>
          <w:b/>
        </w:rPr>
        <w:t xml:space="preserve">addCartItem(userId: long, </w:t>
      </w:r>
      <w:r w:rsidR="00C1382E">
        <w:rPr>
          <w:rFonts w:cs="Arial"/>
          <w:b/>
        </w:rPr>
        <w:t>menuItem</w:t>
      </w:r>
      <w:r w:rsidRPr="002C62D8">
        <w:rPr>
          <w:rFonts w:cs="Arial"/>
          <w:b/>
        </w:rPr>
        <w:t>Id: long): void</w:t>
      </w:r>
    </w:p>
    <w:p w14:paraId="1306E9D7" w14:textId="77777777" w:rsidR="00C5400F" w:rsidRPr="00C5400F" w:rsidRDefault="00C5400F" w:rsidP="00111F91">
      <w:pPr>
        <w:pStyle w:val="Bodytext"/>
        <w:rPr>
          <w:rFonts w:cs="Arial"/>
        </w:rPr>
      </w:pPr>
      <w:r>
        <w:rPr>
          <w:rFonts w:cs="Arial"/>
        </w:rPr>
        <w:t xml:space="preserve">This method is invoked when Customer clicks Add to Cart link in </w:t>
      </w:r>
      <w:r w:rsidR="00C1382E">
        <w:rPr>
          <w:rFonts w:cs="Arial"/>
        </w:rPr>
        <w:t>menu item</w:t>
      </w:r>
      <w:r>
        <w:rPr>
          <w:rFonts w:cs="Arial"/>
        </w:rPr>
        <w:t xml:space="preserve"> listing screen. This method gets the </w:t>
      </w:r>
      <w:r w:rsidR="00C1382E">
        <w:rPr>
          <w:rFonts w:cs="Arial"/>
        </w:rPr>
        <w:t>menu item</w:t>
      </w:r>
      <w:r>
        <w:rPr>
          <w:rFonts w:cs="Arial"/>
        </w:rPr>
        <w:t xml:space="preserve"> list from the HashMap for the specific user and adds the </w:t>
      </w:r>
      <w:r w:rsidR="00C1382E">
        <w:rPr>
          <w:rFonts w:cs="Arial"/>
        </w:rPr>
        <w:t>menu item</w:t>
      </w:r>
      <w:r>
        <w:rPr>
          <w:rFonts w:cs="Arial"/>
        </w:rPr>
        <w:t xml:space="preserve"> into the </w:t>
      </w:r>
      <w:r w:rsidR="00C1382E">
        <w:rPr>
          <w:rFonts w:cs="Arial"/>
        </w:rPr>
        <w:t>menu item</w:t>
      </w:r>
      <w:r>
        <w:rPr>
          <w:rFonts w:cs="Arial"/>
        </w:rPr>
        <w:t xml:space="preserve"> list. If there is no such user in the HashMap, then a new entry needs to be added in the HashMap with userId as key and new ArrayList of </w:t>
      </w:r>
      <w:r w:rsidR="00C1382E">
        <w:rPr>
          <w:rFonts w:cs="Arial"/>
        </w:rPr>
        <w:t>Menu Item</w:t>
      </w:r>
      <w:r>
        <w:rPr>
          <w:rFonts w:cs="Arial"/>
        </w:rPr>
        <w:t>s as value.</w:t>
      </w:r>
    </w:p>
    <w:p w14:paraId="206083EB" w14:textId="77777777" w:rsidR="008D2ACD" w:rsidRDefault="008D2ACD" w:rsidP="008D2ACD">
      <w:pPr>
        <w:pStyle w:val="Bodytext"/>
        <w:numPr>
          <w:ilvl w:val="0"/>
          <w:numId w:val="34"/>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1B7E6727" w14:textId="77777777" w:rsidR="00111F91" w:rsidRDefault="002C62D8" w:rsidP="004F7CDA">
      <w:pPr>
        <w:pStyle w:val="Bodytext"/>
        <w:numPr>
          <w:ilvl w:val="0"/>
          <w:numId w:val="34"/>
        </w:numPr>
      </w:pPr>
      <w:r>
        <w:t xml:space="preserve">Get the </w:t>
      </w:r>
      <w:r w:rsidR="00C1382E">
        <w:rPr>
          <w:rFonts w:ascii="Consolas" w:hAnsi="Consolas"/>
        </w:rPr>
        <w:t>menuItem</w:t>
      </w:r>
      <w:r w:rsidR="004C373C">
        <w:t xml:space="preserve"> </w:t>
      </w:r>
      <w:r>
        <w:t xml:space="preserve">using </w:t>
      </w:r>
      <w:r w:rsidR="00C1382E">
        <w:rPr>
          <w:rFonts w:ascii="Consolas" w:hAnsi="Consolas"/>
        </w:rPr>
        <w:t>menuItem</w:t>
      </w:r>
      <w:r w:rsidR="008D2ACD" w:rsidRPr="00707590">
        <w:rPr>
          <w:rFonts w:ascii="Consolas" w:hAnsi="Consolas"/>
        </w:rPr>
        <w:t>Dao</w:t>
      </w:r>
      <w:r w:rsidRPr="004C373C">
        <w:rPr>
          <w:rFonts w:ascii="Consolas" w:hAnsi="Consolas"/>
        </w:rPr>
        <w:t>.get</w:t>
      </w:r>
      <w:r w:rsidR="00C1382E">
        <w:rPr>
          <w:rFonts w:ascii="Consolas" w:hAnsi="Consolas"/>
        </w:rPr>
        <w:t>MenuItem</w:t>
      </w:r>
      <w:r w:rsidRPr="004C373C">
        <w:rPr>
          <w:rFonts w:ascii="Consolas" w:hAnsi="Consolas"/>
        </w:rPr>
        <w:t>(</w:t>
      </w:r>
      <w:r w:rsidR="00C1382E">
        <w:rPr>
          <w:rFonts w:ascii="Consolas" w:hAnsi="Consolas"/>
        </w:rPr>
        <w:t>menuItem</w:t>
      </w:r>
      <w:r w:rsidRPr="004C373C">
        <w:rPr>
          <w:rFonts w:ascii="Consolas" w:hAnsi="Consolas"/>
        </w:rPr>
        <w:t>Id)</w:t>
      </w:r>
      <w:r>
        <w:t xml:space="preserve"> method</w:t>
      </w:r>
    </w:p>
    <w:p w14:paraId="63CC392E" w14:textId="77777777" w:rsidR="0092382C" w:rsidRDefault="002C62D8" w:rsidP="004F7CDA">
      <w:pPr>
        <w:pStyle w:val="Bodytext"/>
        <w:numPr>
          <w:ilvl w:val="0"/>
          <w:numId w:val="34"/>
        </w:numPr>
      </w:pPr>
      <w:r>
        <w:t xml:space="preserve">Check existence of </w:t>
      </w:r>
      <w:r w:rsidR="0092382C">
        <w:t>user</w:t>
      </w:r>
      <w:r>
        <w:t xml:space="preserve"> in </w:t>
      </w:r>
      <w:r w:rsidR="00CC6022">
        <w:rPr>
          <w:rFonts w:ascii="Consolas" w:hAnsi="Consolas"/>
        </w:rPr>
        <w:t>userCarts</w:t>
      </w:r>
      <w:r w:rsidR="0092382C">
        <w:t xml:space="preserve"> based on </w:t>
      </w:r>
      <w:r w:rsidR="0092382C" w:rsidRPr="004C373C">
        <w:rPr>
          <w:rFonts w:ascii="Consolas" w:hAnsi="Consolas"/>
        </w:rPr>
        <w:t>userId</w:t>
      </w:r>
    </w:p>
    <w:p w14:paraId="5EC811A2" w14:textId="77777777" w:rsidR="0092382C" w:rsidRDefault="0092382C" w:rsidP="004F7CDA">
      <w:pPr>
        <w:pStyle w:val="Bodytext"/>
        <w:numPr>
          <w:ilvl w:val="0"/>
          <w:numId w:val="34"/>
        </w:numPr>
      </w:pPr>
      <w:r>
        <w:t xml:space="preserve">If user exists in </w:t>
      </w:r>
      <w:r w:rsidR="00CC6022">
        <w:rPr>
          <w:rFonts w:ascii="Consolas" w:hAnsi="Consolas"/>
        </w:rPr>
        <w:t>userCarts</w:t>
      </w:r>
      <w:r>
        <w:t>, perform the steps below:</w:t>
      </w:r>
    </w:p>
    <w:p w14:paraId="158FC6EF" w14:textId="77777777" w:rsidR="0092382C" w:rsidRDefault="00CC6022" w:rsidP="004F7CDA">
      <w:pPr>
        <w:pStyle w:val="Bodytext"/>
        <w:numPr>
          <w:ilvl w:val="1"/>
          <w:numId w:val="34"/>
        </w:numPr>
      </w:pPr>
      <w:r>
        <w:t>G</w:t>
      </w:r>
      <w:r w:rsidR="004C373C">
        <w:t xml:space="preserve">et the </w:t>
      </w:r>
      <w:r w:rsidR="00C1382E">
        <w:rPr>
          <w:rFonts w:ascii="Consolas" w:hAnsi="Consolas"/>
        </w:rPr>
        <w:t>menuItem</w:t>
      </w:r>
      <w:r w:rsidR="0092382C" w:rsidRPr="005137CE">
        <w:rPr>
          <w:rFonts w:ascii="Consolas" w:hAnsi="Consolas"/>
        </w:rPr>
        <w:t>List</w:t>
      </w:r>
      <w:r w:rsidR="0092382C">
        <w:t xml:space="preserve"> from the </w:t>
      </w:r>
      <w:r>
        <w:t>userCarts</w:t>
      </w:r>
    </w:p>
    <w:p w14:paraId="548FA62F" w14:textId="77777777" w:rsidR="0092382C" w:rsidRDefault="0092382C" w:rsidP="004F7CDA">
      <w:pPr>
        <w:pStyle w:val="Bodytext"/>
        <w:numPr>
          <w:ilvl w:val="1"/>
          <w:numId w:val="34"/>
        </w:numPr>
      </w:pPr>
      <w:r>
        <w:t xml:space="preserve">Add the </w:t>
      </w:r>
      <w:r w:rsidR="00C1382E">
        <w:rPr>
          <w:rFonts w:ascii="Consolas" w:hAnsi="Consolas"/>
        </w:rPr>
        <w:t>menuItem</w:t>
      </w:r>
      <w:r>
        <w:t xml:space="preserve"> obtained in </w:t>
      </w:r>
      <w:r w:rsidR="004C373C">
        <w:t>previous step</w:t>
      </w:r>
      <w:r>
        <w:t xml:space="preserve"> </w:t>
      </w:r>
      <w:r w:rsidR="004C373C">
        <w:t>in</w:t>
      </w:r>
      <w:r>
        <w:t xml:space="preserve">to </w:t>
      </w:r>
      <w:r w:rsidR="00C1382E">
        <w:rPr>
          <w:rFonts w:ascii="Consolas" w:hAnsi="Consolas"/>
        </w:rPr>
        <w:t>menuItem</w:t>
      </w:r>
      <w:r w:rsidRPr="005137CE">
        <w:rPr>
          <w:rFonts w:ascii="Consolas" w:hAnsi="Consolas"/>
        </w:rPr>
        <w:t>List</w:t>
      </w:r>
    </w:p>
    <w:p w14:paraId="44EF8584" w14:textId="77777777" w:rsidR="0092382C" w:rsidRDefault="0092382C" w:rsidP="004F7CDA">
      <w:pPr>
        <w:pStyle w:val="Bodytext"/>
        <w:numPr>
          <w:ilvl w:val="0"/>
          <w:numId w:val="34"/>
        </w:numPr>
      </w:pPr>
      <w:r>
        <w:t xml:space="preserve">If user does not exist in </w:t>
      </w:r>
      <w:r w:rsidR="00CC6022">
        <w:t>userCarts</w:t>
      </w:r>
      <w:r>
        <w:t>, perform the steps below:</w:t>
      </w:r>
    </w:p>
    <w:p w14:paraId="428263EA" w14:textId="77777777" w:rsidR="0092382C" w:rsidRDefault="0092382C" w:rsidP="004F7CDA">
      <w:pPr>
        <w:pStyle w:val="Bodytext"/>
        <w:numPr>
          <w:ilvl w:val="1"/>
          <w:numId w:val="34"/>
        </w:numPr>
      </w:pPr>
      <w:r>
        <w:t xml:space="preserve">Create a new </w:t>
      </w:r>
      <w:r w:rsidR="0062486B" w:rsidRPr="005137CE">
        <w:rPr>
          <w:rFonts w:ascii="Consolas" w:hAnsi="Consolas"/>
        </w:rPr>
        <w:t>Cart</w:t>
      </w:r>
      <w:r w:rsidR="0062486B">
        <w:t xml:space="preserve"> instance with new </w:t>
      </w:r>
      <w:r w:rsidR="0062486B" w:rsidRPr="005137CE">
        <w:rPr>
          <w:rFonts w:ascii="Consolas" w:hAnsi="Consolas"/>
        </w:rPr>
        <w:t>ArrayList</w:t>
      </w:r>
    </w:p>
    <w:p w14:paraId="6274DD78" w14:textId="77777777" w:rsidR="0092382C" w:rsidRDefault="0092382C" w:rsidP="004F7CDA">
      <w:pPr>
        <w:pStyle w:val="Bodytext"/>
        <w:numPr>
          <w:ilvl w:val="1"/>
          <w:numId w:val="34"/>
        </w:numPr>
      </w:pPr>
      <w:r>
        <w:t xml:space="preserve">Add the </w:t>
      </w:r>
      <w:r w:rsidR="00C1382E">
        <w:t>menu item</w:t>
      </w:r>
      <w:r>
        <w:t xml:space="preserve"> obtained in step one and add it to </w:t>
      </w:r>
      <w:r w:rsidR="00C1382E">
        <w:rPr>
          <w:rFonts w:ascii="Consolas" w:hAnsi="Consolas"/>
        </w:rPr>
        <w:t>menuItem</w:t>
      </w:r>
      <w:r w:rsidRPr="005137CE">
        <w:rPr>
          <w:rFonts w:ascii="Consolas" w:hAnsi="Consolas"/>
        </w:rPr>
        <w:t>List</w:t>
      </w:r>
      <w:r>
        <w:t xml:space="preserve"> created in previous step</w:t>
      </w:r>
    </w:p>
    <w:p w14:paraId="3B5BBD82" w14:textId="77777777" w:rsidR="007C1CCF" w:rsidRDefault="0092382C" w:rsidP="004F7CDA">
      <w:pPr>
        <w:pStyle w:val="Bodytext"/>
        <w:numPr>
          <w:ilvl w:val="1"/>
          <w:numId w:val="34"/>
        </w:numPr>
      </w:pPr>
      <w:r>
        <w:t xml:space="preserve">Put the </w:t>
      </w:r>
      <w:r w:rsidRPr="005137CE">
        <w:rPr>
          <w:rFonts w:ascii="Consolas" w:hAnsi="Consolas"/>
        </w:rPr>
        <w:t>userId</w:t>
      </w:r>
      <w:r>
        <w:t xml:space="preserve"> and </w:t>
      </w:r>
      <w:r w:rsidRPr="005137CE">
        <w:rPr>
          <w:rFonts w:ascii="Consolas" w:hAnsi="Consolas"/>
        </w:rPr>
        <w:t>ArrayList</w:t>
      </w:r>
      <w:r>
        <w:t xml:space="preserve"> of </w:t>
      </w:r>
      <w:r w:rsidR="00C1382E">
        <w:rPr>
          <w:rFonts w:ascii="Consolas" w:hAnsi="Consolas"/>
        </w:rPr>
        <w:t>MenuItem</w:t>
      </w:r>
      <w:r>
        <w:t xml:space="preserve"> into the </w:t>
      </w:r>
      <w:r w:rsidR="00CC6022">
        <w:t>userCarts</w:t>
      </w:r>
    </w:p>
    <w:p w14:paraId="3A0FF5F2" w14:textId="77777777" w:rsidR="007C1CCF" w:rsidRDefault="007C1CCF">
      <w:pPr>
        <w:widowControl/>
        <w:spacing w:before="0" w:after="0" w:line="240" w:lineRule="auto"/>
        <w:ind w:right="0"/>
      </w:pPr>
      <w:r>
        <w:br w:type="page"/>
      </w:r>
    </w:p>
    <w:p w14:paraId="001A53FD" w14:textId="77777777" w:rsidR="002964E0" w:rsidRDefault="002964E0" w:rsidP="002964E0">
      <w:pPr>
        <w:pStyle w:val="Heading1"/>
        <w:jc w:val="left"/>
      </w:pPr>
      <w:bookmarkStart w:id="48" w:name="_Toc21638767"/>
      <w:r>
        <w:lastRenderedPageBreak/>
        <w:t xml:space="preserve">Design for </w:t>
      </w:r>
      <w:r w:rsidR="004C373C">
        <w:t>View Cart</w:t>
      </w:r>
      <w:r>
        <w:t xml:space="preserve"> (</w:t>
      </w:r>
      <w:r w:rsidR="00836373">
        <w:t>TY</w:t>
      </w:r>
      <w:r>
        <w:t>UC005)</w:t>
      </w:r>
      <w:bookmarkEnd w:id="48"/>
    </w:p>
    <w:p w14:paraId="15EE6F03" w14:textId="77777777" w:rsidR="002964E0" w:rsidRDefault="002964E0" w:rsidP="002964E0">
      <w:pPr>
        <w:pStyle w:val="Heading2"/>
      </w:pPr>
      <w:bookmarkStart w:id="49" w:name="_Toc21638768"/>
      <w:r>
        <w:t>Class Diagram</w:t>
      </w:r>
      <w:bookmarkEnd w:id="49"/>
    </w:p>
    <w:p w14:paraId="38B9D19D" w14:textId="77777777" w:rsidR="002964E0" w:rsidRDefault="002964E0" w:rsidP="002964E0">
      <w:pPr>
        <w:pStyle w:val="Bodytext"/>
      </w:pPr>
      <w:r>
        <w:t>The below diagram denotes the methods that needs to be implemented for this use case. Method wise specification is defined after the diagram.</w:t>
      </w:r>
    </w:p>
    <w:p w14:paraId="18759A61" w14:textId="77777777" w:rsidR="002964E0" w:rsidRDefault="00841026" w:rsidP="002964E0">
      <w:pPr>
        <w:pStyle w:val="Bodytext"/>
        <w:ind w:left="0"/>
      </w:pPr>
      <w:r>
        <w:rPr>
          <w:noProof/>
        </w:rPr>
        <mc:AlternateContent>
          <mc:Choice Requires="wps">
            <w:drawing>
              <wp:anchor distT="0" distB="0" distL="114300" distR="114300" simplePos="0" relativeHeight="251687936" behindDoc="0" locked="1" layoutInCell="1" allowOverlap="1" wp14:anchorId="4B897A44" wp14:editId="74245FC3">
                <wp:simplePos x="0" y="0"/>
                <wp:positionH relativeFrom="column">
                  <wp:posOffset>3665220</wp:posOffset>
                </wp:positionH>
                <wp:positionV relativeFrom="paragraph">
                  <wp:posOffset>4102100</wp:posOffset>
                </wp:positionV>
                <wp:extent cx="1176020" cy="492125"/>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1176020" cy="492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8D5DD63">
              <v:rect id="Rectangle 49" style="position:absolute;margin-left:288.6pt;margin-top:323pt;width:92.6pt;height:3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D582B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">
                <w10:anchorlock/>
              </v:rect>
            </w:pict>
          </mc:Fallback>
        </mc:AlternateContent>
      </w:r>
      <w:r w:rsidR="002964E0">
        <w:rPr>
          <w:noProof/>
        </w:rPr>
        <mc:AlternateContent>
          <mc:Choice Requires="wps">
            <w:drawing>
              <wp:anchor distT="0" distB="0" distL="114300" distR="114300" simplePos="0" relativeHeight="251679744" behindDoc="0" locked="1" layoutInCell="1" allowOverlap="1" wp14:anchorId="7C56A5CE" wp14:editId="2323B943">
                <wp:simplePos x="0" y="0"/>
                <wp:positionH relativeFrom="column">
                  <wp:posOffset>2075180</wp:posOffset>
                </wp:positionH>
                <wp:positionV relativeFrom="paragraph">
                  <wp:posOffset>4022725</wp:posOffset>
                </wp:positionV>
                <wp:extent cx="1319530" cy="278130"/>
                <wp:effectExtent l="0" t="0" r="13970" b="26670"/>
                <wp:wrapNone/>
                <wp:docPr id="36" name="Rectangle 36"/>
                <wp:cNvGraphicFramePr/>
                <a:graphic xmlns:a="http://schemas.openxmlformats.org/drawingml/2006/main">
                  <a:graphicData uri="http://schemas.microsoft.com/office/word/2010/wordprocessingShape">
                    <wps:wsp>
                      <wps:cNvSpPr/>
                      <wps:spPr>
                        <a:xfrm>
                          <a:off x="0" y="0"/>
                          <a:ext cx="1319530" cy="2781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267F9C9">
              <v:rect id="Rectangle 36" style="position:absolute;margin-left:163.4pt;margin-top:316.75pt;width:103.9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F8EAB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ojnA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">
                <w10:anchorlock/>
              </v:rect>
            </w:pict>
          </mc:Fallback>
        </mc:AlternateContent>
      </w:r>
      <w:r w:rsidR="002964E0">
        <w:rPr>
          <w:noProof/>
        </w:rPr>
        <mc:AlternateContent>
          <mc:Choice Requires="wps">
            <w:drawing>
              <wp:anchor distT="0" distB="0" distL="114300" distR="114300" simplePos="0" relativeHeight="251678720" behindDoc="0" locked="1" layoutInCell="1" allowOverlap="1" wp14:anchorId="2C8708B2" wp14:editId="536567D5">
                <wp:simplePos x="0" y="0"/>
                <wp:positionH relativeFrom="column">
                  <wp:posOffset>2265680</wp:posOffset>
                </wp:positionH>
                <wp:positionV relativeFrom="paragraph">
                  <wp:posOffset>2439035</wp:posOffset>
                </wp:positionV>
                <wp:extent cx="3108325" cy="150495"/>
                <wp:effectExtent l="0" t="0" r="15875" b="20955"/>
                <wp:wrapNone/>
                <wp:docPr id="37" name="Rectangle 37"/>
                <wp:cNvGraphicFramePr/>
                <a:graphic xmlns:a="http://schemas.openxmlformats.org/drawingml/2006/main">
                  <a:graphicData uri="http://schemas.microsoft.com/office/word/2010/wordprocessingShape">
                    <wps:wsp>
                      <wps:cNvSpPr/>
                      <wps:spPr>
                        <a:xfrm>
                          <a:off x="0" y="0"/>
                          <a:ext cx="3108325" cy="1504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F7DD6D9">
              <v:rect id="Rectangle 37" style="position:absolute;margin-left:178.4pt;margin-top:192.05pt;width:244.75pt;height:1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82A1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V5nQ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">
                <w10:anchorlock/>
              </v:rect>
            </w:pict>
          </mc:Fallback>
        </mc:AlternateContent>
      </w:r>
      <w:r w:rsidR="002964E0">
        <w:rPr>
          <w:noProof/>
        </w:rPr>
        <mc:AlternateContent>
          <mc:Choice Requires="wps">
            <w:drawing>
              <wp:anchor distT="0" distB="0" distL="114300" distR="114300" simplePos="0" relativeHeight="251677696" behindDoc="0" locked="1" layoutInCell="1" allowOverlap="1" wp14:anchorId="744D480B" wp14:editId="53D1BCE4">
                <wp:simplePos x="0" y="0"/>
                <wp:positionH relativeFrom="column">
                  <wp:posOffset>2297430</wp:posOffset>
                </wp:positionH>
                <wp:positionV relativeFrom="paragraph">
                  <wp:posOffset>1207770</wp:posOffset>
                </wp:positionV>
                <wp:extent cx="3052445" cy="166370"/>
                <wp:effectExtent l="0" t="0" r="14605" b="24130"/>
                <wp:wrapNone/>
                <wp:docPr id="38" name="Rectangle 38"/>
                <wp:cNvGraphicFramePr/>
                <a:graphic xmlns:a="http://schemas.openxmlformats.org/drawingml/2006/main">
                  <a:graphicData uri="http://schemas.microsoft.com/office/word/2010/wordprocessingShape">
                    <wps:wsp>
                      <wps:cNvSpPr/>
                      <wps:spPr>
                        <a:xfrm>
                          <a:off x="0" y="0"/>
                          <a:ext cx="3052445" cy="16637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6F4E1C7">
              <v:rect id="Rectangle 38" style="position:absolute;margin-left:180.9pt;margin-top:95.1pt;width:240.35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0DECE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">
                <w10:anchorlock/>
              </v:rect>
            </w:pict>
          </mc:Fallback>
        </mc:AlternateContent>
      </w:r>
      <w:r w:rsidR="00875F16" w:rsidRPr="00875F16">
        <w:t xml:space="preserve"> </w:t>
      </w:r>
      <w:r w:rsidR="00135C95" w:rsidRPr="00135C95">
        <w:rPr>
          <w:noProof/>
        </w:rPr>
        <w:drawing>
          <wp:inline distT="0" distB="0" distL="0" distR="0" wp14:anchorId="6A481961" wp14:editId="07777777">
            <wp:extent cx="5733415" cy="54426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1FA2186A" w14:textId="77777777" w:rsidR="002964E0" w:rsidRDefault="00D73C43" w:rsidP="002964E0">
      <w:pPr>
        <w:pStyle w:val="Heading2"/>
      </w:pPr>
      <w:bookmarkStart w:id="50" w:name="_Toc21638769"/>
      <w:r>
        <w:t>CartDao</w:t>
      </w:r>
      <w:r w:rsidR="002964E0">
        <w:t>.java</w:t>
      </w:r>
      <w:bookmarkEnd w:id="50"/>
    </w:p>
    <w:p w14:paraId="2853398C" w14:textId="77777777" w:rsidR="002964E0" w:rsidRDefault="002964E0" w:rsidP="004F7CDA">
      <w:pPr>
        <w:pStyle w:val="Bodytext"/>
        <w:numPr>
          <w:ilvl w:val="0"/>
          <w:numId w:val="37"/>
        </w:numPr>
      </w:pPr>
      <w:r>
        <w:t xml:space="preserve">Add method </w:t>
      </w:r>
      <w:r>
        <w:rPr>
          <w:rFonts w:ascii="Consolas" w:hAnsi="Consolas"/>
        </w:rPr>
        <w:t>getAllCartItems</w:t>
      </w:r>
      <w:r w:rsidRPr="002C62D8">
        <w:rPr>
          <w:rFonts w:ascii="Consolas" w:hAnsi="Consolas"/>
        </w:rPr>
        <w:t xml:space="preserve">(userId: long): </w:t>
      </w:r>
      <w:r w:rsidR="00A17235">
        <w:rPr>
          <w:rFonts w:ascii="Consolas" w:hAnsi="Consolas"/>
        </w:rPr>
        <w:t>List&lt;MenuItem&gt;</w:t>
      </w:r>
      <w:r>
        <w:t xml:space="preserve"> in the interface.</w:t>
      </w:r>
    </w:p>
    <w:p w14:paraId="28930580" w14:textId="77777777" w:rsidR="00841026" w:rsidRDefault="00841026" w:rsidP="002964E0">
      <w:pPr>
        <w:pStyle w:val="Heading2"/>
      </w:pPr>
      <w:bookmarkStart w:id="51" w:name="_Toc21638770"/>
      <w:r>
        <w:t>CartEmptyException</w:t>
      </w:r>
      <w:r w:rsidR="007C1CCF">
        <w:t>.java</w:t>
      </w:r>
      <w:bookmarkEnd w:id="51"/>
    </w:p>
    <w:p w14:paraId="474E1E4F" w14:textId="77777777" w:rsidR="00841026" w:rsidRDefault="00841026" w:rsidP="004F7CDA">
      <w:pPr>
        <w:pStyle w:val="Bodytext"/>
        <w:numPr>
          <w:ilvl w:val="0"/>
          <w:numId w:val="39"/>
        </w:numPr>
      </w:pPr>
      <w:r>
        <w:t xml:space="preserve">Extend this class from </w:t>
      </w:r>
      <w:r w:rsidRPr="007C1CCF">
        <w:rPr>
          <w:rFonts w:ascii="Consolas" w:hAnsi="Consolas"/>
        </w:rPr>
        <w:t>java.lang.Exception</w:t>
      </w:r>
      <w:r>
        <w:t xml:space="preserve"> and include </w:t>
      </w:r>
      <w:r w:rsidR="00A01D6C">
        <w:t>an</w:t>
      </w:r>
      <w:r>
        <w:t xml:space="preserve"> empty constructor.</w:t>
      </w:r>
    </w:p>
    <w:p w14:paraId="2763F71A" w14:textId="77777777" w:rsidR="002964E0" w:rsidRDefault="00D73C43" w:rsidP="002964E0">
      <w:pPr>
        <w:pStyle w:val="Heading2"/>
      </w:pPr>
      <w:bookmarkStart w:id="52" w:name="_Toc21638771"/>
      <w:r>
        <w:lastRenderedPageBreak/>
        <w:t>CartDaoCollection</w:t>
      </w:r>
      <w:r w:rsidR="002964E0" w:rsidRPr="002C62D8">
        <w:t>Impl</w:t>
      </w:r>
      <w:r w:rsidR="002964E0">
        <w:t>.java</w:t>
      </w:r>
      <w:bookmarkEnd w:id="52"/>
    </w:p>
    <w:p w14:paraId="4D364C5A" w14:textId="77777777" w:rsidR="002964E0" w:rsidRDefault="006C2D2F" w:rsidP="002964E0">
      <w:pPr>
        <w:pStyle w:val="Bodytext"/>
      </w:pPr>
      <w:r>
        <w:t xml:space="preserve">This class manages the data related to Cart of all users of </w:t>
      </w:r>
      <w:r w:rsidR="00C1382E">
        <w:t>truYum</w:t>
      </w:r>
      <w:r>
        <w:t xml:space="preserve"> application. </w:t>
      </w:r>
      <w:r w:rsidR="00B36528">
        <w:t>A</w:t>
      </w:r>
      <w:r>
        <w:t xml:space="preserve"> new method </w:t>
      </w:r>
      <w:r w:rsidR="00B36528">
        <w:t xml:space="preserve">needs to be added </w:t>
      </w:r>
      <w:r>
        <w:t>for this use case.</w:t>
      </w:r>
    </w:p>
    <w:p w14:paraId="485728BC" w14:textId="7C4D4E51" w:rsidR="002964E0" w:rsidRDefault="69184217" w:rsidP="69184217">
      <w:pPr>
        <w:pStyle w:val="Bodytext"/>
        <w:jc w:val="left"/>
        <w:rPr>
          <w:rFonts w:cs="Arial"/>
          <w:b/>
          <w:bCs/>
        </w:rPr>
      </w:pPr>
      <w:r w:rsidRPr="69184217">
        <w:rPr>
          <w:rFonts w:cs="Arial"/>
          <w:b/>
          <w:bCs/>
        </w:rPr>
        <w:t>getAllCartItems(userId: long): Cart throws CartEmptyException</w:t>
      </w:r>
    </w:p>
    <w:p w14:paraId="7EA965D8" w14:textId="77777777" w:rsidR="006C2D2F" w:rsidRPr="006C2D2F" w:rsidRDefault="006C2D2F" w:rsidP="002964E0">
      <w:pPr>
        <w:pStyle w:val="Bodytext"/>
        <w:rPr>
          <w:rFonts w:cs="Arial"/>
        </w:rPr>
      </w:pPr>
      <w:r>
        <w:rPr>
          <w:rFonts w:cs="Arial"/>
        </w:rPr>
        <w:t xml:space="preserve">Method to get list of </w:t>
      </w:r>
      <w:r w:rsidR="00C1382E">
        <w:rPr>
          <w:rFonts w:cs="Arial"/>
        </w:rPr>
        <w:t>menu item</w:t>
      </w:r>
      <w:r>
        <w:rPr>
          <w:rFonts w:cs="Arial"/>
        </w:rPr>
        <w:t>s added by a customer to Cart.</w:t>
      </w:r>
    </w:p>
    <w:p w14:paraId="5563317A" w14:textId="77777777" w:rsidR="00841026" w:rsidRDefault="00841026" w:rsidP="004F7CDA">
      <w:pPr>
        <w:pStyle w:val="Bodytext"/>
        <w:numPr>
          <w:ilvl w:val="0"/>
          <w:numId w:val="38"/>
        </w:numPr>
      </w:pPr>
      <w:r>
        <w:t xml:space="preserve">Get the </w:t>
      </w:r>
      <w:r w:rsidR="00C1382E">
        <w:t>menuItem</w:t>
      </w:r>
      <w:r w:rsidR="00CC6022">
        <w:t>List</w:t>
      </w:r>
      <w:r>
        <w:t xml:space="preserve"> based on </w:t>
      </w:r>
      <w:r w:rsidRPr="007C1CCF">
        <w:rPr>
          <w:rFonts w:ascii="Consolas" w:hAnsi="Consolas"/>
        </w:rPr>
        <w:t>userId</w:t>
      </w:r>
      <w:r w:rsidR="00B00581">
        <w:t xml:space="preserve"> from</w:t>
      </w:r>
      <w:r w:rsidR="00C5400F">
        <w:t xml:space="preserve"> the </w:t>
      </w:r>
      <w:r w:rsidR="00C5400F" w:rsidRPr="00C5400F">
        <w:rPr>
          <w:rFonts w:ascii="Consolas" w:eastAsia="Calibri" w:hAnsi="Consolas" w:cs="Arial"/>
        </w:rPr>
        <w:t>HashMap</w:t>
      </w:r>
      <w:r w:rsidR="00C5400F">
        <w:t xml:space="preserve"> of</w:t>
      </w:r>
      <w:r w:rsidR="00B00581">
        <w:t xml:space="preserve"> </w:t>
      </w:r>
      <w:r w:rsidR="00CC6022">
        <w:rPr>
          <w:rFonts w:ascii="Consolas" w:hAnsi="Consolas"/>
        </w:rPr>
        <w:t>userCarts</w:t>
      </w:r>
    </w:p>
    <w:p w14:paraId="2B823906" w14:textId="77777777" w:rsidR="00841026" w:rsidRDefault="00841026" w:rsidP="004F7CDA">
      <w:pPr>
        <w:pStyle w:val="Bodytext"/>
        <w:numPr>
          <w:ilvl w:val="0"/>
          <w:numId w:val="38"/>
        </w:numPr>
      </w:pPr>
      <w:r>
        <w:t>If the returned list is empty</w:t>
      </w:r>
    </w:p>
    <w:p w14:paraId="7FF53252" w14:textId="77777777" w:rsidR="00841026" w:rsidRDefault="00841026" w:rsidP="004F7CDA">
      <w:pPr>
        <w:pStyle w:val="Bodytext"/>
        <w:numPr>
          <w:ilvl w:val="1"/>
          <w:numId w:val="38"/>
        </w:numPr>
      </w:pPr>
      <w:r>
        <w:t xml:space="preserve">Create new </w:t>
      </w:r>
      <w:r w:rsidRPr="007C1CCF">
        <w:rPr>
          <w:rFonts w:ascii="Consolas" w:hAnsi="Consolas"/>
        </w:rPr>
        <w:t>CartEmptyException</w:t>
      </w:r>
      <w:r>
        <w:t xml:space="preserve"> and throw it</w:t>
      </w:r>
    </w:p>
    <w:p w14:paraId="397553B6" w14:textId="77777777" w:rsidR="00841026" w:rsidRDefault="00841026" w:rsidP="004F7CDA">
      <w:pPr>
        <w:pStyle w:val="Bodytext"/>
        <w:numPr>
          <w:ilvl w:val="0"/>
          <w:numId w:val="38"/>
        </w:numPr>
      </w:pPr>
      <w:r>
        <w:t>If the returned list is not empty</w:t>
      </w:r>
    </w:p>
    <w:p w14:paraId="694A81AF" w14:textId="77777777" w:rsidR="00B00581" w:rsidRDefault="00B00581" w:rsidP="004F7CDA">
      <w:pPr>
        <w:pStyle w:val="Bodytext"/>
        <w:numPr>
          <w:ilvl w:val="1"/>
          <w:numId w:val="38"/>
        </w:numPr>
      </w:pPr>
      <w:r>
        <w:t xml:space="preserve">Iterate through the </w:t>
      </w:r>
      <w:r w:rsidR="00C1382E">
        <w:rPr>
          <w:rFonts w:ascii="Consolas" w:hAnsi="Consolas"/>
        </w:rPr>
        <w:t>menuItem</w:t>
      </w:r>
      <w:r w:rsidR="00875F16" w:rsidRPr="007C1CCF">
        <w:rPr>
          <w:rFonts w:ascii="Consolas" w:hAnsi="Consolas"/>
        </w:rPr>
        <w:t>List</w:t>
      </w:r>
      <w:r w:rsidR="00875F16">
        <w:t xml:space="preserve"> and add up the prices.</w:t>
      </w:r>
    </w:p>
    <w:p w14:paraId="44069B76" w14:textId="77777777" w:rsidR="00875F16" w:rsidRDefault="00875F16" w:rsidP="004F7CDA">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w14:paraId="49EACB3D" w14:textId="77777777" w:rsidR="002964E0" w:rsidRDefault="002964E0" w:rsidP="004F7CDA">
      <w:pPr>
        <w:pStyle w:val="Bodytext"/>
        <w:numPr>
          <w:ilvl w:val="1"/>
          <w:numId w:val="38"/>
        </w:numPr>
      </w:pPr>
      <w:r>
        <w:t>return cart</w:t>
      </w:r>
    </w:p>
    <w:p w14:paraId="1D1834D2" w14:textId="77777777" w:rsidR="002964E0" w:rsidRDefault="006C2D2F" w:rsidP="002964E0">
      <w:pPr>
        <w:pStyle w:val="Heading2"/>
      </w:pPr>
      <w:bookmarkStart w:id="53" w:name="_Toc21638772"/>
      <w:r>
        <w:t>CartDaoCollection</w:t>
      </w:r>
      <w:r w:rsidRPr="002C62D8">
        <w:t>Impl</w:t>
      </w:r>
      <w:r w:rsidR="002964E0">
        <w:t>Test.java</w:t>
      </w:r>
      <w:bookmarkEnd w:id="53"/>
    </w:p>
    <w:p w14:paraId="73628B94" w14:textId="77777777" w:rsidR="002964E0" w:rsidRPr="00F05F85" w:rsidRDefault="002964E0" w:rsidP="002964E0">
      <w:pPr>
        <w:pStyle w:val="Bodytext"/>
        <w:rPr>
          <w:rFonts w:cs="Arial"/>
          <w:b/>
        </w:rPr>
      </w:pPr>
      <w:r w:rsidRPr="00F05F85">
        <w:rPr>
          <w:rFonts w:cs="Arial"/>
          <w:b/>
        </w:rPr>
        <w:t>main(args[]: String): void</w:t>
      </w:r>
    </w:p>
    <w:p w14:paraId="5BB2D5C5" w14:textId="77777777" w:rsidR="002964E0" w:rsidRDefault="002964E0" w:rsidP="004F7CDA">
      <w:pPr>
        <w:pStyle w:val="Bodytext"/>
        <w:numPr>
          <w:ilvl w:val="0"/>
          <w:numId w:val="35"/>
        </w:numPr>
      </w:pPr>
      <w:r>
        <w:t xml:space="preserve">Invoke </w:t>
      </w:r>
      <w:r>
        <w:rPr>
          <w:rFonts w:ascii="Consolas" w:hAnsi="Consolas"/>
        </w:rPr>
        <w:t>testAddCartItem</w:t>
      </w:r>
      <w:r w:rsidRPr="00BB2AEA">
        <w:rPr>
          <w:rFonts w:ascii="Consolas" w:hAnsi="Consolas"/>
        </w:rPr>
        <w:t>()</w:t>
      </w:r>
    </w:p>
    <w:p w14:paraId="06360917" w14:textId="77777777" w:rsidR="002964E0" w:rsidRPr="00F05F85" w:rsidRDefault="002964E0" w:rsidP="002964E0">
      <w:pPr>
        <w:pStyle w:val="Bodytext"/>
        <w:rPr>
          <w:rFonts w:cs="Arial"/>
          <w:b/>
        </w:rPr>
      </w:pPr>
      <w:r>
        <w:rPr>
          <w:rFonts w:cs="Arial"/>
          <w:b/>
        </w:rPr>
        <w:t>testA</w:t>
      </w:r>
      <w:r w:rsidRPr="002C62D8">
        <w:rPr>
          <w:rFonts w:cs="Arial"/>
          <w:b/>
        </w:rPr>
        <w:t>ddCartItem</w:t>
      </w:r>
      <w:r w:rsidRPr="00F05F85">
        <w:rPr>
          <w:rFonts w:cs="Arial"/>
          <w:b/>
        </w:rPr>
        <w:t xml:space="preserve">(): </w:t>
      </w:r>
      <w:r>
        <w:rPr>
          <w:rFonts w:cs="Arial"/>
          <w:b/>
        </w:rPr>
        <w:t>void</w:t>
      </w:r>
    </w:p>
    <w:p w14:paraId="3CED6FF0" w14:textId="77777777" w:rsidR="00707590" w:rsidRDefault="00707590" w:rsidP="00707590">
      <w:pPr>
        <w:pStyle w:val="Bodytext"/>
        <w:numPr>
          <w:ilvl w:val="0"/>
          <w:numId w:val="36"/>
        </w:numPr>
      </w:pPr>
      <w:r>
        <w:t xml:space="preserve">Instantiate </w:t>
      </w:r>
      <w:r>
        <w:rPr>
          <w:rFonts w:ascii="Consolas" w:hAnsi="Consolas"/>
        </w:rPr>
        <w:t>Cart</w:t>
      </w:r>
      <w:r w:rsidRPr="00707590">
        <w:rPr>
          <w:rFonts w:ascii="Consolas" w:hAnsi="Consolas"/>
        </w:rPr>
        <w:t>DaoCollectionImpl</w:t>
      </w:r>
      <w:r>
        <w:t xml:space="preserve"> and assign it</w:t>
      </w:r>
      <w:r w:rsidR="007C1CCF">
        <w:t xml:space="preserve"> to</w:t>
      </w:r>
      <w:r>
        <w:t xml:space="preserve">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t>.</w:t>
      </w:r>
    </w:p>
    <w:p w14:paraId="743DADD8" w14:textId="77777777" w:rsidR="002964E0" w:rsidRDefault="002964E0" w:rsidP="004F7CDA">
      <w:pPr>
        <w:pStyle w:val="Bodytext"/>
        <w:numPr>
          <w:ilvl w:val="0"/>
          <w:numId w:val="36"/>
        </w:numPr>
      </w:pPr>
      <w:r>
        <w:t xml:space="preserve">Invoke </w:t>
      </w:r>
      <w:r w:rsidR="00707590">
        <w:rPr>
          <w:rFonts w:ascii="Consolas" w:hAnsi="Consolas"/>
        </w:rPr>
        <w:t>cart</w:t>
      </w:r>
      <w:r w:rsidR="00707590" w:rsidRPr="00707590">
        <w:rPr>
          <w:rFonts w:ascii="Consolas" w:hAnsi="Consolas"/>
        </w:rPr>
        <w:t>Dao</w:t>
      </w:r>
      <w:r w:rsidR="00707590">
        <w:t>.</w:t>
      </w:r>
      <w:r w:rsidRPr="00707590">
        <w:rPr>
          <w:rFonts w:ascii="Consolas" w:hAnsi="Consolas"/>
        </w:rPr>
        <w:t>addCartItem()</w:t>
      </w:r>
      <w:r>
        <w:t xml:space="preserve"> method with following parameters</w:t>
      </w:r>
    </w:p>
    <w:p w14:paraId="775580E8" w14:textId="77777777" w:rsidR="002964E0" w:rsidRDefault="002964E0" w:rsidP="004F7CDA">
      <w:pPr>
        <w:pStyle w:val="Bodytext"/>
        <w:numPr>
          <w:ilvl w:val="1"/>
          <w:numId w:val="36"/>
        </w:numPr>
      </w:pPr>
      <w:r>
        <w:t>userId: 1</w:t>
      </w:r>
    </w:p>
    <w:p w14:paraId="4BFEC224" w14:textId="77777777" w:rsidR="002964E0" w:rsidRDefault="00C1382E" w:rsidP="004F7CDA">
      <w:pPr>
        <w:pStyle w:val="Bodytext"/>
        <w:numPr>
          <w:ilvl w:val="1"/>
          <w:numId w:val="36"/>
        </w:numPr>
      </w:pPr>
      <w:r>
        <w:t>menuItem</w:t>
      </w:r>
      <w:r w:rsidR="002964E0">
        <w:t xml:space="preserve">Id: one of existing </w:t>
      </w:r>
      <w:r>
        <w:rPr>
          <w:rFonts w:ascii="Consolas" w:hAnsi="Consolas"/>
        </w:rPr>
        <w:t>menuItem</w:t>
      </w:r>
      <w:r w:rsidR="002964E0" w:rsidRPr="007C1CCF">
        <w:rPr>
          <w:rFonts w:ascii="Consolas" w:hAnsi="Consolas"/>
        </w:rPr>
        <w:t>Id</w:t>
      </w:r>
      <w:r w:rsidR="002964E0">
        <w:t xml:space="preserve"> in </w:t>
      </w:r>
      <w:r>
        <w:rPr>
          <w:rFonts w:ascii="Consolas" w:hAnsi="Consolas"/>
        </w:rPr>
        <w:t>MenuItem</w:t>
      </w:r>
      <w:r w:rsidR="00D73C43" w:rsidRPr="007C1CCF">
        <w:rPr>
          <w:rFonts w:ascii="Consolas" w:hAnsi="Consolas"/>
        </w:rPr>
        <w:t>DaoCollection</w:t>
      </w:r>
      <w:r w:rsidR="002964E0" w:rsidRPr="007C1CCF">
        <w:rPr>
          <w:rFonts w:ascii="Consolas" w:hAnsi="Consolas"/>
        </w:rPr>
        <w:t>Impl</w:t>
      </w:r>
    </w:p>
    <w:p w14:paraId="104640B3" w14:textId="77777777" w:rsidR="002964E0" w:rsidRDefault="00081790" w:rsidP="004F7CDA">
      <w:pPr>
        <w:pStyle w:val="Bodytext"/>
        <w:numPr>
          <w:ilvl w:val="0"/>
          <w:numId w:val="36"/>
        </w:numPr>
      </w:pPr>
      <w:r>
        <w:t xml:space="preserve">Invoke </w:t>
      </w:r>
      <w:r w:rsidR="007C1CCF" w:rsidRPr="007C1CCF">
        <w:rPr>
          <w:rFonts w:ascii="Consolas" w:hAnsi="Consolas"/>
        </w:rPr>
        <w:t>cartDao.</w:t>
      </w:r>
      <w:r w:rsidRPr="00707590">
        <w:rPr>
          <w:rFonts w:ascii="Consolas" w:hAnsi="Consolas"/>
        </w:rPr>
        <w:t>getAllCartItems()</w:t>
      </w:r>
      <w:r>
        <w:t xml:space="preserve"> with userId as 1</w:t>
      </w:r>
    </w:p>
    <w:p w14:paraId="28D6F132" w14:textId="77777777" w:rsidR="00081790" w:rsidRDefault="1F34F5CA" w:rsidP="004F7CDA">
      <w:pPr>
        <w:pStyle w:val="Bodytext"/>
        <w:numPr>
          <w:ilvl w:val="0"/>
          <w:numId w:val="36"/>
        </w:numPr>
      </w:pPr>
      <w:r>
        <w:t xml:space="preserve">Display the contents of </w:t>
      </w:r>
      <w:r w:rsidRPr="1F34F5CA">
        <w:rPr>
          <w:rFonts w:ascii="Consolas" w:hAnsi="Consolas"/>
        </w:rPr>
        <w:t>MenuItemList</w:t>
      </w:r>
      <w:r>
        <w:t xml:space="preserve"> returned in previous step and check if the added cart item is present or not.</w:t>
      </w:r>
    </w:p>
    <w:p w14:paraId="49007928" w14:textId="013F17B1" w:rsidR="1F34F5CA" w:rsidRDefault="1F34F5CA" w:rsidP="1F34F5CA">
      <w:pPr>
        <w:pStyle w:val="Bodytext"/>
        <w:rPr>
          <w:rFonts w:cs="Arial"/>
          <w:b/>
          <w:bCs/>
        </w:rPr>
      </w:pPr>
      <w:r w:rsidRPr="1F34F5CA">
        <w:rPr>
          <w:rFonts w:cs="Arial"/>
          <w:b/>
          <w:bCs/>
        </w:rPr>
        <w:t>testGetAllCartItems(): void</w:t>
      </w:r>
    </w:p>
    <w:p w14:paraId="5746D75B" w14:textId="77777777" w:rsidR="1F34F5CA" w:rsidRDefault="1F34F5CA" w:rsidP="1F34F5CA">
      <w:pPr>
        <w:pStyle w:val="Bodytext"/>
        <w:numPr>
          <w:ilvl w:val="0"/>
          <w:numId w:val="36"/>
        </w:numPr>
      </w:pPr>
      <w:r>
        <w:t xml:space="preserve">Instantiate </w:t>
      </w:r>
      <w:r w:rsidRPr="1F34F5CA">
        <w:rPr>
          <w:rFonts w:ascii="Consolas" w:hAnsi="Consolas"/>
        </w:rPr>
        <w:t>CartDaoCollectionImpl</w:t>
      </w:r>
      <w:r>
        <w:t xml:space="preserve"> and assign it to </w:t>
      </w:r>
      <w:r w:rsidRPr="1F34F5CA">
        <w:rPr>
          <w:rFonts w:ascii="Consolas" w:hAnsi="Consolas"/>
        </w:rPr>
        <w:t>CartDao</w:t>
      </w:r>
      <w:r>
        <w:t xml:space="preserve"> reference variable </w:t>
      </w:r>
      <w:r w:rsidRPr="1F34F5CA">
        <w:rPr>
          <w:rFonts w:ascii="Consolas" w:hAnsi="Consolas"/>
        </w:rPr>
        <w:t>cartDao</w:t>
      </w:r>
      <w:r>
        <w:t>.</w:t>
      </w:r>
    </w:p>
    <w:p w14:paraId="5630AD66" w14:textId="51461208" w:rsidR="00875F16" w:rsidRDefault="1F34F5CA" w:rsidP="00A52DE1">
      <w:pPr>
        <w:pStyle w:val="Bodytext"/>
        <w:widowControl/>
        <w:numPr>
          <w:ilvl w:val="0"/>
          <w:numId w:val="36"/>
        </w:numPr>
        <w:spacing w:before="0" w:after="0" w:line="240" w:lineRule="auto"/>
        <w:ind w:right="0"/>
      </w:pPr>
      <w:r>
        <w:t xml:space="preserve">Invoke </w:t>
      </w:r>
      <w:r w:rsidRPr="00A52DE1">
        <w:rPr>
          <w:rFonts w:ascii="Consolas" w:eastAsia="Consolas" w:hAnsi="Consolas" w:cs="Consolas"/>
        </w:rPr>
        <w:t>cartDao.getAllCartItems</w:t>
      </w:r>
      <w:r w:rsidRPr="00A52DE1">
        <w:rPr>
          <w:rFonts w:ascii="Consolas" w:hAnsi="Consolas"/>
        </w:rPr>
        <w:t>()</w:t>
      </w:r>
      <w:r>
        <w:t xml:space="preserve"> method passing the userId as 1 and display the resulting list of menu items.</w:t>
      </w:r>
      <w:r w:rsidR="00875F16">
        <w:br w:type="page"/>
      </w:r>
    </w:p>
    <w:p w14:paraId="165B99EA" w14:textId="77777777" w:rsidR="00081790" w:rsidRDefault="00081790" w:rsidP="00081790">
      <w:pPr>
        <w:pStyle w:val="Heading1"/>
        <w:jc w:val="left"/>
      </w:pPr>
      <w:bookmarkStart w:id="54" w:name="_Toc21638773"/>
      <w:r>
        <w:lastRenderedPageBreak/>
        <w:t>Design for Remove Cart Item (</w:t>
      </w:r>
      <w:r w:rsidR="00836373">
        <w:t>TY</w:t>
      </w:r>
      <w:r>
        <w:t>UC006)</w:t>
      </w:r>
      <w:bookmarkEnd w:id="54"/>
    </w:p>
    <w:p w14:paraId="72C440F0" w14:textId="77777777" w:rsidR="00081790" w:rsidRDefault="00081790" w:rsidP="00081790">
      <w:pPr>
        <w:pStyle w:val="Heading2"/>
      </w:pPr>
      <w:bookmarkStart w:id="55" w:name="_Toc21638774"/>
      <w:r>
        <w:t>Class Diagram</w:t>
      </w:r>
      <w:bookmarkEnd w:id="55"/>
    </w:p>
    <w:p w14:paraId="2A7E3CD7" w14:textId="77777777" w:rsidR="00081790" w:rsidRDefault="00081790" w:rsidP="00081790">
      <w:pPr>
        <w:pStyle w:val="Bodytext"/>
      </w:pPr>
      <w:r>
        <w:t>The below diagram denotes the methods that needs to be implemented for this use case. Method wise specification is defined after the diagram.</w:t>
      </w:r>
    </w:p>
    <w:p w14:paraId="1092B71E" w14:textId="77777777" w:rsidR="00081790" w:rsidRDefault="00081790" w:rsidP="00081790">
      <w:pPr>
        <w:pStyle w:val="Bodytext"/>
        <w:ind w:left="0"/>
      </w:pPr>
      <w:r>
        <w:rPr>
          <w:noProof/>
        </w:rPr>
        <mc:AlternateContent>
          <mc:Choice Requires="wps">
            <w:drawing>
              <wp:anchor distT="0" distB="0" distL="114300" distR="114300" simplePos="0" relativeHeight="251692032" behindDoc="0" locked="1" layoutInCell="1" allowOverlap="1" wp14:anchorId="581F1D5C" wp14:editId="3CB62AFD">
                <wp:simplePos x="0" y="0"/>
                <wp:positionH relativeFrom="column">
                  <wp:posOffset>2033270</wp:posOffset>
                </wp:positionH>
                <wp:positionV relativeFrom="paragraph">
                  <wp:posOffset>4237355</wp:posOffset>
                </wp:positionV>
                <wp:extent cx="1398905" cy="167640"/>
                <wp:effectExtent l="0" t="0" r="10795" b="22860"/>
                <wp:wrapNone/>
                <wp:docPr id="51" name="Rectangle 51"/>
                <wp:cNvGraphicFramePr/>
                <a:graphic xmlns:a="http://schemas.openxmlformats.org/drawingml/2006/main">
                  <a:graphicData uri="http://schemas.microsoft.com/office/word/2010/wordprocessingShape">
                    <wps:wsp>
                      <wps:cNvSpPr/>
                      <wps:spPr>
                        <a:xfrm>
                          <a:off x="0" y="0"/>
                          <a:ext cx="1398905" cy="1676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942FD38">
              <v:rect id="Rectangle 51" style="position:absolute;margin-left:160.1pt;margin-top:333.65pt;width:110.15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B41B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">
                <w10:anchorlock/>
              </v:rect>
            </w:pict>
          </mc:Fallback>
        </mc:AlternateContent>
      </w:r>
      <w:r>
        <w:rPr>
          <w:noProof/>
        </w:rPr>
        <mc:AlternateContent>
          <mc:Choice Requires="wps">
            <w:drawing>
              <wp:anchor distT="0" distB="0" distL="114300" distR="114300" simplePos="0" relativeHeight="251691008" behindDoc="0" locked="1" layoutInCell="1" allowOverlap="1" wp14:anchorId="339BFA36" wp14:editId="01DABC58">
                <wp:simplePos x="0" y="0"/>
                <wp:positionH relativeFrom="column">
                  <wp:posOffset>2265680</wp:posOffset>
                </wp:positionH>
                <wp:positionV relativeFrom="paragraph">
                  <wp:posOffset>2542540</wp:posOffset>
                </wp:positionV>
                <wp:extent cx="3100070" cy="182880"/>
                <wp:effectExtent l="0" t="0" r="24130" b="26670"/>
                <wp:wrapNone/>
                <wp:docPr id="52" name="Rectangle 52"/>
                <wp:cNvGraphicFramePr/>
                <a:graphic xmlns:a="http://schemas.openxmlformats.org/drawingml/2006/main">
                  <a:graphicData uri="http://schemas.microsoft.com/office/word/2010/wordprocessingShape">
                    <wps:wsp>
                      <wps:cNvSpPr/>
                      <wps:spPr>
                        <a:xfrm>
                          <a:off x="0" y="0"/>
                          <a:ext cx="3100070" cy="1828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D371B96">
              <v:rect id="Rectangle 52" style="position:absolute;margin-left:178.4pt;margin-top:200.2pt;width:244.1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C24F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">
                <w10:anchorlock/>
              </v:rect>
            </w:pict>
          </mc:Fallback>
        </mc:AlternateContent>
      </w:r>
      <w:r>
        <w:rPr>
          <w:noProof/>
        </w:rPr>
        <mc:AlternateContent>
          <mc:Choice Requires="wps">
            <w:drawing>
              <wp:anchor distT="0" distB="0" distL="114300" distR="114300" simplePos="0" relativeHeight="251689984" behindDoc="0" locked="1" layoutInCell="1" allowOverlap="1" wp14:anchorId="3F781D76" wp14:editId="7E0F191F">
                <wp:simplePos x="0" y="0"/>
                <wp:positionH relativeFrom="column">
                  <wp:posOffset>2273935</wp:posOffset>
                </wp:positionH>
                <wp:positionV relativeFrom="paragraph">
                  <wp:posOffset>1334770</wp:posOffset>
                </wp:positionV>
                <wp:extent cx="3108960" cy="142875"/>
                <wp:effectExtent l="0" t="0" r="15240" b="28575"/>
                <wp:wrapNone/>
                <wp:docPr id="53" name="Rectangle 53"/>
                <wp:cNvGraphicFramePr/>
                <a:graphic xmlns:a="http://schemas.openxmlformats.org/drawingml/2006/main">
                  <a:graphicData uri="http://schemas.microsoft.com/office/word/2010/wordprocessingShape">
                    <wps:wsp>
                      <wps:cNvSpPr/>
                      <wps:spPr>
                        <a:xfrm>
                          <a:off x="0" y="0"/>
                          <a:ext cx="310896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6416DE8">
              <v:rect id="Rectangle 53" style="position:absolute;margin-left:179.05pt;margin-top:105.1pt;width:244.8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96110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">
                <w10:anchorlock/>
              </v:rect>
            </w:pict>
          </mc:Fallback>
        </mc:AlternateContent>
      </w:r>
      <w:r w:rsidR="00875F16" w:rsidRPr="00875F16">
        <w:t xml:space="preserve"> </w:t>
      </w:r>
      <w:r w:rsidR="0070279E" w:rsidRPr="0070279E">
        <w:rPr>
          <w:noProof/>
        </w:rPr>
        <w:drawing>
          <wp:inline distT="0" distB="0" distL="0" distR="0" wp14:anchorId="76668C55" wp14:editId="07777777">
            <wp:extent cx="5733415" cy="54426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442612"/>
                    </a:xfrm>
                    <a:prstGeom prst="rect">
                      <a:avLst/>
                    </a:prstGeom>
                    <a:noFill/>
                    <a:ln>
                      <a:noFill/>
                    </a:ln>
                  </pic:spPr>
                </pic:pic>
              </a:graphicData>
            </a:graphic>
          </wp:inline>
        </w:drawing>
      </w:r>
    </w:p>
    <w:p w14:paraId="353AEE8B" w14:textId="77777777" w:rsidR="00081790" w:rsidRDefault="00D73C43" w:rsidP="00081790">
      <w:pPr>
        <w:pStyle w:val="Heading2"/>
      </w:pPr>
      <w:bookmarkStart w:id="56" w:name="_Toc21638775"/>
      <w:r>
        <w:t>CartDao</w:t>
      </w:r>
      <w:r w:rsidR="00081790">
        <w:t>.java</w:t>
      </w:r>
      <w:bookmarkEnd w:id="56"/>
    </w:p>
    <w:p w14:paraId="659F5597" w14:textId="77777777" w:rsidR="00081790" w:rsidRDefault="00081790" w:rsidP="004F7CDA">
      <w:pPr>
        <w:pStyle w:val="Bodytext"/>
        <w:numPr>
          <w:ilvl w:val="0"/>
          <w:numId w:val="40"/>
        </w:numPr>
      </w:pPr>
      <w:r>
        <w:t xml:space="preserve">Add method </w:t>
      </w:r>
      <w:r>
        <w:rPr>
          <w:rFonts w:ascii="Consolas" w:hAnsi="Consolas"/>
        </w:rPr>
        <w:t>removeCartItem</w:t>
      </w:r>
      <w:r w:rsidRPr="002C62D8">
        <w:rPr>
          <w:rFonts w:ascii="Consolas" w:hAnsi="Consolas"/>
        </w:rPr>
        <w:t>(userId: long</w:t>
      </w:r>
      <w:r>
        <w:rPr>
          <w:rFonts w:ascii="Consolas" w:hAnsi="Consolas"/>
        </w:rPr>
        <w:t xml:space="preserve">, </w:t>
      </w:r>
      <w:r w:rsidR="00C1382E">
        <w:rPr>
          <w:rFonts w:ascii="Consolas" w:hAnsi="Consolas"/>
        </w:rPr>
        <w:t>menuItem</w:t>
      </w:r>
      <w:r>
        <w:rPr>
          <w:rFonts w:ascii="Consolas" w:hAnsi="Consolas"/>
        </w:rPr>
        <w:t>Id: long</w:t>
      </w:r>
      <w:r w:rsidRPr="002C62D8">
        <w:rPr>
          <w:rFonts w:ascii="Consolas" w:hAnsi="Consolas"/>
        </w:rPr>
        <w:t>): void</w:t>
      </w:r>
      <w:r>
        <w:t xml:space="preserve"> in the interface.</w:t>
      </w:r>
    </w:p>
    <w:p w14:paraId="70B8F331" w14:textId="77777777" w:rsidR="00081790" w:rsidRDefault="00D73C43" w:rsidP="00081790">
      <w:pPr>
        <w:pStyle w:val="Heading2"/>
      </w:pPr>
      <w:bookmarkStart w:id="57" w:name="_Toc21638776"/>
      <w:r>
        <w:lastRenderedPageBreak/>
        <w:t>CartDaoCollection</w:t>
      </w:r>
      <w:r w:rsidR="00081790" w:rsidRPr="002C62D8">
        <w:t>Impl</w:t>
      </w:r>
      <w:r w:rsidR="00081790">
        <w:t>.java</w:t>
      </w:r>
      <w:bookmarkEnd w:id="57"/>
    </w:p>
    <w:p w14:paraId="6F23D38E" w14:textId="77777777" w:rsidR="00B36528" w:rsidRDefault="00B36528" w:rsidP="00B36528">
      <w:pPr>
        <w:pStyle w:val="Bodytext"/>
      </w:pPr>
      <w:r>
        <w:t xml:space="preserve">This class manages the data related to Cart of all users of </w:t>
      </w:r>
      <w:r w:rsidR="00C1382E">
        <w:t>truYum</w:t>
      </w:r>
      <w:r>
        <w:t xml:space="preserve"> application. A new method needs to be added for this use case.</w:t>
      </w:r>
    </w:p>
    <w:p w14:paraId="41168D40" w14:textId="77777777" w:rsidR="00081790" w:rsidRDefault="00081790" w:rsidP="00081790">
      <w:pPr>
        <w:pStyle w:val="Bodytext"/>
        <w:rPr>
          <w:rFonts w:cs="Arial"/>
          <w:b/>
        </w:rPr>
      </w:pPr>
      <w:r>
        <w:rPr>
          <w:rFonts w:cs="Arial"/>
          <w:b/>
        </w:rPr>
        <w:t>removeCartItem</w:t>
      </w:r>
      <w:r w:rsidRPr="002C62D8">
        <w:rPr>
          <w:rFonts w:cs="Arial"/>
          <w:b/>
        </w:rPr>
        <w:t>(userId: long</w:t>
      </w:r>
      <w:r>
        <w:rPr>
          <w:rFonts w:cs="Arial"/>
          <w:b/>
        </w:rPr>
        <w:t xml:space="preserve">, </w:t>
      </w:r>
      <w:r w:rsidR="00C1382E">
        <w:rPr>
          <w:rFonts w:cs="Arial"/>
          <w:b/>
        </w:rPr>
        <w:t>menuItem</w:t>
      </w:r>
      <w:r>
        <w:rPr>
          <w:rFonts w:cs="Arial"/>
          <w:b/>
        </w:rPr>
        <w:t>Id: long</w:t>
      </w:r>
      <w:r w:rsidRPr="002C62D8">
        <w:rPr>
          <w:rFonts w:cs="Arial"/>
          <w:b/>
        </w:rPr>
        <w:t xml:space="preserve">): </w:t>
      </w:r>
      <w:r>
        <w:rPr>
          <w:rFonts w:cs="Arial"/>
          <w:b/>
        </w:rPr>
        <w:t>void</w:t>
      </w:r>
    </w:p>
    <w:p w14:paraId="42E3E1BF" w14:textId="77777777" w:rsidR="0020707C" w:rsidRPr="0020707C" w:rsidRDefault="0020707C" w:rsidP="00081790">
      <w:pPr>
        <w:pStyle w:val="Bodytext"/>
        <w:rPr>
          <w:rFonts w:cs="Arial"/>
        </w:rPr>
      </w:pPr>
      <w:r>
        <w:rPr>
          <w:rFonts w:cs="Arial"/>
        </w:rPr>
        <w:t xml:space="preserve">Method to remove a </w:t>
      </w:r>
      <w:r w:rsidR="00C1382E">
        <w:rPr>
          <w:rFonts w:cs="Arial"/>
        </w:rPr>
        <w:t>menu item</w:t>
      </w:r>
      <w:r>
        <w:rPr>
          <w:rFonts w:cs="Arial"/>
        </w:rPr>
        <w:t xml:space="preserve"> from the cart. This will be invoked when Customer clicks Delete link in the Cart screen.</w:t>
      </w:r>
    </w:p>
    <w:p w14:paraId="57C6BFD0" w14:textId="77777777" w:rsidR="00081790" w:rsidRDefault="00081790" w:rsidP="004F7CDA">
      <w:pPr>
        <w:pStyle w:val="Bodytext"/>
        <w:numPr>
          <w:ilvl w:val="0"/>
          <w:numId w:val="41"/>
        </w:numPr>
      </w:pPr>
      <w:r>
        <w:t xml:space="preserve">Get the </w:t>
      </w:r>
      <w:r w:rsidRPr="007C1CCF">
        <w:rPr>
          <w:rFonts w:ascii="Consolas" w:hAnsi="Consolas"/>
        </w:rPr>
        <w:t>List&lt;</w:t>
      </w:r>
      <w:r w:rsidR="00C1382E">
        <w:rPr>
          <w:rFonts w:ascii="Consolas" w:hAnsi="Consolas"/>
        </w:rPr>
        <w:t>MenuItem</w:t>
      </w:r>
      <w:r w:rsidRPr="007C1CCF">
        <w:rPr>
          <w:rFonts w:ascii="Consolas" w:hAnsi="Consolas"/>
        </w:rPr>
        <w:t>&gt;</w:t>
      </w:r>
      <w:r>
        <w:t xml:space="preserve"> from </w:t>
      </w:r>
      <w:r w:rsidR="00CC6022">
        <w:t>userCarts</w:t>
      </w:r>
      <w:r>
        <w:t xml:space="preserve"> based on </w:t>
      </w:r>
      <w:r w:rsidRPr="007C1CCF">
        <w:rPr>
          <w:rFonts w:ascii="Consolas" w:hAnsi="Consolas"/>
        </w:rPr>
        <w:t>userId</w:t>
      </w:r>
    </w:p>
    <w:p w14:paraId="745DF842" w14:textId="77777777" w:rsidR="00F928C6" w:rsidRDefault="00F928C6" w:rsidP="004F7CDA">
      <w:pPr>
        <w:pStyle w:val="Bodytext"/>
        <w:numPr>
          <w:ilvl w:val="0"/>
          <w:numId w:val="41"/>
        </w:numPr>
      </w:pPr>
      <w:r>
        <w:t xml:space="preserve">Iterate through the </w:t>
      </w:r>
      <w:r w:rsidRPr="007C1CCF">
        <w:rPr>
          <w:rFonts w:ascii="Consolas" w:hAnsi="Consolas"/>
        </w:rPr>
        <w:t>List</w:t>
      </w:r>
      <w:r>
        <w:t xml:space="preserve"> of </w:t>
      </w:r>
      <w:r w:rsidR="00C1382E">
        <w:rPr>
          <w:rFonts w:ascii="Consolas" w:hAnsi="Consolas"/>
        </w:rPr>
        <w:t>MenuItem</w:t>
      </w:r>
      <w:r>
        <w:t xml:space="preserve"> and perform the below steps</w:t>
      </w:r>
    </w:p>
    <w:p w14:paraId="4A2890FE" w14:textId="77777777" w:rsidR="00F928C6" w:rsidRDefault="00F928C6" w:rsidP="004F7CDA">
      <w:pPr>
        <w:pStyle w:val="Bodytext"/>
        <w:numPr>
          <w:ilvl w:val="1"/>
          <w:numId w:val="41"/>
        </w:numPr>
      </w:pPr>
      <w:r>
        <w:t xml:space="preserve">Check if the </w:t>
      </w:r>
      <w:r w:rsidR="00C1382E">
        <w:rPr>
          <w:rFonts w:ascii="Consolas" w:hAnsi="Consolas"/>
        </w:rPr>
        <w:t>menuItem</w:t>
      </w:r>
      <w:r w:rsidRPr="007C1CCF">
        <w:rPr>
          <w:rFonts w:ascii="Consolas" w:hAnsi="Consolas"/>
        </w:rPr>
        <w:t>Id</w:t>
      </w:r>
      <w:r>
        <w:t xml:space="preserve"> of each </w:t>
      </w:r>
      <w:r w:rsidR="00C1382E">
        <w:t>menu item</w:t>
      </w:r>
      <w:r>
        <w:t xml:space="preserve"> from the list matches with this methods input parameter</w:t>
      </w:r>
    </w:p>
    <w:p w14:paraId="48E32F8B" w14:textId="77777777" w:rsidR="00F928C6" w:rsidRDefault="00F928C6" w:rsidP="004F7CDA">
      <w:pPr>
        <w:pStyle w:val="Bodytext"/>
        <w:numPr>
          <w:ilvl w:val="1"/>
          <w:numId w:val="41"/>
        </w:numPr>
      </w:pPr>
      <w:r>
        <w:t xml:space="preserve">If </w:t>
      </w:r>
      <w:r w:rsidR="00C1382E">
        <w:rPr>
          <w:rFonts w:ascii="Consolas" w:hAnsi="Consolas"/>
        </w:rPr>
        <w:t>menuItem</w:t>
      </w:r>
      <w:r w:rsidRPr="007C1CCF">
        <w:rPr>
          <w:rFonts w:ascii="Consolas" w:hAnsi="Consolas"/>
        </w:rPr>
        <w:t>Id</w:t>
      </w:r>
      <w:r>
        <w:t xml:space="preserve"> matches then remove the </w:t>
      </w:r>
      <w:r w:rsidR="00C1382E">
        <w:t>menu item</w:t>
      </w:r>
      <w:r>
        <w:t xml:space="preserve"> from the list</w:t>
      </w:r>
    </w:p>
    <w:p w14:paraId="33139D90" w14:textId="77777777" w:rsidR="00081790" w:rsidRDefault="0020707C" w:rsidP="00081790">
      <w:pPr>
        <w:pStyle w:val="Heading2"/>
      </w:pPr>
      <w:bookmarkStart w:id="58" w:name="_Toc21638777"/>
      <w:r>
        <w:t>CartDaoCollection</w:t>
      </w:r>
      <w:r w:rsidRPr="002C62D8">
        <w:t>Impl</w:t>
      </w:r>
      <w:r>
        <w:t>Test.</w:t>
      </w:r>
      <w:r w:rsidR="00081790">
        <w:t>java</w:t>
      </w:r>
      <w:bookmarkEnd w:id="58"/>
    </w:p>
    <w:p w14:paraId="58866A8F" w14:textId="77777777" w:rsidR="00081790" w:rsidRPr="00F05F85" w:rsidRDefault="00081790" w:rsidP="00081790">
      <w:pPr>
        <w:pStyle w:val="Bodytext"/>
        <w:rPr>
          <w:rFonts w:cs="Arial"/>
          <w:b/>
        </w:rPr>
      </w:pPr>
      <w:r w:rsidRPr="00F05F85">
        <w:rPr>
          <w:rFonts w:cs="Arial"/>
          <w:b/>
        </w:rPr>
        <w:t>main(args[]: String): void</w:t>
      </w:r>
    </w:p>
    <w:p w14:paraId="3B8E3E3B" w14:textId="77777777" w:rsidR="00081790" w:rsidRDefault="00081790" w:rsidP="004F7CDA">
      <w:pPr>
        <w:pStyle w:val="Bodytext"/>
        <w:numPr>
          <w:ilvl w:val="0"/>
          <w:numId w:val="42"/>
        </w:numPr>
      </w:pPr>
      <w:r>
        <w:t xml:space="preserve">Invoke </w:t>
      </w:r>
      <w:r>
        <w:rPr>
          <w:rFonts w:ascii="Consolas" w:hAnsi="Consolas"/>
        </w:rPr>
        <w:t>test</w:t>
      </w:r>
      <w:r w:rsidR="00F928C6">
        <w:rPr>
          <w:rFonts w:ascii="Consolas" w:hAnsi="Consolas"/>
        </w:rPr>
        <w:t>Remove</w:t>
      </w:r>
      <w:r>
        <w:rPr>
          <w:rFonts w:ascii="Consolas" w:hAnsi="Consolas"/>
        </w:rPr>
        <w:t>CartItem</w:t>
      </w:r>
      <w:r w:rsidRPr="00BB2AEA">
        <w:rPr>
          <w:rFonts w:ascii="Consolas" w:hAnsi="Consolas"/>
        </w:rPr>
        <w:t>()</w:t>
      </w:r>
    </w:p>
    <w:p w14:paraId="16EF59D1" w14:textId="77777777" w:rsidR="00081790" w:rsidRPr="00F05F85" w:rsidRDefault="00081790" w:rsidP="00081790">
      <w:pPr>
        <w:pStyle w:val="Bodytext"/>
        <w:rPr>
          <w:rFonts w:cs="Arial"/>
          <w:b/>
        </w:rPr>
      </w:pPr>
      <w:r>
        <w:rPr>
          <w:rFonts w:cs="Arial"/>
          <w:b/>
        </w:rPr>
        <w:t>test</w:t>
      </w:r>
      <w:r w:rsidR="00F928C6">
        <w:rPr>
          <w:rFonts w:cs="Arial"/>
          <w:b/>
        </w:rPr>
        <w:t>Remove</w:t>
      </w:r>
      <w:r w:rsidRPr="002C62D8">
        <w:rPr>
          <w:rFonts w:cs="Arial"/>
          <w:b/>
        </w:rPr>
        <w:t>CartItem</w:t>
      </w:r>
      <w:r w:rsidRPr="00F05F85">
        <w:rPr>
          <w:rFonts w:cs="Arial"/>
          <w:b/>
        </w:rPr>
        <w:t xml:space="preserve">(): </w:t>
      </w:r>
      <w:r>
        <w:rPr>
          <w:rFonts w:cs="Arial"/>
          <w:b/>
        </w:rPr>
        <w:t>void</w:t>
      </w:r>
    </w:p>
    <w:p w14:paraId="723D6CBF" w14:textId="77777777" w:rsidR="00707590" w:rsidRDefault="00707590" w:rsidP="00707590">
      <w:pPr>
        <w:pStyle w:val="Bodytext"/>
        <w:numPr>
          <w:ilvl w:val="0"/>
          <w:numId w:val="43"/>
        </w:numPr>
      </w:pPr>
      <w:r>
        <w:t xml:space="preserve">Instantiate </w:t>
      </w:r>
      <w:r>
        <w:rPr>
          <w:rFonts w:ascii="Consolas" w:hAnsi="Consolas"/>
        </w:rPr>
        <w:t>Cart</w:t>
      </w:r>
      <w:r w:rsidRPr="00707590">
        <w:rPr>
          <w:rFonts w:ascii="Consolas" w:hAnsi="Consolas"/>
        </w:rPr>
        <w:t>DaoCollectionImpl</w:t>
      </w:r>
      <w:r>
        <w:t xml:space="preserve"> and assign it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t>.</w:t>
      </w:r>
    </w:p>
    <w:p w14:paraId="2A0FAD85" w14:textId="77777777" w:rsidR="00081790" w:rsidRDefault="00081790" w:rsidP="004F7CDA">
      <w:pPr>
        <w:pStyle w:val="Bodytext"/>
        <w:numPr>
          <w:ilvl w:val="0"/>
          <w:numId w:val="43"/>
        </w:numPr>
      </w:pPr>
      <w:r>
        <w:t xml:space="preserve">Invoke </w:t>
      </w:r>
      <w:r w:rsidR="007C1CCF">
        <w:rPr>
          <w:rFonts w:ascii="Consolas" w:hAnsi="Consolas"/>
        </w:rPr>
        <w:t>cart</w:t>
      </w:r>
      <w:r w:rsidR="007C1CCF" w:rsidRPr="00707590">
        <w:rPr>
          <w:rFonts w:ascii="Consolas" w:hAnsi="Consolas"/>
        </w:rPr>
        <w:t>Dao</w:t>
      </w:r>
      <w:r w:rsidR="007C1CCF">
        <w:rPr>
          <w:rFonts w:ascii="Consolas" w:hAnsi="Consolas"/>
        </w:rPr>
        <w:t>.</w:t>
      </w:r>
      <w:r w:rsidR="00CF0C59" w:rsidRPr="007C1CCF">
        <w:rPr>
          <w:rFonts w:ascii="Consolas" w:hAnsi="Consolas"/>
        </w:rPr>
        <w:t>remove</w:t>
      </w:r>
      <w:r w:rsidRPr="007C1CCF">
        <w:rPr>
          <w:rFonts w:ascii="Consolas" w:hAnsi="Consolas"/>
        </w:rPr>
        <w:t>CartItem()</w:t>
      </w:r>
      <w:r>
        <w:t xml:space="preserve"> method with following parameters</w:t>
      </w:r>
    </w:p>
    <w:p w14:paraId="41C27A5E" w14:textId="77777777" w:rsidR="00081790" w:rsidRDefault="00081790" w:rsidP="004F7CDA">
      <w:pPr>
        <w:pStyle w:val="Bodytext"/>
        <w:numPr>
          <w:ilvl w:val="1"/>
          <w:numId w:val="43"/>
        </w:numPr>
      </w:pPr>
      <w:r w:rsidRPr="007C1CCF">
        <w:rPr>
          <w:rFonts w:ascii="Consolas" w:hAnsi="Consolas"/>
        </w:rPr>
        <w:t>userId</w:t>
      </w:r>
      <w:r>
        <w:t>: 1</w:t>
      </w:r>
    </w:p>
    <w:p w14:paraId="48158B78" w14:textId="77777777" w:rsidR="00081790" w:rsidRDefault="00C1382E" w:rsidP="004F7CDA">
      <w:pPr>
        <w:pStyle w:val="Bodytext"/>
        <w:numPr>
          <w:ilvl w:val="1"/>
          <w:numId w:val="43"/>
        </w:numPr>
      </w:pPr>
      <w:r>
        <w:rPr>
          <w:rFonts w:ascii="Consolas" w:hAnsi="Consolas"/>
        </w:rPr>
        <w:t>menuItem</w:t>
      </w:r>
      <w:r w:rsidR="00CF0C59" w:rsidRPr="007C1CCF">
        <w:rPr>
          <w:rFonts w:ascii="Consolas" w:hAnsi="Consolas"/>
        </w:rPr>
        <w:t>Id</w:t>
      </w:r>
      <w:r w:rsidR="00CF0C59">
        <w:t xml:space="preserve">: Same </w:t>
      </w:r>
      <w:r>
        <w:rPr>
          <w:rFonts w:ascii="Consolas" w:hAnsi="Consolas"/>
        </w:rPr>
        <w:t>menuItem</w:t>
      </w:r>
      <w:r w:rsidR="00CF0C59" w:rsidRPr="007C1CCF">
        <w:rPr>
          <w:rFonts w:ascii="Consolas" w:hAnsi="Consolas"/>
        </w:rPr>
        <w:t>Id</w:t>
      </w:r>
      <w:r w:rsidR="00CF0C59">
        <w:t xml:space="preserve"> as what was provided when testing add cart item.</w:t>
      </w:r>
    </w:p>
    <w:p w14:paraId="6F3A7918" w14:textId="77777777" w:rsidR="00081790" w:rsidRDefault="00081790" w:rsidP="004F7CDA">
      <w:pPr>
        <w:pStyle w:val="Bodytext"/>
        <w:numPr>
          <w:ilvl w:val="0"/>
          <w:numId w:val="43"/>
        </w:numPr>
      </w:pPr>
      <w:r>
        <w:t xml:space="preserve">Invoke </w:t>
      </w:r>
      <w:r w:rsidR="007C1CCF">
        <w:rPr>
          <w:rFonts w:ascii="Consolas" w:hAnsi="Consolas"/>
        </w:rPr>
        <w:t>cart</w:t>
      </w:r>
      <w:r w:rsidR="007C1CCF" w:rsidRPr="00707590">
        <w:rPr>
          <w:rFonts w:ascii="Consolas" w:hAnsi="Consolas"/>
        </w:rPr>
        <w:t>Dao</w:t>
      </w:r>
      <w:r w:rsidR="007C1CCF">
        <w:rPr>
          <w:rFonts w:ascii="Consolas" w:hAnsi="Consolas"/>
        </w:rPr>
        <w:t>.</w:t>
      </w:r>
      <w:r w:rsidRPr="00707590">
        <w:rPr>
          <w:rFonts w:ascii="Consolas" w:hAnsi="Consolas"/>
        </w:rPr>
        <w:t>getAllCartItems()</w:t>
      </w:r>
      <w:r>
        <w:t xml:space="preserve"> with userId as 1</w:t>
      </w:r>
    </w:p>
    <w:p w14:paraId="1B70C1EE" w14:textId="77777777" w:rsidR="00081790" w:rsidRDefault="00CF0C59" w:rsidP="004F7CDA">
      <w:pPr>
        <w:pStyle w:val="Bodytext"/>
        <w:numPr>
          <w:ilvl w:val="0"/>
          <w:numId w:val="43"/>
        </w:numPr>
      </w:pPr>
      <w:r>
        <w:t xml:space="preserve">Enclose the above method within </w:t>
      </w:r>
      <w:r w:rsidRPr="007C1CCF">
        <w:rPr>
          <w:rFonts w:ascii="Consolas" w:hAnsi="Consolas"/>
        </w:rPr>
        <w:t>try catch</w:t>
      </w:r>
      <w:r>
        <w:t xml:space="preserve"> block with catch block handling </w:t>
      </w:r>
      <w:r w:rsidRPr="00707590">
        <w:rPr>
          <w:rFonts w:ascii="Consolas" w:hAnsi="Consolas"/>
        </w:rPr>
        <w:t>CartEmptyException</w:t>
      </w:r>
      <w:r>
        <w:t xml:space="preserve">. Check if the catch block is executed, which means that the cart item added during </w:t>
      </w:r>
      <w:r w:rsidRPr="00707590">
        <w:rPr>
          <w:rFonts w:ascii="Consolas" w:hAnsi="Consolas"/>
        </w:rPr>
        <w:t>testAddCartItem()</w:t>
      </w:r>
      <w:r>
        <w:t xml:space="preserve"> is removed now and the cart is empty, due to which the </w:t>
      </w:r>
      <w:r w:rsidRPr="00707590">
        <w:rPr>
          <w:rFonts w:ascii="Consolas" w:hAnsi="Consolas"/>
        </w:rPr>
        <w:t>CartEmptyException</w:t>
      </w:r>
      <w:r>
        <w:t xml:space="preserve"> is thrown.</w:t>
      </w:r>
    </w:p>
    <w:p w14:paraId="52644551" w14:textId="77777777" w:rsidR="005670B6" w:rsidRDefault="001363C4" w:rsidP="00DC7AAF">
      <w:pPr>
        <w:pStyle w:val="Heading1"/>
      </w:pPr>
      <w:bookmarkStart w:id="59" w:name="_Toc21638778"/>
      <w:r>
        <w:lastRenderedPageBreak/>
        <w:t>Standards and Guidelines</w:t>
      </w:r>
      <w:bookmarkEnd w:id="59"/>
    </w:p>
    <w:p w14:paraId="1C4101A1" w14:textId="77777777" w:rsidR="005670B6" w:rsidRDefault="000C2750" w:rsidP="00DC7AAF">
      <w:pPr>
        <w:pStyle w:val="Heading2"/>
      </w:pPr>
      <w:bookmarkStart w:id="60" w:name="_Toc21638779"/>
      <w:r>
        <w:t>Java</w:t>
      </w:r>
      <w:bookmarkEnd w:id="60"/>
    </w:p>
    <w:p w14:paraId="1B67B7F0" w14:textId="77777777" w:rsidR="001363C4" w:rsidRDefault="000C2750"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w14:paraId="28B2E3F5"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 xml:space="preserve">Ensure that access modifier are </w:t>
      </w:r>
      <w:r w:rsidR="00A11D9C">
        <w:rPr>
          <w:rFonts w:cs="Arial"/>
          <w:color w:val="212529"/>
        </w:rPr>
        <w:t>in line</w:t>
      </w:r>
      <w:r>
        <w:rPr>
          <w:rFonts w:cs="Arial"/>
          <w:color w:val="212529"/>
        </w:rPr>
        <w:t xml:space="preserve"> with the class diagram specification</w:t>
      </w:r>
    </w:p>
    <w:p w14:paraId="355E9006"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14:paraId="642019B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14:paraId="654B8A43"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00A11D9C" w:rsidRPr="00D5370F">
        <w:rPr>
          <w:rFonts w:cs="Arial"/>
          <w:color w:val="212529"/>
        </w:rPr>
        <w:t>capitalized</w:t>
      </w:r>
      <w:r w:rsidRPr="00D5370F">
        <w:rPr>
          <w:rFonts w:cs="Arial"/>
          <w:color w:val="212529"/>
        </w:rPr>
        <w:t xml:space="preserve"> (Example: firstName, dateOfBirth)</w:t>
      </w:r>
    </w:p>
    <w:p w14:paraId="60D0594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14:paraId="70424D88"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14:paraId="7FC8313D"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14:paraId="5B490B88" w14:textId="77777777" w:rsid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Temporary variables include i, j, k and m</w:t>
      </w:r>
    </w:p>
    <w:p w14:paraId="4473287E"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14:paraId="4AB8F027"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14:paraId="407358BE"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Class name should be in mixed case with the first letter uppercase and with the first letter of each internal word </w:t>
      </w:r>
      <w:r w:rsidR="00A11D9C" w:rsidRPr="00D5370F">
        <w:rPr>
          <w:rFonts w:cs="Arial"/>
          <w:color w:val="212529"/>
        </w:rPr>
        <w:t>capitalized</w:t>
      </w:r>
    </w:p>
    <w:p w14:paraId="4AC7697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14:paraId="2120BF19"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Examples: Employee, TaxCalculator</w:t>
      </w:r>
    </w:p>
    <w:p w14:paraId="206DFFD0"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14:paraId="49AF5219"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14:paraId="15A7A4A5"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00A11D9C" w:rsidRPr="00D5370F">
        <w:rPr>
          <w:rFonts w:cs="Arial"/>
          <w:color w:val="212529"/>
        </w:rPr>
        <w:t>capitalized</w:t>
      </w:r>
    </w:p>
    <w:p w14:paraId="29CFFCA6"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 changeGear(), calculateBalance()</w:t>
      </w:r>
    </w:p>
    <w:p w14:paraId="4A842F84" w14:textId="77777777" w:rsidR="001363C4" w:rsidRDefault="00917E19" w:rsidP="004F7CDA">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14:paraId="734D5D23"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14:paraId="793BAB65"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w14:paraId="4CBD2EF2"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14:paraId="1A71A204"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14:paraId="7FCC96AE"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14:paraId="51335E3D"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14:paraId="6AB8A365"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has</w:t>
      </w:r>
      <w:r w:rsidR="00A11D9C">
        <w:rPr>
          <w:rFonts w:cs="Arial"/>
          <w:color w:val="212529"/>
        </w:rPr>
        <w:t>h</w:t>
      </w:r>
      <w:r>
        <w:rPr>
          <w:rFonts w:cs="Arial"/>
          <w:color w:val="212529"/>
        </w:rPr>
        <w:t xml:space="preserve">Code(), equals(), toString, </w:t>
      </w:r>
    </w:p>
    <w:p w14:paraId="329AFB61"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Spacing</w:t>
      </w:r>
    </w:p>
    <w:p w14:paraId="2B868E3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lastRenderedPageBreak/>
        <w:t>A space before and after an operator is required</w:t>
      </w:r>
    </w:p>
    <w:p w14:paraId="5A419EEC"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14:paraId="608D57BB"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14:paraId="151D8AD2"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14:paraId="654EBAA0"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w14:paraId="2721A2CB"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w14:paraId="2AA74ED6"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14:paraId="2B8C9A84"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w14:paraId="5307B8FD"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14:paraId="6B72D83E"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14:paraId="72B35599"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w14:paraId="521673D4"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14:paraId="3FB85A6B"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14:paraId="4E344767" w14:textId="77777777" w:rsidR="00981E56" w:rsidRDefault="00981E56" w:rsidP="004F7CDA">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14:paraId="3AB7E163"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14:paraId="61829076" w14:textId="77777777" w:rsidR="001363C4" w:rsidRPr="00FE4BEC" w:rsidRDefault="001363C4" w:rsidP="001363C4">
      <w:pPr>
        <w:widowControl/>
        <w:shd w:val="clear" w:color="auto" w:fill="FFFFFF"/>
        <w:spacing w:before="120" w:after="0" w:line="240" w:lineRule="auto"/>
        <w:ind w:right="0"/>
        <w:rPr>
          <w:rFonts w:cs="Arial"/>
          <w:color w:val="212529"/>
        </w:rPr>
      </w:pPr>
    </w:p>
    <w:p w14:paraId="6296C5E5" w14:textId="77777777" w:rsidR="00181AAE" w:rsidRDefault="00181AAE" w:rsidP="00181AAE">
      <w:pPr>
        <w:pStyle w:val="Heading1"/>
      </w:pPr>
      <w:bookmarkStart w:id="61" w:name="_Toc21638780"/>
      <w:r>
        <w:t>Submission</w:t>
      </w:r>
      <w:bookmarkEnd w:id="61"/>
    </w:p>
    <w:p w14:paraId="6F432AB1" w14:textId="77777777" w:rsidR="00181AAE" w:rsidRDefault="00EE41C2" w:rsidP="00181AAE">
      <w:pPr>
        <w:pStyle w:val="Heading2"/>
      </w:pPr>
      <w:bookmarkStart w:id="62" w:name="_Toc21638781"/>
      <w:r>
        <w:t>Code submission instructions</w:t>
      </w:r>
      <w:bookmarkEnd w:id="62"/>
    </w:p>
    <w:p w14:paraId="07386AD4" w14:textId="77777777" w:rsidR="00CF0C59" w:rsidRDefault="00CF0C59" w:rsidP="00CF0C59">
      <w:pPr>
        <w:pStyle w:val="Bodytext"/>
      </w:pPr>
      <w:r>
        <w:t>Once your code is evaluated by the trainer and all the issues reported by the trainer are corrected, the code needs to be submitted to the remote repository. Follow the steps below to submit the code to remote repository.</w:t>
      </w:r>
    </w:p>
    <w:p w14:paraId="4B541469" w14:textId="77777777" w:rsidR="00CF0C59" w:rsidRDefault="00CF0C59" w:rsidP="004F7CDA">
      <w:pPr>
        <w:pStyle w:val="Bodytext"/>
        <w:numPr>
          <w:ilvl w:val="0"/>
          <w:numId w:val="44"/>
        </w:numPr>
      </w:pPr>
      <w:r>
        <w:t xml:space="preserve">In Windows Explorer go to the </w:t>
      </w:r>
      <w:r w:rsidR="00C1382E">
        <w:t>truYum</w:t>
      </w:r>
      <w:r>
        <w:t xml:space="preserve"> folder</w:t>
      </w:r>
    </w:p>
    <w:p w14:paraId="281BF762" w14:textId="77777777" w:rsidR="00CF0C59" w:rsidRDefault="00CF0C59" w:rsidP="004F7CDA">
      <w:pPr>
        <w:pStyle w:val="Bodytext"/>
        <w:numPr>
          <w:ilvl w:val="0"/>
          <w:numId w:val="44"/>
        </w:numPr>
      </w:pPr>
      <w:r>
        <w:t>Right click on the empty space in the right hand side of Windows Explorer and select “Git Bash here”</w:t>
      </w:r>
    </w:p>
    <w:p w14:paraId="179CB33E" w14:textId="77777777" w:rsidR="00CF0C59" w:rsidRDefault="00CF0C59" w:rsidP="004F7CDA">
      <w:pPr>
        <w:pStyle w:val="Bodytext"/>
        <w:numPr>
          <w:ilvl w:val="0"/>
          <w:numId w:val="44"/>
        </w:numPr>
      </w:pPr>
      <w:r>
        <w:t>Execute the following commands</w:t>
      </w:r>
    </w:p>
    <w:p w14:paraId="0F57EA21" w14:textId="77777777" w:rsidR="00CF0C59" w:rsidRPr="00222B62" w:rsidRDefault="00CF0C59" w:rsidP="00CF0C59">
      <w:pPr>
        <w:pStyle w:val="Bodytext"/>
        <w:spacing w:before="0" w:after="0" w:line="240" w:lineRule="auto"/>
        <w:ind w:left="1440"/>
        <w:rPr>
          <w:rFonts w:cs="Arial"/>
        </w:rPr>
      </w:pPr>
      <w:r w:rsidRPr="00222B62">
        <w:rPr>
          <w:rFonts w:cs="Arial"/>
        </w:rPr>
        <w:t>To display the added or modified files</w:t>
      </w:r>
    </w:p>
    <w:p w14:paraId="32844056" w14:textId="77777777" w:rsidR="00CF0C59" w:rsidRDefault="00CF0C59" w:rsidP="00CF0C59">
      <w:pPr>
        <w:pStyle w:val="Bodytext"/>
        <w:ind w:left="1440"/>
        <w:rPr>
          <w:rFonts w:ascii="Consolas" w:hAnsi="Consolas"/>
        </w:rPr>
      </w:pPr>
      <w:r>
        <w:rPr>
          <w:rFonts w:ascii="Consolas" w:hAnsi="Consolas"/>
        </w:rPr>
        <w:t>git status</w:t>
      </w:r>
    </w:p>
    <w:p w14:paraId="79CCCF10"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CF0C59" w:rsidRPr="000B4ADC" w:rsidRDefault="00CF0C59" w:rsidP="00CF0C59">
      <w:pPr>
        <w:pStyle w:val="Bodytext"/>
        <w:ind w:left="1440"/>
        <w:rPr>
          <w:rFonts w:ascii="Consolas" w:hAnsi="Consolas"/>
        </w:rPr>
      </w:pPr>
      <w:r w:rsidRPr="000B4ADC">
        <w:rPr>
          <w:rFonts w:ascii="Consolas" w:hAnsi="Consolas"/>
        </w:rPr>
        <w:t>git add .</w:t>
      </w:r>
    </w:p>
    <w:p w14:paraId="0FC629CA" w14:textId="77777777" w:rsidR="00CF0C59" w:rsidRPr="00222B62" w:rsidRDefault="00CF0C59" w:rsidP="00CF0C59">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CF0C59" w:rsidRDefault="00CF0C59" w:rsidP="00CF0C59">
      <w:pPr>
        <w:pStyle w:val="Bodytext"/>
        <w:ind w:left="1440"/>
        <w:rPr>
          <w:rFonts w:ascii="Consolas" w:hAnsi="Consolas"/>
        </w:rPr>
      </w:pPr>
      <w:r>
        <w:rPr>
          <w:rFonts w:ascii="Consolas" w:hAnsi="Consolas"/>
        </w:rPr>
        <w:t>git status</w:t>
      </w:r>
    </w:p>
    <w:p w14:paraId="436D1388"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5C02639F" w14:textId="77777777" w:rsidR="00CF0C59" w:rsidRPr="000B4ADC" w:rsidRDefault="00CF0C59" w:rsidP="00CF0C59">
      <w:pPr>
        <w:pStyle w:val="Bodytext"/>
        <w:ind w:left="1440"/>
        <w:rPr>
          <w:rFonts w:ascii="Consolas" w:hAnsi="Consolas"/>
        </w:rPr>
      </w:pPr>
      <w:r>
        <w:rPr>
          <w:rFonts w:ascii="Consolas" w:hAnsi="Consolas"/>
        </w:rPr>
        <w:t>git commit -m "java</w:t>
      </w:r>
      <w:r w:rsidRPr="000B4ADC">
        <w:rPr>
          <w:rFonts w:ascii="Consolas" w:hAnsi="Consolas"/>
        </w:rPr>
        <w:t>"</w:t>
      </w:r>
    </w:p>
    <w:p w14:paraId="7CDEBB06"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CF0C59" w:rsidRPr="000B4ADC" w:rsidRDefault="00CF0C59" w:rsidP="00CF0C59">
      <w:pPr>
        <w:pStyle w:val="Bodytext"/>
        <w:ind w:left="1440"/>
        <w:rPr>
          <w:rFonts w:ascii="Consolas" w:hAnsi="Consolas"/>
        </w:rPr>
      </w:pPr>
      <w:r w:rsidRPr="000B4ADC">
        <w:rPr>
          <w:rFonts w:ascii="Consolas" w:hAnsi="Consolas"/>
        </w:rPr>
        <w:t>git push origin master</w:t>
      </w:r>
    </w:p>
    <w:p w14:paraId="6390544F" w14:textId="77777777" w:rsidR="00CF0C59" w:rsidRDefault="00CF0C59" w:rsidP="004F7CDA">
      <w:pPr>
        <w:pStyle w:val="Bodytext"/>
        <w:numPr>
          <w:ilvl w:val="0"/>
          <w:numId w:val="44"/>
        </w:numPr>
      </w:pPr>
      <w:r>
        <w:lastRenderedPageBreak/>
        <w:t>Successful execution of the above commands will upload the files to the server repository.</w:t>
      </w:r>
    </w:p>
    <w:p w14:paraId="1C701357" w14:textId="77777777" w:rsidR="00CF0C59" w:rsidRDefault="00CF0C59" w:rsidP="004F7CDA">
      <w:pPr>
        <w:pStyle w:val="Bodytext"/>
        <w:numPr>
          <w:ilvl w:val="0"/>
          <w:numId w:val="44"/>
        </w:numPr>
      </w:pPr>
      <w:r>
        <w:t xml:space="preserve">Login into </w:t>
      </w:r>
      <w:hyperlink r:id="rId18" w:history="1">
        <w:r w:rsidRPr="006265FE">
          <w:rPr>
            <w:rStyle w:val="Hyperlink"/>
          </w:rPr>
          <w:t>https://code.cognizant.com</w:t>
        </w:r>
      </w:hyperlink>
    </w:p>
    <w:p w14:paraId="75B80655" w14:textId="77777777" w:rsidR="00CF0C59" w:rsidRDefault="00CF0C59" w:rsidP="004F7CDA">
      <w:pPr>
        <w:pStyle w:val="Bodytext"/>
        <w:numPr>
          <w:ilvl w:val="0"/>
          <w:numId w:val="44"/>
        </w:numPr>
      </w:pPr>
      <w:r>
        <w:t xml:space="preserve">Click on the project </w:t>
      </w:r>
      <w:r w:rsidR="00C1382E">
        <w:t>truYum</w:t>
      </w:r>
    </w:p>
    <w:p w14:paraId="5E0490D6" w14:textId="77777777" w:rsidR="00CF0C59" w:rsidRPr="00E90FA0" w:rsidRDefault="00CF0C59" w:rsidP="004F7CDA">
      <w:pPr>
        <w:pStyle w:val="Bodytext"/>
        <w:numPr>
          <w:ilvl w:val="0"/>
          <w:numId w:val="44"/>
        </w:numPr>
      </w:pPr>
      <w:r>
        <w:t>Check if the files that are uploaded correctly with appropriate folder structure.</w:t>
      </w:r>
    </w:p>
    <w:p w14:paraId="29C2CAAD" w14:textId="77777777" w:rsidR="009A63CD" w:rsidRDefault="00E0550A" w:rsidP="00457085">
      <w:pPr>
        <w:pStyle w:val="Heading1"/>
      </w:pPr>
      <w:bookmarkStart w:id="63" w:name="_Toc21638782"/>
      <w:r w:rsidRPr="00457085">
        <w:t>C</w:t>
      </w:r>
      <w:r>
        <w:t>hange Log</w:t>
      </w:r>
      <w:bookmarkEnd w:id="63"/>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2BA226A1"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A40616">
        <w:trPr>
          <w:cantSplit/>
          <w:trHeight w:val="102"/>
        </w:trPr>
        <w:tc>
          <w:tcPr>
            <w:tcW w:w="1087" w:type="dxa"/>
            <w:vMerge/>
          </w:tcPr>
          <w:p w14:paraId="17AD93B2"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0DE4B5B7" w14:textId="77777777" w:rsidTr="00A40616">
        <w:trPr>
          <w:cantSplit/>
          <w:trHeight w:val="100"/>
        </w:trPr>
        <w:tc>
          <w:tcPr>
            <w:tcW w:w="1087" w:type="dxa"/>
            <w:vMerge/>
          </w:tcPr>
          <w:p w14:paraId="66204FF1" w14:textId="77777777" w:rsidR="00E0550A" w:rsidRPr="00106E5F" w:rsidRDefault="00E0550A" w:rsidP="00DF4E80">
            <w:pPr>
              <w:pStyle w:val="tabletext"/>
              <w:spacing w:before="0" w:after="60"/>
              <w:ind w:left="-14" w:firstLine="14"/>
              <w:jc w:val="both"/>
              <w:rPr>
                <w:sz w:val="20"/>
              </w:rPr>
            </w:pPr>
          </w:p>
        </w:tc>
        <w:tc>
          <w:tcPr>
            <w:tcW w:w="983" w:type="dxa"/>
          </w:tcPr>
          <w:p w14:paraId="2DBF0D7D" w14:textId="77777777" w:rsidR="00E0550A" w:rsidRPr="00106E5F" w:rsidRDefault="00E0550A" w:rsidP="00457085">
            <w:pPr>
              <w:pStyle w:val="tabletext"/>
              <w:spacing w:before="0" w:after="60"/>
              <w:ind w:left="-14" w:firstLine="14"/>
              <w:jc w:val="both"/>
              <w:rPr>
                <w:sz w:val="20"/>
              </w:rPr>
            </w:pPr>
          </w:p>
        </w:tc>
        <w:tc>
          <w:tcPr>
            <w:tcW w:w="1087" w:type="dxa"/>
          </w:tcPr>
          <w:p w14:paraId="6B62F1B3" w14:textId="77777777" w:rsidR="00E0550A" w:rsidRPr="00106E5F" w:rsidRDefault="00E0550A" w:rsidP="00457085">
            <w:pPr>
              <w:pStyle w:val="tabletext"/>
              <w:spacing w:before="0" w:after="60"/>
              <w:ind w:left="-14" w:firstLine="14"/>
              <w:jc w:val="both"/>
              <w:rPr>
                <w:sz w:val="20"/>
              </w:rPr>
            </w:pPr>
          </w:p>
        </w:tc>
        <w:tc>
          <w:tcPr>
            <w:tcW w:w="1098" w:type="dxa"/>
          </w:tcPr>
          <w:p w14:paraId="02F2C34E" w14:textId="77777777" w:rsidR="00E0550A" w:rsidRPr="00106E5F" w:rsidRDefault="00E0550A" w:rsidP="00457085">
            <w:pPr>
              <w:pStyle w:val="tabletext"/>
              <w:spacing w:before="0" w:after="60"/>
              <w:ind w:left="-14" w:firstLine="14"/>
              <w:jc w:val="both"/>
              <w:rPr>
                <w:sz w:val="20"/>
              </w:rPr>
            </w:pPr>
          </w:p>
        </w:tc>
        <w:tc>
          <w:tcPr>
            <w:tcW w:w="3935" w:type="dxa"/>
          </w:tcPr>
          <w:p w14:paraId="680A4E5D"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19219836" w14:textId="77777777" w:rsidR="00222F32" w:rsidRPr="003E5C21" w:rsidRDefault="00222F32" w:rsidP="00DF4E80">
      <w:pPr>
        <w:spacing w:line="240" w:lineRule="auto"/>
      </w:pPr>
    </w:p>
    <w:sectPr w:rsidR="00222F32" w:rsidRPr="003E5C21" w:rsidSect="00BC557C">
      <w:footerReference w:type="default" r:id="rId19"/>
      <w:headerReference w:type="first" r:id="rId20"/>
      <w:footerReference w:type="first" r:id="rId21"/>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7AA69" w14:textId="77777777" w:rsidR="00A52DE1" w:rsidRDefault="00A52DE1">
      <w:r>
        <w:separator/>
      </w:r>
    </w:p>
  </w:endnote>
  <w:endnote w:type="continuationSeparator" w:id="0">
    <w:p w14:paraId="7196D064" w14:textId="77777777" w:rsidR="00A52DE1" w:rsidRDefault="00A5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A52DE1" w14:paraId="405321F4" w14:textId="77777777" w:rsidTr="00A40616">
      <w:trPr>
        <w:trHeight w:val="540"/>
      </w:trPr>
      <w:tc>
        <w:tcPr>
          <w:tcW w:w="7891" w:type="dxa"/>
          <w:gridSpan w:val="3"/>
          <w:shd w:val="clear" w:color="auto" w:fill="auto"/>
          <w:tcMar>
            <w:bottom w:w="115" w:type="dxa"/>
          </w:tcMar>
          <w:vAlign w:val="bottom"/>
        </w:tcPr>
        <w:p w14:paraId="095E0DB6" w14:textId="77777777" w:rsidR="00A52DE1" w:rsidRPr="00A40616" w:rsidRDefault="00A52DE1"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296FEF7D" w14:textId="77777777" w:rsidR="00A52DE1" w:rsidRDefault="00A52DE1"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A52DE1" w14:paraId="735BED00" w14:textId="77777777" w:rsidTr="00BC557C">
      <w:tc>
        <w:tcPr>
          <w:tcW w:w="1440" w:type="dxa"/>
          <w:shd w:val="clear" w:color="auto" w:fill="auto"/>
          <w:tcMar>
            <w:top w:w="115" w:type="dxa"/>
          </w:tcMar>
          <w:vAlign w:val="bottom"/>
        </w:tcPr>
        <w:p w14:paraId="265290F1" w14:textId="77777777" w:rsidR="00A52DE1" w:rsidRPr="00594865" w:rsidRDefault="00A52DE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A52DE1" w:rsidRPr="00594865" w:rsidRDefault="00A52DE1"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67EF3BA7" w14:textId="2685D31D" w:rsidR="00A52DE1" w:rsidRPr="00594865" w:rsidRDefault="00A52DE1"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CF4D17">
            <w:rPr>
              <w:noProof/>
              <w:sz w:val="18"/>
              <w:szCs w:val="18"/>
            </w:rPr>
            <w:t>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CF4D17">
            <w:rPr>
              <w:noProof/>
              <w:sz w:val="18"/>
              <w:szCs w:val="18"/>
            </w:rPr>
            <w:t>23</w:t>
          </w:r>
          <w:r w:rsidRPr="00A40616">
            <w:rPr>
              <w:noProof/>
              <w:sz w:val="18"/>
              <w:szCs w:val="18"/>
            </w:rPr>
            <w:fldChar w:fldCharType="end"/>
          </w:r>
        </w:p>
      </w:tc>
      <w:tc>
        <w:tcPr>
          <w:tcW w:w="2459" w:type="dxa"/>
          <w:vMerge/>
          <w:shd w:val="clear" w:color="auto" w:fill="auto"/>
        </w:tcPr>
        <w:p w14:paraId="7194DBDC" w14:textId="77777777" w:rsidR="00A52DE1" w:rsidRDefault="00A52DE1" w:rsidP="00A40616">
          <w:pPr>
            <w:pStyle w:val="Footer"/>
            <w:tabs>
              <w:tab w:val="clear" w:pos="8640"/>
              <w:tab w:val="right" w:pos="9900"/>
            </w:tabs>
            <w:spacing w:before="0" w:after="0" w:line="240" w:lineRule="auto"/>
          </w:pPr>
        </w:p>
      </w:tc>
    </w:tr>
  </w:tbl>
  <w:p w14:paraId="769D0D3C" w14:textId="77777777" w:rsidR="00A52DE1" w:rsidRDefault="00A52DE1"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A52DE1" w14:paraId="707D158E" w14:textId="77777777" w:rsidTr="00A40616">
      <w:trPr>
        <w:trHeight w:val="540"/>
      </w:trPr>
      <w:tc>
        <w:tcPr>
          <w:tcW w:w="7891" w:type="dxa"/>
          <w:gridSpan w:val="2"/>
          <w:shd w:val="clear" w:color="auto" w:fill="auto"/>
          <w:tcMar>
            <w:bottom w:w="115" w:type="dxa"/>
          </w:tcMar>
          <w:vAlign w:val="bottom"/>
        </w:tcPr>
        <w:p w14:paraId="46115961" w14:textId="77777777" w:rsidR="00A52DE1" w:rsidRPr="00A40616" w:rsidRDefault="00A52DE1"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54CD245A" w14:textId="77777777" w:rsidR="00A52DE1" w:rsidRDefault="00A52DE1" w:rsidP="00A40616">
          <w:pPr>
            <w:pStyle w:val="Footer"/>
            <w:tabs>
              <w:tab w:val="right" w:pos="9900"/>
            </w:tabs>
            <w:spacing w:before="0" w:after="0" w:line="240" w:lineRule="auto"/>
            <w:jc w:val="right"/>
          </w:pPr>
          <w:r>
            <w:rPr>
              <w:noProof/>
            </w:rPr>
            <w:drawing>
              <wp:inline distT="0" distB="0" distL="0" distR="0" wp14:anchorId="1F4BFB7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A52DE1" w14:paraId="1B660276" w14:textId="77777777" w:rsidTr="00A40616">
      <w:tc>
        <w:tcPr>
          <w:tcW w:w="1440" w:type="dxa"/>
          <w:shd w:val="clear" w:color="auto" w:fill="auto"/>
          <w:tcMar>
            <w:top w:w="115" w:type="dxa"/>
          </w:tcMar>
          <w:vAlign w:val="bottom"/>
        </w:tcPr>
        <w:p w14:paraId="73BD6D0C" w14:textId="77777777" w:rsidR="00A52DE1" w:rsidRPr="00594865" w:rsidRDefault="00A52DE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A52DE1" w:rsidRPr="00594865" w:rsidRDefault="00A52DE1"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231BE67" w14:textId="77777777" w:rsidR="00A52DE1" w:rsidRDefault="00A52DE1" w:rsidP="00A40616">
          <w:pPr>
            <w:pStyle w:val="Footer"/>
            <w:tabs>
              <w:tab w:val="clear" w:pos="8640"/>
              <w:tab w:val="right" w:pos="9900"/>
            </w:tabs>
            <w:spacing w:before="0" w:after="0" w:line="240" w:lineRule="auto"/>
          </w:pPr>
        </w:p>
      </w:tc>
    </w:tr>
  </w:tbl>
  <w:p w14:paraId="36FEB5B0" w14:textId="77777777" w:rsidR="00A52DE1" w:rsidRPr="002B50D0" w:rsidRDefault="00A52DE1"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F1C98" w14:textId="77777777" w:rsidR="00A52DE1" w:rsidRDefault="00A52DE1">
      <w:r>
        <w:separator/>
      </w:r>
    </w:p>
  </w:footnote>
  <w:footnote w:type="continuationSeparator" w:id="0">
    <w:p w14:paraId="6D072C0D" w14:textId="77777777" w:rsidR="00A52DE1" w:rsidRDefault="00A52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A52DE1" w:rsidRDefault="00A52DE1"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0"/>
  </w:num>
  <w:num w:numId="17">
    <w:abstractNumId w:val="43"/>
  </w:num>
  <w:num w:numId="18">
    <w:abstractNumId w:val="34"/>
  </w:num>
  <w:num w:numId="19">
    <w:abstractNumId w:val="40"/>
  </w:num>
  <w:num w:numId="20">
    <w:abstractNumId w:val="26"/>
  </w:num>
  <w:num w:numId="21">
    <w:abstractNumId w:val="37"/>
  </w:num>
  <w:num w:numId="22">
    <w:abstractNumId w:val="21"/>
  </w:num>
  <w:num w:numId="23">
    <w:abstractNumId w:val="42"/>
  </w:num>
  <w:num w:numId="24">
    <w:abstractNumId w:val="20"/>
  </w:num>
  <w:num w:numId="25">
    <w:abstractNumId w:val="16"/>
  </w:num>
  <w:num w:numId="26">
    <w:abstractNumId w:val="46"/>
  </w:num>
  <w:num w:numId="27">
    <w:abstractNumId w:val="39"/>
  </w:num>
  <w:num w:numId="28">
    <w:abstractNumId w:val="33"/>
  </w:num>
  <w:num w:numId="29">
    <w:abstractNumId w:val="32"/>
  </w:num>
  <w:num w:numId="30">
    <w:abstractNumId w:val="13"/>
  </w:num>
  <w:num w:numId="31">
    <w:abstractNumId w:val="27"/>
  </w:num>
  <w:num w:numId="32">
    <w:abstractNumId w:val="28"/>
  </w:num>
  <w:num w:numId="33">
    <w:abstractNumId w:val="22"/>
  </w:num>
  <w:num w:numId="34">
    <w:abstractNumId w:val="29"/>
  </w:num>
  <w:num w:numId="35">
    <w:abstractNumId w:val="17"/>
  </w:num>
  <w:num w:numId="36">
    <w:abstractNumId w:val="41"/>
  </w:num>
  <w:num w:numId="37">
    <w:abstractNumId w:val="24"/>
  </w:num>
  <w:num w:numId="38">
    <w:abstractNumId w:val="30"/>
  </w:num>
  <w:num w:numId="39">
    <w:abstractNumId w:val="35"/>
  </w:num>
  <w:num w:numId="40">
    <w:abstractNumId w:val="19"/>
  </w:num>
  <w:num w:numId="41">
    <w:abstractNumId w:val="31"/>
  </w:num>
  <w:num w:numId="42">
    <w:abstractNumId w:val="36"/>
  </w:num>
  <w:num w:numId="43">
    <w:abstractNumId w:val="14"/>
  </w:num>
  <w:num w:numId="44">
    <w:abstractNumId w:val="45"/>
  </w:num>
  <w:num w:numId="45">
    <w:abstractNumId w:val="23"/>
  </w:num>
  <w:num w:numId="46">
    <w:abstractNumId w:val="25"/>
  </w:num>
  <w:num w:numId="4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0175"/>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7C7E"/>
    <w:rsid w:val="000803ED"/>
    <w:rsid w:val="00081790"/>
    <w:rsid w:val="000841A7"/>
    <w:rsid w:val="000850D6"/>
    <w:rsid w:val="00087F56"/>
    <w:rsid w:val="00093AB7"/>
    <w:rsid w:val="00093F14"/>
    <w:rsid w:val="00095523"/>
    <w:rsid w:val="00095A4F"/>
    <w:rsid w:val="00096491"/>
    <w:rsid w:val="0009673E"/>
    <w:rsid w:val="00097580"/>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BD2"/>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882"/>
    <w:rsid w:val="00125E65"/>
    <w:rsid w:val="001302CD"/>
    <w:rsid w:val="00130783"/>
    <w:rsid w:val="0013185C"/>
    <w:rsid w:val="00132F0A"/>
    <w:rsid w:val="001330F5"/>
    <w:rsid w:val="00133266"/>
    <w:rsid w:val="00133AE9"/>
    <w:rsid w:val="00135C95"/>
    <w:rsid w:val="001363C4"/>
    <w:rsid w:val="00142CEE"/>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5A12"/>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1290"/>
    <w:rsid w:val="001A2517"/>
    <w:rsid w:val="001A3778"/>
    <w:rsid w:val="001A55F4"/>
    <w:rsid w:val="001A6454"/>
    <w:rsid w:val="001A6D81"/>
    <w:rsid w:val="001A787E"/>
    <w:rsid w:val="001A7B21"/>
    <w:rsid w:val="001B08DA"/>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707C"/>
    <w:rsid w:val="00207B82"/>
    <w:rsid w:val="002104E6"/>
    <w:rsid w:val="00210956"/>
    <w:rsid w:val="00215E62"/>
    <w:rsid w:val="00217BB9"/>
    <w:rsid w:val="00220B47"/>
    <w:rsid w:val="00222F32"/>
    <w:rsid w:val="00225399"/>
    <w:rsid w:val="002255D2"/>
    <w:rsid w:val="0023148E"/>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67D38"/>
    <w:rsid w:val="00271AE1"/>
    <w:rsid w:val="00271F8D"/>
    <w:rsid w:val="002730A5"/>
    <w:rsid w:val="0027338D"/>
    <w:rsid w:val="002742C9"/>
    <w:rsid w:val="00274BB5"/>
    <w:rsid w:val="0027565C"/>
    <w:rsid w:val="00275D0F"/>
    <w:rsid w:val="0027608C"/>
    <w:rsid w:val="00276285"/>
    <w:rsid w:val="00276FF2"/>
    <w:rsid w:val="0028401D"/>
    <w:rsid w:val="0028543D"/>
    <w:rsid w:val="002861E4"/>
    <w:rsid w:val="00287913"/>
    <w:rsid w:val="00287B08"/>
    <w:rsid w:val="002904B7"/>
    <w:rsid w:val="00292119"/>
    <w:rsid w:val="00292D55"/>
    <w:rsid w:val="00293DCA"/>
    <w:rsid w:val="002964E0"/>
    <w:rsid w:val="002A1A3E"/>
    <w:rsid w:val="002A3B0F"/>
    <w:rsid w:val="002A47BB"/>
    <w:rsid w:val="002A49E3"/>
    <w:rsid w:val="002A53F5"/>
    <w:rsid w:val="002B24F2"/>
    <w:rsid w:val="002B24FF"/>
    <w:rsid w:val="002B252E"/>
    <w:rsid w:val="002B49A5"/>
    <w:rsid w:val="002B50D0"/>
    <w:rsid w:val="002C081B"/>
    <w:rsid w:val="002C1589"/>
    <w:rsid w:val="002C2BC9"/>
    <w:rsid w:val="002C2E3A"/>
    <w:rsid w:val="002C3293"/>
    <w:rsid w:val="002C42DD"/>
    <w:rsid w:val="002C4ED8"/>
    <w:rsid w:val="002C60B9"/>
    <w:rsid w:val="002C62D8"/>
    <w:rsid w:val="002C6E4C"/>
    <w:rsid w:val="002D0915"/>
    <w:rsid w:val="002D2B5F"/>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3E5B"/>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0DBE"/>
    <w:rsid w:val="004221E0"/>
    <w:rsid w:val="004231A4"/>
    <w:rsid w:val="00423E6D"/>
    <w:rsid w:val="00424B72"/>
    <w:rsid w:val="00425662"/>
    <w:rsid w:val="00425747"/>
    <w:rsid w:val="00426858"/>
    <w:rsid w:val="00426880"/>
    <w:rsid w:val="00426F53"/>
    <w:rsid w:val="004270AE"/>
    <w:rsid w:val="00427472"/>
    <w:rsid w:val="0043361A"/>
    <w:rsid w:val="00433967"/>
    <w:rsid w:val="004367E0"/>
    <w:rsid w:val="00437195"/>
    <w:rsid w:val="004373E7"/>
    <w:rsid w:val="00437B27"/>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90379"/>
    <w:rsid w:val="004903EA"/>
    <w:rsid w:val="0049123A"/>
    <w:rsid w:val="00492617"/>
    <w:rsid w:val="00492B89"/>
    <w:rsid w:val="00492D39"/>
    <w:rsid w:val="00492E84"/>
    <w:rsid w:val="00495780"/>
    <w:rsid w:val="004974CB"/>
    <w:rsid w:val="004A14A3"/>
    <w:rsid w:val="004A19D4"/>
    <w:rsid w:val="004A5294"/>
    <w:rsid w:val="004A6449"/>
    <w:rsid w:val="004A646E"/>
    <w:rsid w:val="004A700A"/>
    <w:rsid w:val="004B39F8"/>
    <w:rsid w:val="004B416F"/>
    <w:rsid w:val="004B600D"/>
    <w:rsid w:val="004B79BF"/>
    <w:rsid w:val="004B7EDD"/>
    <w:rsid w:val="004C1201"/>
    <w:rsid w:val="004C1491"/>
    <w:rsid w:val="004C373C"/>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2F7"/>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5BA"/>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A7DB6"/>
    <w:rsid w:val="005B1C6E"/>
    <w:rsid w:val="005B29F5"/>
    <w:rsid w:val="005B2F59"/>
    <w:rsid w:val="005B32D2"/>
    <w:rsid w:val="005B3C66"/>
    <w:rsid w:val="005B3E58"/>
    <w:rsid w:val="005B4289"/>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29EC"/>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674F"/>
    <w:rsid w:val="006C7826"/>
    <w:rsid w:val="006D041E"/>
    <w:rsid w:val="006D0C02"/>
    <w:rsid w:val="006D0C84"/>
    <w:rsid w:val="006D2E2C"/>
    <w:rsid w:val="006D497A"/>
    <w:rsid w:val="006D5142"/>
    <w:rsid w:val="006D65F6"/>
    <w:rsid w:val="006E0826"/>
    <w:rsid w:val="006E20AC"/>
    <w:rsid w:val="006E2ACA"/>
    <w:rsid w:val="006E36A0"/>
    <w:rsid w:val="006E47D3"/>
    <w:rsid w:val="006E5BB0"/>
    <w:rsid w:val="006E7650"/>
    <w:rsid w:val="006E7BB8"/>
    <w:rsid w:val="006F2C68"/>
    <w:rsid w:val="006F30D7"/>
    <w:rsid w:val="006F5101"/>
    <w:rsid w:val="006F5B26"/>
    <w:rsid w:val="006F609A"/>
    <w:rsid w:val="0070027C"/>
    <w:rsid w:val="00701B9D"/>
    <w:rsid w:val="0070279E"/>
    <w:rsid w:val="0070531C"/>
    <w:rsid w:val="007054E3"/>
    <w:rsid w:val="00707590"/>
    <w:rsid w:val="00710BCA"/>
    <w:rsid w:val="007118EC"/>
    <w:rsid w:val="00711AF7"/>
    <w:rsid w:val="00716C14"/>
    <w:rsid w:val="00723AB9"/>
    <w:rsid w:val="0072461F"/>
    <w:rsid w:val="00724BA9"/>
    <w:rsid w:val="00725178"/>
    <w:rsid w:val="00726281"/>
    <w:rsid w:val="00730E7F"/>
    <w:rsid w:val="0073281D"/>
    <w:rsid w:val="0073444F"/>
    <w:rsid w:val="00734BCF"/>
    <w:rsid w:val="00735287"/>
    <w:rsid w:val="007358C2"/>
    <w:rsid w:val="00735AAE"/>
    <w:rsid w:val="00735D11"/>
    <w:rsid w:val="00742081"/>
    <w:rsid w:val="0074265A"/>
    <w:rsid w:val="00745FA2"/>
    <w:rsid w:val="00746284"/>
    <w:rsid w:val="00746B18"/>
    <w:rsid w:val="0075144C"/>
    <w:rsid w:val="00751FAC"/>
    <w:rsid w:val="007617B7"/>
    <w:rsid w:val="00762AF9"/>
    <w:rsid w:val="00764176"/>
    <w:rsid w:val="0077023A"/>
    <w:rsid w:val="0077342D"/>
    <w:rsid w:val="007762D0"/>
    <w:rsid w:val="007767E4"/>
    <w:rsid w:val="00777A56"/>
    <w:rsid w:val="007811BD"/>
    <w:rsid w:val="007821FF"/>
    <w:rsid w:val="00782495"/>
    <w:rsid w:val="0078300D"/>
    <w:rsid w:val="0078306E"/>
    <w:rsid w:val="00783E35"/>
    <w:rsid w:val="00784E22"/>
    <w:rsid w:val="007865B9"/>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36373"/>
    <w:rsid w:val="00840D5C"/>
    <w:rsid w:val="00841026"/>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6D12"/>
    <w:rsid w:val="00957632"/>
    <w:rsid w:val="009601AE"/>
    <w:rsid w:val="00961366"/>
    <w:rsid w:val="00963008"/>
    <w:rsid w:val="00964A1A"/>
    <w:rsid w:val="00964E2C"/>
    <w:rsid w:val="009669A8"/>
    <w:rsid w:val="009706C5"/>
    <w:rsid w:val="00974863"/>
    <w:rsid w:val="0097668A"/>
    <w:rsid w:val="00977135"/>
    <w:rsid w:val="009771EB"/>
    <w:rsid w:val="00977987"/>
    <w:rsid w:val="00980C2E"/>
    <w:rsid w:val="00981E56"/>
    <w:rsid w:val="00984596"/>
    <w:rsid w:val="009846C0"/>
    <w:rsid w:val="0098685A"/>
    <w:rsid w:val="00987D2C"/>
    <w:rsid w:val="00993C85"/>
    <w:rsid w:val="009A1070"/>
    <w:rsid w:val="009A12EC"/>
    <w:rsid w:val="009A2B27"/>
    <w:rsid w:val="009A31AD"/>
    <w:rsid w:val="009A46D1"/>
    <w:rsid w:val="009A583F"/>
    <w:rsid w:val="009A63CD"/>
    <w:rsid w:val="009B7985"/>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5E7"/>
    <w:rsid w:val="00A11D9C"/>
    <w:rsid w:val="00A16711"/>
    <w:rsid w:val="00A169F6"/>
    <w:rsid w:val="00A16B32"/>
    <w:rsid w:val="00A17235"/>
    <w:rsid w:val="00A179D4"/>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8FB"/>
    <w:rsid w:val="00A528C2"/>
    <w:rsid w:val="00A52DE1"/>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69B"/>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B99"/>
    <w:rsid w:val="00BC0E47"/>
    <w:rsid w:val="00BC165C"/>
    <w:rsid w:val="00BC557C"/>
    <w:rsid w:val="00BC6B5C"/>
    <w:rsid w:val="00BC7869"/>
    <w:rsid w:val="00BD064F"/>
    <w:rsid w:val="00BD26B7"/>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8A9"/>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4D17"/>
    <w:rsid w:val="00CF548F"/>
    <w:rsid w:val="00CF74FE"/>
    <w:rsid w:val="00D021A5"/>
    <w:rsid w:val="00D053E8"/>
    <w:rsid w:val="00D07D20"/>
    <w:rsid w:val="00D14C17"/>
    <w:rsid w:val="00D1706B"/>
    <w:rsid w:val="00D1765D"/>
    <w:rsid w:val="00D20740"/>
    <w:rsid w:val="00D20CD3"/>
    <w:rsid w:val="00D21762"/>
    <w:rsid w:val="00D23845"/>
    <w:rsid w:val="00D23E8F"/>
    <w:rsid w:val="00D24432"/>
    <w:rsid w:val="00D24D72"/>
    <w:rsid w:val="00D26685"/>
    <w:rsid w:val="00D27007"/>
    <w:rsid w:val="00D31F1E"/>
    <w:rsid w:val="00D342B2"/>
    <w:rsid w:val="00D34408"/>
    <w:rsid w:val="00D367A5"/>
    <w:rsid w:val="00D377A7"/>
    <w:rsid w:val="00D427FE"/>
    <w:rsid w:val="00D436A3"/>
    <w:rsid w:val="00D45DE6"/>
    <w:rsid w:val="00D474FC"/>
    <w:rsid w:val="00D5065D"/>
    <w:rsid w:val="00D51559"/>
    <w:rsid w:val="00D5370F"/>
    <w:rsid w:val="00D53881"/>
    <w:rsid w:val="00D53E12"/>
    <w:rsid w:val="00D55C91"/>
    <w:rsid w:val="00D55F46"/>
    <w:rsid w:val="00D56278"/>
    <w:rsid w:val="00D57188"/>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B797A"/>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5C8"/>
    <w:rsid w:val="00E92869"/>
    <w:rsid w:val="00E975DF"/>
    <w:rsid w:val="00EA1B45"/>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0364"/>
    <w:rsid w:val="00F1122F"/>
    <w:rsid w:val="00F118C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24C9"/>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F1D83"/>
    <w:rsid w:val="00FF2EE0"/>
    <w:rsid w:val="00FF34D3"/>
    <w:rsid w:val="00FF4236"/>
    <w:rsid w:val="00FF6D6A"/>
    <w:rsid w:val="17B4C8B9"/>
    <w:rsid w:val="1F34F5CA"/>
    <w:rsid w:val="38879409"/>
    <w:rsid w:val="54C05A07"/>
    <w:rsid w:val="69184217"/>
    <w:rsid w:val="7EB3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B084BD"/>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code.cognizant.co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9" ma:contentTypeDescription="Create a new document." ma:contentTypeScope="" ma:versionID="7546354fa6eadbdb121c3e0b1817e8b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69fdccfeacc47ed93e777095cd80702b"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951c5514-b77c-4532-82d5-a05f2f7d58e2"/>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www.w3.org/XML/1998/namespace"/>
    <ds:schemaRef ds:uri="http://schemas.microsoft.com/office/2006/metadata/properties"/>
    <ds:schemaRef ds:uri="http://schemas.openxmlformats.org/package/2006/metadata/core-properties"/>
    <ds:schemaRef ds:uri="eac52b12-2228-488c-9d59-8a93d308b64e"/>
  </ds:schemaRefs>
</ds:datastoreItem>
</file>

<file path=customXml/itemProps3.xml><?xml version="1.0" encoding="utf-8"?>
<ds:datastoreItem xmlns:ds="http://schemas.openxmlformats.org/officeDocument/2006/customXml" ds:itemID="{2C0A3588-D2F1-42EB-AADC-51068FEB0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98D8B-74C6-4599-9723-2C2732FD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74</TotalTime>
  <Pages>23</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79</cp:revision>
  <cp:lastPrinted>2015-06-18T10:03:00Z</cp:lastPrinted>
  <dcterms:created xsi:type="dcterms:W3CDTF">2019-05-03T12:51:00Z</dcterms:created>
  <dcterms:modified xsi:type="dcterms:W3CDTF">2019-10-10T18:07:00Z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2343800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